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273" w:rsidRDefault="00601273" w:rsidP="00601273">
      <w:pPr>
        <w:spacing w:after="120" w:line="360" w:lineRule="auto"/>
        <w:jc w:val="center"/>
        <w:rPr>
          <w:rFonts w:ascii="Times New Roman" w:hAnsi="Times New Roman"/>
          <w:b/>
          <w:sz w:val="36"/>
          <w:szCs w:val="36"/>
        </w:rPr>
      </w:pPr>
      <w:r w:rsidRPr="00601273">
        <w:rPr>
          <w:rFonts w:ascii="Times New Roman" w:hAnsi="Times New Roman"/>
          <w:b/>
          <w:sz w:val="36"/>
          <w:szCs w:val="36"/>
        </w:rPr>
        <w:t>SIS</w:t>
      </w:r>
      <w:r>
        <w:rPr>
          <w:rFonts w:ascii="Times New Roman" w:hAnsi="Times New Roman"/>
          <w:b/>
          <w:sz w:val="36"/>
          <w:szCs w:val="36"/>
        </w:rPr>
        <w:t xml:space="preserve">TEM PELAPORAN DEPARTEMEN LK3 </w:t>
      </w:r>
    </w:p>
    <w:p w:rsidR="00601273" w:rsidRPr="00601273" w:rsidRDefault="00601273" w:rsidP="00601273">
      <w:pPr>
        <w:spacing w:after="120" w:line="360" w:lineRule="auto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DI</w:t>
      </w:r>
      <w:r w:rsidRPr="00601273">
        <w:rPr>
          <w:rFonts w:ascii="Times New Roman" w:hAnsi="Times New Roman"/>
          <w:b/>
          <w:sz w:val="36"/>
          <w:szCs w:val="36"/>
        </w:rPr>
        <w:t xml:space="preserve"> PT PETROKIMIA GRESIK</w:t>
      </w:r>
    </w:p>
    <w:p w:rsidR="00601273" w:rsidRDefault="00601273" w:rsidP="003D7954">
      <w:pPr>
        <w:spacing w:after="120" w:line="360" w:lineRule="auto"/>
        <w:rPr>
          <w:rFonts w:ascii="Times New Roman" w:hAnsi="Times New Roman"/>
          <w:b/>
          <w:sz w:val="24"/>
          <w:szCs w:val="24"/>
        </w:rPr>
      </w:pPr>
      <w:bookmarkStart w:id="0" w:name="_GoBack"/>
      <w:bookmarkEnd w:id="0"/>
    </w:p>
    <w:p w:rsidR="00601273" w:rsidRDefault="00B23F23" w:rsidP="00601273">
      <w:pPr>
        <w:spacing w:after="12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2506345" cy="2381885"/>
            <wp:effectExtent l="0" t="0" r="0" b="0"/>
            <wp:docPr id="85" name="Picture 85" descr="C:\Users\client\Pictures\pens\Logo_P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lient\Pictures\pens\Logo_PENS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273" w:rsidRDefault="00601273" w:rsidP="003D7954">
      <w:pPr>
        <w:spacing w:after="120" w:line="360" w:lineRule="auto"/>
        <w:rPr>
          <w:rFonts w:ascii="Times New Roman" w:hAnsi="Times New Roman"/>
          <w:b/>
          <w:sz w:val="24"/>
          <w:szCs w:val="24"/>
        </w:rPr>
      </w:pPr>
    </w:p>
    <w:p w:rsidR="00601273" w:rsidRDefault="00601273" w:rsidP="003D7954">
      <w:pPr>
        <w:spacing w:after="120" w:line="360" w:lineRule="auto"/>
        <w:rPr>
          <w:rFonts w:ascii="Times New Roman" w:hAnsi="Times New Roman"/>
          <w:b/>
          <w:sz w:val="24"/>
          <w:szCs w:val="24"/>
        </w:rPr>
      </w:pPr>
    </w:p>
    <w:p w:rsidR="00A307B3" w:rsidRDefault="003D7954" w:rsidP="00601273">
      <w:pPr>
        <w:spacing w:after="12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NAMA KELOMPOK :</w:t>
      </w:r>
    </w:p>
    <w:p w:rsidR="00601273" w:rsidRPr="00601273" w:rsidRDefault="00601273" w:rsidP="00601273">
      <w:pPr>
        <w:spacing w:after="120"/>
        <w:jc w:val="center"/>
        <w:rPr>
          <w:rFonts w:ascii="Times New Roman" w:hAnsi="Times New Roman"/>
          <w:b/>
          <w:sz w:val="24"/>
          <w:szCs w:val="24"/>
        </w:rPr>
      </w:pPr>
      <w:r w:rsidRPr="00601273">
        <w:rPr>
          <w:rFonts w:ascii="Times New Roman" w:hAnsi="Times New Roman"/>
          <w:b/>
          <w:sz w:val="24"/>
          <w:szCs w:val="24"/>
        </w:rPr>
        <w:t xml:space="preserve"> Reka Nurbitono (2110147031)</w:t>
      </w:r>
    </w:p>
    <w:p w:rsidR="00601273" w:rsidRPr="00601273" w:rsidRDefault="00601273" w:rsidP="00601273">
      <w:pPr>
        <w:spacing w:after="120"/>
        <w:jc w:val="center"/>
        <w:rPr>
          <w:rFonts w:ascii="Times New Roman" w:hAnsi="Times New Roman"/>
          <w:b/>
          <w:sz w:val="24"/>
          <w:szCs w:val="24"/>
        </w:rPr>
      </w:pPr>
      <w:r w:rsidRPr="00601273">
        <w:rPr>
          <w:rFonts w:ascii="Times New Roman" w:hAnsi="Times New Roman"/>
          <w:b/>
          <w:sz w:val="24"/>
          <w:szCs w:val="24"/>
        </w:rPr>
        <w:t xml:space="preserve"> Hilman Abu Dzarrin (2110147040)</w:t>
      </w:r>
    </w:p>
    <w:p w:rsidR="00601273" w:rsidRPr="00601273" w:rsidRDefault="00601273" w:rsidP="00601273">
      <w:pPr>
        <w:spacing w:after="120"/>
        <w:jc w:val="center"/>
        <w:rPr>
          <w:rFonts w:ascii="Times New Roman" w:hAnsi="Times New Roman"/>
          <w:b/>
          <w:sz w:val="24"/>
          <w:szCs w:val="24"/>
        </w:rPr>
      </w:pPr>
      <w:r w:rsidRPr="00601273">
        <w:rPr>
          <w:rFonts w:ascii="Times New Roman" w:hAnsi="Times New Roman"/>
          <w:b/>
          <w:sz w:val="24"/>
          <w:szCs w:val="24"/>
        </w:rPr>
        <w:t>Soleh Elfrianto H(2110147044)</w:t>
      </w:r>
    </w:p>
    <w:p w:rsidR="00601273" w:rsidRPr="00601273" w:rsidRDefault="00601273" w:rsidP="00601273">
      <w:pPr>
        <w:spacing w:after="120"/>
        <w:jc w:val="center"/>
        <w:rPr>
          <w:rFonts w:ascii="Times New Roman" w:hAnsi="Times New Roman"/>
          <w:b/>
          <w:sz w:val="24"/>
          <w:szCs w:val="24"/>
        </w:rPr>
      </w:pPr>
      <w:r w:rsidRPr="00601273">
        <w:rPr>
          <w:rFonts w:ascii="Times New Roman" w:hAnsi="Times New Roman"/>
          <w:b/>
          <w:sz w:val="24"/>
          <w:szCs w:val="24"/>
        </w:rPr>
        <w:t xml:space="preserve"> Rindang Nafi'atu Laila (2110147052)</w:t>
      </w:r>
    </w:p>
    <w:p w:rsidR="003D7954" w:rsidRPr="00601273" w:rsidRDefault="00601273" w:rsidP="00601273">
      <w:pPr>
        <w:spacing w:after="120"/>
        <w:jc w:val="center"/>
        <w:rPr>
          <w:rFonts w:ascii="Times New Roman" w:hAnsi="Times New Roman"/>
          <w:b/>
          <w:sz w:val="24"/>
          <w:szCs w:val="24"/>
        </w:rPr>
      </w:pPr>
      <w:r w:rsidRPr="00601273">
        <w:rPr>
          <w:rFonts w:ascii="Times New Roman" w:hAnsi="Times New Roman"/>
          <w:b/>
          <w:sz w:val="24"/>
          <w:szCs w:val="24"/>
        </w:rPr>
        <w:t xml:space="preserve"> M. Khamim Munir(2110147053)</w:t>
      </w: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601273" w:rsidRDefault="00601273" w:rsidP="00601273">
      <w:pPr>
        <w:spacing w:after="120"/>
        <w:rPr>
          <w:b/>
          <w:sz w:val="24"/>
          <w:szCs w:val="24"/>
        </w:rPr>
      </w:pPr>
    </w:p>
    <w:p w:rsidR="00042438" w:rsidRPr="00601273" w:rsidRDefault="00042438" w:rsidP="00601273">
      <w:pPr>
        <w:spacing w:after="120"/>
        <w:rPr>
          <w:b/>
          <w:sz w:val="24"/>
          <w:szCs w:val="24"/>
        </w:rPr>
      </w:pPr>
    </w:p>
    <w:p w:rsidR="003D7954" w:rsidRPr="00184133" w:rsidRDefault="00A307B3" w:rsidP="003D795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b/>
          <w:sz w:val="24"/>
          <w:szCs w:val="24"/>
        </w:rPr>
        <w:lastRenderedPageBreak/>
        <w:t>PERANCANGAN DAN PEMBUATAN APLIKASI WEB</w:t>
      </w:r>
    </w:p>
    <w:p w:rsidR="00D44440" w:rsidRPr="00184133" w:rsidRDefault="00D44440" w:rsidP="00D44440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13D85" w:rsidRPr="00184133" w:rsidRDefault="00613D85" w:rsidP="00BD6BA0">
      <w:pPr>
        <w:pStyle w:val="ListParagraph"/>
        <w:numPr>
          <w:ilvl w:val="0"/>
          <w:numId w:val="21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b/>
          <w:sz w:val="24"/>
          <w:szCs w:val="24"/>
        </w:rPr>
        <w:t xml:space="preserve">Penentuan Struktur </w:t>
      </w:r>
      <w:r w:rsidRPr="00184133">
        <w:rPr>
          <w:rFonts w:ascii="Times New Roman" w:hAnsi="Times New Roman"/>
          <w:b/>
          <w:i/>
          <w:sz w:val="24"/>
          <w:szCs w:val="24"/>
        </w:rPr>
        <w:t>Database</w:t>
      </w:r>
    </w:p>
    <w:p w:rsidR="00613D85" w:rsidRPr="00184133" w:rsidRDefault="00601273" w:rsidP="00613D85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</w:t>
      </w:r>
      <w:r w:rsidR="00D44440" w:rsidRPr="00184133">
        <w:rPr>
          <w:rFonts w:ascii="Times New Roman" w:hAnsi="Times New Roman"/>
          <w:b/>
          <w:sz w:val="24"/>
          <w:szCs w:val="24"/>
        </w:rPr>
        <w:t>.1</w:t>
      </w:r>
      <w:r w:rsidR="00613D85" w:rsidRPr="00184133">
        <w:rPr>
          <w:rFonts w:ascii="Times New Roman" w:hAnsi="Times New Roman"/>
          <w:b/>
          <w:sz w:val="24"/>
          <w:szCs w:val="24"/>
        </w:rPr>
        <w:t xml:space="preserve">.1. Penentuan </w:t>
      </w:r>
      <w:r w:rsidR="00F55B6C" w:rsidRPr="00184133">
        <w:rPr>
          <w:rFonts w:ascii="Times New Roman" w:hAnsi="Times New Roman"/>
          <w:b/>
          <w:sz w:val="24"/>
          <w:szCs w:val="24"/>
        </w:rPr>
        <w:t>Entitas Dan Atribut</w:t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Entitas pada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 akan berfungsi sebagai </w:t>
      </w:r>
      <w:r w:rsidRPr="00184133">
        <w:rPr>
          <w:rFonts w:ascii="Times New Roman" w:hAnsi="Times New Roman"/>
          <w:i/>
          <w:sz w:val="24"/>
          <w:szCs w:val="24"/>
        </w:rPr>
        <w:t>table</w:t>
      </w:r>
      <w:r w:rsidRPr="00184133">
        <w:rPr>
          <w:rFonts w:ascii="Times New Roman" w:hAnsi="Times New Roman"/>
          <w:sz w:val="24"/>
          <w:szCs w:val="24"/>
        </w:rPr>
        <w:t>. Sedangkan atribut berfungsi sebagai kolom-kolom (</w:t>
      </w:r>
      <w:r w:rsidRPr="00184133">
        <w:rPr>
          <w:rFonts w:ascii="Times New Roman" w:hAnsi="Times New Roman"/>
          <w:i/>
          <w:iCs/>
          <w:sz w:val="24"/>
          <w:szCs w:val="24"/>
        </w:rPr>
        <w:t>fields</w:t>
      </w:r>
      <w:r w:rsidRPr="00184133">
        <w:rPr>
          <w:rFonts w:ascii="Times New Roman" w:hAnsi="Times New Roman"/>
          <w:sz w:val="24"/>
          <w:szCs w:val="24"/>
        </w:rPr>
        <w:t xml:space="preserve">) dari </w:t>
      </w:r>
      <w:r w:rsidRPr="00184133">
        <w:rPr>
          <w:rFonts w:ascii="Times New Roman" w:hAnsi="Times New Roman"/>
          <w:i/>
          <w:sz w:val="24"/>
          <w:szCs w:val="24"/>
        </w:rPr>
        <w:t>table</w:t>
      </w:r>
      <w:r w:rsidRPr="00184133">
        <w:rPr>
          <w:rFonts w:ascii="Times New Roman" w:hAnsi="Times New Roman"/>
          <w:sz w:val="24"/>
          <w:szCs w:val="24"/>
        </w:rPr>
        <w:t xml:space="preserve"> data yang nantinya akan diisi. Entitas dan atribut antara lain :</w:t>
      </w:r>
    </w:p>
    <w:p w:rsidR="00613D85" w:rsidRPr="00184133" w:rsidRDefault="00613D85" w:rsidP="00613D85">
      <w:pPr>
        <w:spacing w:after="0" w:line="360" w:lineRule="auto"/>
        <w:ind w:left="426" w:firstLine="294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Tabel </w:t>
      </w:r>
      <w:r w:rsidR="00601273">
        <w:rPr>
          <w:rFonts w:ascii="Times New Roman" w:hAnsi="Times New Roman"/>
          <w:sz w:val="24"/>
          <w:szCs w:val="24"/>
        </w:rPr>
        <w:t>1.</w:t>
      </w:r>
      <w:r w:rsidRPr="00184133">
        <w:rPr>
          <w:rFonts w:ascii="Times New Roman" w:hAnsi="Times New Roman"/>
          <w:sz w:val="24"/>
          <w:szCs w:val="24"/>
        </w:rPr>
        <w:t>2. Entitas dan Atribut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44"/>
        <w:gridCol w:w="3892"/>
        <w:gridCol w:w="2800"/>
      </w:tblGrid>
      <w:tr w:rsidR="00613D85" w:rsidRPr="00184133" w:rsidTr="00156982">
        <w:tc>
          <w:tcPr>
            <w:tcW w:w="644" w:type="dxa"/>
          </w:tcPr>
          <w:p w:rsidR="00613D85" w:rsidRPr="00184133" w:rsidRDefault="00613D85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No</w:t>
            </w:r>
          </w:p>
        </w:tc>
        <w:tc>
          <w:tcPr>
            <w:tcW w:w="3892" w:type="dxa"/>
          </w:tcPr>
          <w:p w:rsidR="00613D85" w:rsidRPr="00184133" w:rsidRDefault="00613D85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Entitas</w:t>
            </w:r>
          </w:p>
        </w:tc>
        <w:tc>
          <w:tcPr>
            <w:tcW w:w="2800" w:type="dxa"/>
          </w:tcPr>
          <w:p w:rsidR="00613D85" w:rsidRPr="00184133" w:rsidRDefault="00613D85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Atribut</w:t>
            </w:r>
          </w:p>
        </w:tc>
      </w:tr>
      <w:tr w:rsidR="00156982" w:rsidRPr="00184133" w:rsidTr="00156982">
        <w:tc>
          <w:tcPr>
            <w:tcW w:w="644" w:type="dxa"/>
            <w:vMerge w:val="restart"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92" w:type="dxa"/>
            <w:vMerge w:val="restart"/>
            <w:vAlign w:val="center"/>
          </w:tcPr>
          <w:p w:rsidR="00156982" w:rsidRPr="00184133" w:rsidRDefault="00EB6313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ASPEK RESIKO</w:t>
            </w: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id_aspekresiko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nilai_resiko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</w:tcBorders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156982" w:rsidRPr="00184133" w:rsidTr="00156982">
        <w:tc>
          <w:tcPr>
            <w:tcW w:w="644" w:type="dxa"/>
            <w:vMerge w:val="restart"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</w:tcBorders>
            <w:vAlign w:val="center"/>
          </w:tcPr>
          <w:p w:rsidR="00156982" w:rsidRPr="00184133" w:rsidRDefault="00EB6313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 xml:space="preserve">BAGIAN </w:t>
            </w: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id_bagian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nama_bagian</w:t>
            </w:r>
          </w:p>
        </w:tc>
      </w:tr>
      <w:tr w:rsidR="00156982" w:rsidRPr="00184133" w:rsidTr="00156982">
        <w:tc>
          <w:tcPr>
            <w:tcW w:w="644" w:type="dxa"/>
            <w:vMerge/>
            <w:tcBorders>
              <w:bottom w:val="single" w:sz="4" w:space="0" w:color="auto"/>
            </w:tcBorders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</w:tcBorders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613D85" w:rsidRPr="00184133" w:rsidTr="00156982">
        <w:tc>
          <w:tcPr>
            <w:tcW w:w="644" w:type="dxa"/>
            <w:vMerge w:val="restart"/>
            <w:tcBorders>
              <w:top w:val="single" w:sz="4" w:space="0" w:color="auto"/>
            </w:tcBorders>
            <w:vAlign w:val="center"/>
          </w:tcPr>
          <w:p w:rsidR="00613D85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</w:tcBorders>
            <w:vAlign w:val="center"/>
          </w:tcPr>
          <w:p w:rsidR="00613D85" w:rsidRPr="00184133" w:rsidRDefault="00EB6313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BAGIAN TUBUH</w:t>
            </w:r>
          </w:p>
        </w:tc>
        <w:tc>
          <w:tcPr>
            <w:tcW w:w="2800" w:type="dxa"/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id_bagtubuh</w:t>
            </w:r>
          </w:p>
        </w:tc>
      </w:tr>
      <w:tr w:rsidR="00613D85" w:rsidRPr="00184133" w:rsidTr="00156982">
        <w:tc>
          <w:tcPr>
            <w:tcW w:w="644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nama_bagtubuh</w:t>
            </w:r>
          </w:p>
        </w:tc>
      </w:tr>
      <w:tr w:rsidR="00613D85" w:rsidRPr="00184133" w:rsidTr="00156982">
        <w:tc>
          <w:tcPr>
            <w:tcW w:w="644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613D85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156982" w:rsidRPr="00184133" w:rsidTr="00156982">
        <w:tc>
          <w:tcPr>
            <w:tcW w:w="644" w:type="dxa"/>
            <w:vMerge w:val="restart"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892" w:type="dxa"/>
            <w:vMerge w:val="restart"/>
            <w:vAlign w:val="center"/>
          </w:tcPr>
          <w:p w:rsidR="00156982" w:rsidRPr="00184133" w:rsidRDefault="00EB6313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CIDERA</w:t>
            </w: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id_bagtubuh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anan</w:t>
            </w:r>
          </w:p>
        </w:tc>
      </w:tr>
      <w:tr w:rsidR="00156982" w:rsidRPr="00184133" w:rsidTr="00156982">
        <w:tc>
          <w:tcPr>
            <w:tcW w:w="644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iri</w:t>
            </w:r>
          </w:p>
        </w:tc>
      </w:tr>
      <w:tr w:rsidR="00156982" w:rsidRPr="00184133" w:rsidTr="00156982">
        <w:tc>
          <w:tcPr>
            <w:tcW w:w="644" w:type="dxa"/>
            <w:vMerge/>
            <w:tcBorders>
              <w:bottom w:val="single" w:sz="4" w:space="0" w:color="auto"/>
            </w:tcBorders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</w:tcBorders>
            <w:vAlign w:val="center"/>
          </w:tcPr>
          <w:p w:rsidR="00156982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156982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613D85" w:rsidRPr="00184133" w:rsidTr="00156982">
        <w:tc>
          <w:tcPr>
            <w:tcW w:w="644" w:type="dxa"/>
            <w:vMerge w:val="restart"/>
            <w:tcBorders>
              <w:top w:val="single" w:sz="4" w:space="0" w:color="auto"/>
            </w:tcBorders>
            <w:vAlign w:val="center"/>
          </w:tcPr>
          <w:p w:rsidR="00613D85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</w:tcBorders>
            <w:vAlign w:val="center"/>
          </w:tcPr>
          <w:p w:rsidR="00613D85" w:rsidRPr="00184133" w:rsidRDefault="00EB6313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 xml:space="preserve">DEPARTMENT </w:t>
            </w:r>
          </w:p>
        </w:tc>
        <w:tc>
          <w:tcPr>
            <w:tcW w:w="2800" w:type="dxa"/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id_department</w:t>
            </w:r>
          </w:p>
        </w:tc>
      </w:tr>
      <w:tr w:rsidR="00613D85" w:rsidRPr="00184133" w:rsidTr="00156982">
        <w:tc>
          <w:tcPr>
            <w:tcW w:w="644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nama_department</w:t>
            </w:r>
          </w:p>
        </w:tc>
      </w:tr>
      <w:tr w:rsidR="00613D85" w:rsidRPr="00184133" w:rsidTr="00156982">
        <w:tc>
          <w:tcPr>
            <w:tcW w:w="644" w:type="dxa"/>
            <w:vMerge/>
            <w:tcBorders>
              <w:bottom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</w:tcPr>
          <w:p w:rsidR="00613D85" w:rsidRPr="00184133" w:rsidRDefault="00A0624C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613D85" w:rsidRPr="00184133" w:rsidTr="00156982"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:rsidR="00613D85" w:rsidRPr="00184133" w:rsidRDefault="00156982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892" w:type="dxa"/>
            <w:tcBorders>
              <w:top w:val="single" w:sz="4" w:space="0" w:color="auto"/>
            </w:tcBorders>
            <w:vAlign w:val="center"/>
          </w:tcPr>
          <w:p w:rsidR="00613D85" w:rsidRPr="00184133" w:rsidRDefault="00EB6313" w:rsidP="0015698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DETIL_SAFETY_PERFORMANCE</w:t>
            </w:r>
          </w:p>
        </w:tc>
        <w:tc>
          <w:tcPr>
            <w:tcW w:w="2800" w:type="dxa"/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id_detilsafetyp</w:t>
            </w:r>
          </w:p>
        </w:tc>
      </w:tr>
      <w:tr w:rsidR="00613D85" w:rsidRPr="00184133" w:rsidTr="00870303">
        <w:tc>
          <w:tcPr>
            <w:tcW w:w="644" w:type="dxa"/>
            <w:vMerge w:val="restart"/>
            <w:tcBorders>
              <w:left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id_safetyp</w:t>
            </w:r>
          </w:p>
        </w:tc>
      </w:tr>
      <w:tr w:rsidR="00613D85" w:rsidRPr="00184133" w:rsidTr="00870303">
        <w:tc>
          <w:tcPr>
            <w:tcW w:w="644" w:type="dxa"/>
            <w:vMerge/>
            <w:tcBorders>
              <w:left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realisasi_bln</w:t>
            </w:r>
          </w:p>
        </w:tc>
      </w:tr>
      <w:tr w:rsidR="00613D85" w:rsidRPr="00184133" w:rsidTr="00870303">
        <w:tc>
          <w:tcPr>
            <w:tcW w:w="644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613D85" w:rsidRPr="00184133" w:rsidRDefault="00613D85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613D85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realisasi_thn</w:t>
            </w:r>
          </w:p>
        </w:tc>
      </w:tr>
      <w:tr w:rsidR="00CD4397" w:rsidRPr="00184133" w:rsidTr="00537837">
        <w:tc>
          <w:tcPr>
            <w:tcW w:w="644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EMISI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id_emisi</w:t>
            </w:r>
          </w:p>
        </w:tc>
      </w:tr>
      <w:tr w:rsidR="00CD4397" w:rsidRPr="00184133" w:rsidTr="00537837">
        <w:tc>
          <w:tcPr>
            <w:tcW w:w="644" w:type="dxa"/>
            <w:vMerge/>
            <w:tcBorders>
              <w:lef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id_tempatsamplingdet</w:t>
            </w:r>
          </w:p>
        </w:tc>
      </w:tr>
      <w:tr w:rsidR="00CD4397" w:rsidRPr="00184133" w:rsidTr="00537837">
        <w:tc>
          <w:tcPr>
            <w:tcW w:w="644" w:type="dxa"/>
            <w:vMerge/>
            <w:tcBorders>
              <w:lef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  <w:vAlign w:val="center"/>
          </w:tcPr>
          <w:p w:rsidR="00CD4397" w:rsidRPr="00184133" w:rsidRDefault="00CD4397" w:rsidP="00613D85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kadar_min</w:t>
            </w:r>
          </w:p>
        </w:tc>
      </w:tr>
      <w:tr w:rsidR="00CD4397" w:rsidRPr="00184133" w:rsidTr="00537837">
        <w:tc>
          <w:tcPr>
            <w:tcW w:w="644" w:type="dxa"/>
            <w:vMerge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kadar_max</w:t>
            </w:r>
          </w:p>
        </w:tc>
      </w:tr>
      <w:tr w:rsidR="00CD4397" w:rsidRPr="00184133" w:rsidTr="00537837">
        <w:tc>
          <w:tcPr>
            <w:tcW w:w="644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kadar_avg</w:t>
            </w:r>
          </w:p>
        </w:tc>
      </w:tr>
      <w:tr w:rsidR="00CD4397" w:rsidRPr="00184133" w:rsidTr="00815929">
        <w:tc>
          <w:tcPr>
            <w:tcW w:w="644" w:type="dxa"/>
            <w:vMerge w:val="restart"/>
            <w:tcBorders>
              <w:top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FOTO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id_foto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ath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815929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GAS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id_gas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nama_gas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kadar_max</w:t>
            </w:r>
          </w:p>
        </w:tc>
      </w:tr>
      <w:tr w:rsidR="00CD4397" w:rsidRPr="00184133" w:rsidTr="00815929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INVESTIGASI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id_investigasi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hasil_investigasi</w:t>
            </w:r>
          </w:p>
        </w:tc>
      </w:tr>
      <w:tr w:rsidR="00CD4397" w:rsidRPr="00184133" w:rsidTr="00815929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id_katinvestigasi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efault</w:t>
            </w:r>
          </w:p>
        </w:tc>
      </w:tr>
      <w:tr w:rsidR="00CD4397" w:rsidRPr="00184133" w:rsidTr="004C47C8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JABATAN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id_jabatan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nama_jabatan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4C47C8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JENIS_CIDERA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nama_jcidera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4C47C8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JENIS_KECELAKAAN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id_jkecel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eniskecel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sub_jeniskecel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4C47C8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KAT_INVESTIGASI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id_katinvestigasi</w:t>
            </w:r>
          </w:p>
        </w:tc>
      </w:tr>
      <w:tr w:rsidR="00CD4397" w:rsidRPr="00184133" w:rsidTr="004C47C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nama_katinvestigasi</w:t>
            </w:r>
          </w:p>
        </w:tc>
      </w:tr>
      <w:tr w:rsidR="00CD4397" w:rsidRPr="00184133" w:rsidTr="00C429CC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C429CC">
        <w:tc>
          <w:tcPr>
            <w:tcW w:w="644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KECELAKAAN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id_jkecel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tgl_kejadian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tgl_lapor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judul_kejadian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empat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jam_kejadian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jam_lapor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elapor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L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aporke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U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raian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erugian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jawablokasi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saksi1</w:t>
            </w:r>
          </w:p>
        </w:tc>
      </w:tr>
      <w:tr w:rsidR="00CD4397" w:rsidRPr="00184133" w:rsidTr="00C429CC">
        <w:tc>
          <w:tcPr>
            <w:tcW w:w="644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saksi2</w:t>
            </w:r>
          </w:p>
        </w:tc>
      </w:tr>
      <w:tr w:rsidR="00CD4397" w:rsidRPr="00184133" w:rsidTr="00C429CC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3892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KERUSAKAN_ALAT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id_kerusakanalat</w:t>
            </w:r>
          </w:p>
        </w:tc>
      </w:tr>
      <w:tr w:rsidR="00CD4397" w:rsidRPr="00184133" w:rsidTr="008A325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nama_alat</w:t>
            </w:r>
          </w:p>
        </w:tc>
      </w:tr>
      <w:tr w:rsidR="00CD4397" w:rsidRPr="00184133" w:rsidTr="008A325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eskripsi</w:t>
            </w:r>
          </w:p>
        </w:tc>
      </w:tr>
      <w:tr w:rsidR="00CD4397" w:rsidRPr="00184133" w:rsidTr="008A325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F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oto</w:t>
            </w:r>
          </w:p>
        </w:tc>
      </w:tr>
      <w:tr w:rsidR="00CD4397" w:rsidRPr="00184133" w:rsidTr="008A3258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iaya</w:t>
            </w:r>
          </w:p>
        </w:tc>
      </w:tr>
      <w:tr w:rsidR="00CD4397" w:rsidRPr="00184133" w:rsidTr="008A3258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M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ekanisme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753EF1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KERUSAKAN_LINGKUNGAN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id_kerusakanling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id_tipedampak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agen_pencemar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olume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area_terpapar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durasi_terpapar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durasi_dampak_papar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komen_tambahan</w:t>
            </w:r>
          </w:p>
        </w:tc>
      </w:tr>
      <w:tr w:rsidR="00CD4397" w:rsidRPr="00184133" w:rsidTr="00753EF1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NILAI_RESIKO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id_nilairesiko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nilai_resiko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CD4397" w:rsidRPr="00184133" w:rsidTr="00753EF1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ORANG_TERLIBAT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EF6031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ik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ktivitas</w:t>
            </w:r>
          </w:p>
        </w:tc>
      </w:tr>
      <w:tr w:rsidR="00753EF1" w:rsidRPr="00184133" w:rsidTr="00753EF1">
        <w:tc>
          <w:tcPr>
            <w:tcW w:w="644" w:type="dxa"/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3892" w:type="dxa"/>
            <w:tcBorders>
              <w:right w:val="single" w:sz="4" w:space="0" w:color="auto"/>
            </w:tcBorders>
          </w:tcPr>
          <w:p w:rsidR="00753EF1" w:rsidRPr="00184133" w:rsidRDefault="00EB6313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PEKERJA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753EF1" w:rsidRPr="00184133" w:rsidRDefault="00EF6031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ik</w:t>
            </w:r>
          </w:p>
        </w:tc>
      </w:tr>
      <w:tr w:rsidR="00753EF1" w:rsidRPr="00184133" w:rsidTr="00753EF1">
        <w:tc>
          <w:tcPr>
            <w:tcW w:w="644" w:type="dxa"/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tcBorders>
              <w:right w:val="single" w:sz="4" w:space="0" w:color="auto"/>
            </w:tcBorders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753EF1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ama</w:t>
            </w:r>
          </w:p>
        </w:tc>
      </w:tr>
      <w:tr w:rsidR="00753EF1" w:rsidRPr="00184133" w:rsidTr="00753EF1">
        <w:tc>
          <w:tcPr>
            <w:tcW w:w="644" w:type="dxa"/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tcBorders>
              <w:right w:val="single" w:sz="4" w:space="0" w:color="auto"/>
            </w:tcBorders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753EF1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kelamin</w:t>
            </w:r>
          </w:p>
        </w:tc>
      </w:tr>
      <w:tr w:rsidR="00753EF1" w:rsidRPr="00184133" w:rsidTr="00753EF1">
        <w:tc>
          <w:tcPr>
            <w:tcW w:w="644" w:type="dxa"/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tcBorders>
              <w:right w:val="single" w:sz="4" w:space="0" w:color="auto"/>
            </w:tcBorders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753EF1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gllahir</w:t>
            </w:r>
          </w:p>
        </w:tc>
      </w:tr>
      <w:tr w:rsidR="00753EF1" w:rsidRPr="00184133" w:rsidTr="00753EF1">
        <w:tc>
          <w:tcPr>
            <w:tcW w:w="644" w:type="dxa"/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tcBorders>
              <w:right w:val="single" w:sz="4" w:space="0" w:color="auto"/>
            </w:tcBorders>
          </w:tcPr>
          <w:p w:rsidR="00753EF1" w:rsidRPr="00184133" w:rsidRDefault="00753EF1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753EF1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</w:t>
            </w:r>
            <w:r w:rsidR="00EB6313" w:rsidRPr="00184133">
              <w:rPr>
                <w:rFonts w:ascii="Times New Roman" w:hAnsi="Times New Roman"/>
                <w:sz w:val="24"/>
                <w:szCs w:val="24"/>
              </w:rPr>
              <w:t>lamat</w:t>
            </w:r>
          </w:p>
        </w:tc>
      </w:tr>
      <w:tr w:rsidR="00CD4397" w:rsidRPr="00184133" w:rsidTr="00753EF1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ota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id_jabatan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id_bagian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id_departement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id_statuskerja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id_shiftkerja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tgl_masuk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tgl_keluar</w:t>
            </w:r>
          </w:p>
        </w:tc>
      </w:tr>
      <w:tr w:rsidR="00CD4397" w:rsidRPr="00184133" w:rsidTr="00753EF1">
        <w:tc>
          <w:tcPr>
            <w:tcW w:w="644" w:type="dxa"/>
            <w:vMerge w:val="restart"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PERAWATAN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id_perawatan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penanggung_jawab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anggal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W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aktu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nama_tempat_pengobatan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contact_person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contact_no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hasil_perawatan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A0624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</w:t>
            </w:r>
            <w:r w:rsidR="00CD4397" w:rsidRPr="00184133">
              <w:rPr>
                <w:rFonts w:ascii="Times New Roman" w:hAnsi="Times New Roman"/>
                <w:sz w:val="24"/>
                <w:szCs w:val="24"/>
              </w:rPr>
              <w:t>eskripsi</w:t>
            </w:r>
          </w:p>
        </w:tc>
      </w:tr>
      <w:tr w:rsidR="00CD4397" w:rsidRPr="00184133" w:rsidTr="00753EF1">
        <w:tc>
          <w:tcPr>
            <w:tcW w:w="644" w:type="dxa"/>
            <w:vMerge/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CD4397" w:rsidRPr="00184133" w:rsidRDefault="00CD4397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161912" w:rsidRPr="00184133" w:rsidTr="00753EF1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PERBAIKAN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id_perbaikan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id_investigasi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indakan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nama_petugas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tgl_target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161912" w:rsidRPr="00184133" w:rsidTr="00753EF1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SAFETY_PERFORMANCE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id_safetyp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nama_safetyp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keterangan_safetyp</w:t>
            </w:r>
          </w:p>
        </w:tc>
      </w:tr>
      <w:tr w:rsidR="00161912" w:rsidRPr="00184133" w:rsidTr="00753EF1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target_bln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target_thn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SHIFT_KERJA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id_shiftkerja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nama_shiftkerja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STATUS_KERJA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id_statuskerja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nama_statuskerja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26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TEMPAT_SAMPLING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nama_tempat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27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TEMPAT_SAMPLING_DETAIL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id_tempatsamplingdet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id_gas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baku_max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29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TINDAKAN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id_tindakan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enindak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indakan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anggal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am</w:t>
            </w:r>
          </w:p>
        </w:tc>
      </w:tr>
      <w:tr w:rsidR="00161912" w:rsidRPr="00184133" w:rsidTr="00C60E49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TINGKAT_RESIKO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id_tingkatresiko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id_aspekresiko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id_nilairesiko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</w:tr>
      <w:tr w:rsidR="00161912" w:rsidRPr="00184133" w:rsidTr="00C60E4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tatus</w:t>
            </w:r>
          </w:p>
        </w:tc>
      </w:tr>
      <w:tr w:rsidR="00161912" w:rsidRPr="00184133" w:rsidTr="00EB6313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31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TIPE_DAMPAK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id_tipedampak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nama_tipedampak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eterangan</w:t>
            </w:r>
          </w:p>
        </w:tc>
      </w:tr>
      <w:tr w:rsidR="00161912" w:rsidRPr="00184133" w:rsidTr="00EB6313">
        <w:tc>
          <w:tcPr>
            <w:tcW w:w="644" w:type="dxa"/>
            <w:vMerge w:val="restart"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3892" w:type="dxa"/>
            <w:vMerge w:val="restart"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USERS</w:t>
            </w: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U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sername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assword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nama_lengkap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E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mail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no_tlp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L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evel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lokir</w:t>
            </w:r>
          </w:p>
        </w:tc>
      </w:tr>
      <w:tr w:rsidR="00161912" w:rsidRPr="00184133" w:rsidTr="00EB6313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id_session</w:t>
            </w:r>
          </w:p>
        </w:tc>
      </w:tr>
      <w:tr w:rsidR="00161912" w:rsidRPr="00184133" w:rsidTr="00815929">
        <w:tc>
          <w:tcPr>
            <w:tcW w:w="644" w:type="dxa"/>
            <w:vMerge/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2" w:type="dxa"/>
            <w:vMerge/>
            <w:tcBorders>
              <w:right w:val="single" w:sz="4" w:space="0" w:color="auto"/>
            </w:tcBorders>
          </w:tcPr>
          <w:p w:rsidR="00161912" w:rsidRPr="00184133" w:rsidRDefault="00161912" w:rsidP="00613D85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00" w:type="dxa"/>
            <w:tcBorders>
              <w:left w:val="single" w:sz="4" w:space="0" w:color="auto"/>
              <w:bottom w:val="single" w:sz="4" w:space="0" w:color="auto"/>
            </w:tcBorders>
          </w:tcPr>
          <w:p w:rsidR="00161912" w:rsidRPr="00184133" w:rsidRDefault="00C429CC" w:rsidP="00613D85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F</w:t>
            </w:r>
            <w:r w:rsidR="00161912" w:rsidRPr="00184133">
              <w:rPr>
                <w:rFonts w:ascii="Times New Roman" w:hAnsi="Times New Roman"/>
                <w:sz w:val="24"/>
                <w:szCs w:val="24"/>
              </w:rPr>
              <w:t>oto</w:t>
            </w:r>
          </w:p>
        </w:tc>
      </w:tr>
    </w:tbl>
    <w:p w:rsidR="00613D85" w:rsidRPr="00184133" w:rsidRDefault="00613D85" w:rsidP="00613D85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</w:rPr>
      </w:pPr>
    </w:p>
    <w:p w:rsidR="00613D85" w:rsidRPr="00184133" w:rsidRDefault="00601273" w:rsidP="00613D85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1.</w:t>
      </w:r>
      <w:r w:rsidR="00613D85" w:rsidRPr="00184133">
        <w:rPr>
          <w:rFonts w:ascii="Times New Roman" w:hAnsi="Times New Roman"/>
          <w:b/>
          <w:sz w:val="24"/>
          <w:szCs w:val="24"/>
        </w:rPr>
        <w:t xml:space="preserve">2.2. Perancangan </w:t>
      </w:r>
      <w:r w:rsidR="00613D85" w:rsidRPr="00184133">
        <w:rPr>
          <w:rFonts w:ascii="Times New Roman" w:hAnsi="Times New Roman"/>
          <w:b/>
          <w:i/>
          <w:sz w:val="24"/>
          <w:szCs w:val="24"/>
        </w:rPr>
        <w:t>Database, Table, dan Fields</w:t>
      </w:r>
    </w:p>
    <w:p w:rsidR="00613D85" w:rsidRPr="00184133" w:rsidRDefault="00613D85" w:rsidP="00613D85">
      <w:pPr>
        <w:spacing w:after="0" w:line="360" w:lineRule="auto"/>
        <w:ind w:left="1276" w:firstLine="567"/>
        <w:jc w:val="both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Langkah selanjutnya adalah membuat rencana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. Perencanaan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 bertujuan untuk membuat ruang penyimpanan data – data yang nanti akan dimasukkan oleh pengguna. Di dalam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, berisi </w:t>
      </w:r>
      <w:r w:rsidRPr="00184133">
        <w:rPr>
          <w:rFonts w:ascii="Times New Roman" w:hAnsi="Times New Roman"/>
          <w:i/>
          <w:sz w:val="24"/>
          <w:szCs w:val="24"/>
        </w:rPr>
        <w:t xml:space="preserve">table </w:t>
      </w:r>
      <w:r w:rsidRPr="00184133">
        <w:rPr>
          <w:rFonts w:ascii="Times New Roman" w:hAnsi="Times New Roman"/>
          <w:sz w:val="24"/>
          <w:szCs w:val="24"/>
        </w:rPr>
        <w:t>sebagai berikut</w:t>
      </w:r>
      <w:r w:rsidRPr="00184133">
        <w:rPr>
          <w:rFonts w:ascii="Times New Roman" w:hAnsi="Times New Roman"/>
          <w:i/>
          <w:sz w:val="24"/>
          <w:szCs w:val="24"/>
        </w:rPr>
        <w:t xml:space="preserve"> </w:t>
      </w:r>
      <w:r w:rsidRPr="00184133">
        <w:rPr>
          <w:rFonts w:ascii="Times New Roman" w:hAnsi="Times New Roman"/>
          <w:sz w:val="24"/>
          <w:szCs w:val="24"/>
        </w:rPr>
        <w:t xml:space="preserve">proyek, progres kegiatan, </w:t>
      </w:r>
      <w:r w:rsidRPr="00184133">
        <w:rPr>
          <w:rFonts w:ascii="Times New Roman" w:hAnsi="Times New Roman"/>
          <w:sz w:val="24"/>
          <w:szCs w:val="24"/>
        </w:rPr>
        <w:lastRenderedPageBreak/>
        <w:t xml:space="preserve">progres tenaga kerja, laporan kecelakaan, laporan kondisi, </w:t>
      </w:r>
      <w:r w:rsidRPr="00184133">
        <w:rPr>
          <w:rFonts w:ascii="Times New Roman" w:hAnsi="Times New Roman"/>
          <w:i/>
          <w:sz w:val="24"/>
          <w:szCs w:val="24"/>
        </w:rPr>
        <w:t>user</w:t>
      </w:r>
      <w:r w:rsidRPr="00184133">
        <w:rPr>
          <w:rFonts w:ascii="Times New Roman" w:hAnsi="Times New Roman"/>
          <w:sz w:val="24"/>
          <w:szCs w:val="24"/>
        </w:rPr>
        <w:t>. Menentukan tipe data yang akan dimasukkan dalam kolom-kolom (</w:t>
      </w:r>
      <w:r w:rsidRPr="00184133">
        <w:rPr>
          <w:rFonts w:ascii="Times New Roman" w:hAnsi="Times New Roman"/>
          <w:i/>
          <w:iCs/>
          <w:sz w:val="24"/>
          <w:szCs w:val="24"/>
        </w:rPr>
        <w:t>fields</w:t>
      </w:r>
      <w:r w:rsidRPr="00184133">
        <w:rPr>
          <w:rFonts w:ascii="Times New Roman" w:hAnsi="Times New Roman"/>
          <w:sz w:val="24"/>
          <w:szCs w:val="24"/>
        </w:rPr>
        <w:t xml:space="preserve">) tiap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 data.</w:t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1440" w:firstLine="403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Perencanaan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 data dapat dilihat pada tabel berikut ini.</w:t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1440" w:hanging="164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Tabel </w:t>
      </w:r>
      <w:r w:rsidR="00601273">
        <w:rPr>
          <w:rFonts w:ascii="Times New Roman" w:hAnsi="Times New Roman"/>
          <w:sz w:val="24"/>
          <w:szCs w:val="24"/>
        </w:rPr>
        <w:t>1.</w:t>
      </w:r>
      <w:r w:rsidRPr="00184133">
        <w:rPr>
          <w:rFonts w:ascii="Times New Roman" w:hAnsi="Times New Roman"/>
          <w:sz w:val="24"/>
          <w:szCs w:val="24"/>
        </w:rPr>
        <w:t xml:space="preserve">3. Perencanaan </w:t>
      </w:r>
      <w:r w:rsidRPr="00184133">
        <w:rPr>
          <w:rFonts w:ascii="Times New Roman" w:hAnsi="Times New Roman"/>
          <w:i/>
          <w:sz w:val="24"/>
          <w:szCs w:val="24"/>
        </w:rPr>
        <w:t>database</w:t>
      </w:r>
      <w:r w:rsidRPr="00184133">
        <w:rPr>
          <w:rFonts w:ascii="Times New Roman" w:hAnsi="Times New Roman"/>
          <w:sz w:val="24"/>
          <w:szCs w:val="24"/>
        </w:rPr>
        <w:t xml:space="preserve"> yang akan dibuat</w:t>
      </w:r>
      <w:r w:rsidR="000F4132" w:rsidRPr="00184133">
        <w:rPr>
          <w:rFonts w:ascii="Times New Roman" w:hAnsi="Times New Roman"/>
          <w:sz w:val="24"/>
          <w:szCs w:val="24"/>
        </w:rPr>
        <w:t>.</w:t>
      </w:r>
    </w:p>
    <w:tbl>
      <w:tblPr>
        <w:tblW w:w="7371" w:type="dxa"/>
        <w:tblInd w:w="1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693"/>
        <w:gridCol w:w="2126"/>
        <w:gridCol w:w="1843"/>
      </w:tblGrid>
      <w:tr w:rsidR="000F4132" w:rsidRPr="00184133" w:rsidTr="00325496">
        <w:tc>
          <w:tcPr>
            <w:tcW w:w="709" w:type="dxa"/>
          </w:tcPr>
          <w:p w:rsidR="000F4132" w:rsidRPr="00184133" w:rsidRDefault="000F4132" w:rsidP="00E11525">
            <w:pPr>
              <w:spacing w:line="360" w:lineRule="auto"/>
              <w:ind w:right="-392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No</w:t>
            </w:r>
          </w:p>
        </w:tc>
        <w:tc>
          <w:tcPr>
            <w:tcW w:w="2693" w:type="dxa"/>
          </w:tcPr>
          <w:p w:rsidR="000F4132" w:rsidRPr="00184133" w:rsidRDefault="000F4132" w:rsidP="00E11525">
            <w:pPr>
              <w:spacing w:line="360" w:lineRule="auto"/>
              <w:ind w:right="-392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Table</w:t>
            </w:r>
          </w:p>
        </w:tc>
        <w:tc>
          <w:tcPr>
            <w:tcW w:w="2126" w:type="dxa"/>
          </w:tcPr>
          <w:p w:rsidR="000F4132" w:rsidRPr="00184133" w:rsidRDefault="000F4132" w:rsidP="00E11525">
            <w:pPr>
              <w:spacing w:line="360" w:lineRule="auto"/>
              <w:ind w:right="-392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Fields</w:t>
            </w:r>
          </w:p>
        </w:tc>
        <w:tc>
          <w:tcPr>
            <w:tcW w:w="1843" w:type="dxa"/>
          </w:tcPr>
          <w:p w:rsidR="000F4132" w:rsidRPr="00184133" w:rsidRDefault="000F4132" w:rsidP="00E11525">
            <w:pPr>
              <w:spacing w:line="360" w:lineRule="auto"/>
              <w:ind w:right="-392"/>
              <w:rPr>
                <w:rFonts w:ascii="Times New Roman" w:hAnsi="Times New Roman"/>
                <w:b/>
                <w:sz w:val="24"/>
                <w:szCs w:val="24"/>
              </w:rPr>
            </w:pPr>
            <w:r w:rsidRPr="00184133">
              <w:rPr>
                <w:rFonts w:ascii="Times New Roman" w:hAnsi="Times New Roman"/>
                <w:b/>
                <w:sz w:val="24"/>
                <w:szCs w:val="24"/>
              </w:rPr>
              <w:t>Keterangan</w:t>
            </w:r>
          </w:p>
        </w:tc>
      </w:tr>
      <w:tr w:rsidR="000F4132" w:rsidRPr="00184133" w:rsidTr="00325496">
        <w:tc>
          <w:tcPr>
            <w:tcW w:w="709" w:type="dxa"/>
            <w:vMerge w:val="restart"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693" w:type="dxa"/>
            <w:vMerge w:val="restart"/>
            <w:vAlign w:val="center"/>
          </w:tcPr>
          <w:p w:rsidR="000F4132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tb_aspekresiko</w:t>
            </w: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id_aspekresiko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nilai_resiko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varchar(50)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</w:tcPr>
          <w:p w:rsidR="000F4132" w:rsidRPr="00184133" w:rsidRDefault="00C429CC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0F4132" w:rsidRPr="00184133" w:rsidTr="00325496">
        <w:tc>
          <w:tcPr>
            <w:tcW w:w="709" w:type="dxa"/>
            <w:vMerge w:val="restart"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</w:tcBorders>
            <w:vAlign w:val="center"/>
          </w:tcPr>
          <w:p w:rsidR="000F4132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tb_bagian</w:t>
            </w: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id_bagian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nama_bagian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0F4132" w:rsidRPr="00184133" w:rsidTr="00325496"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</w:tcPr>
          <w:p w:rsidR="000F4132" w:rsidRPr="00184133" w:rsidRDefault="00C429CC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0F4132" w:rsidRPr="00184133" w:rsidTr="00325496"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</w:tcBorders>
            <w:vAlign w:val="center"/>
          </w:tcPr>
          <w:p w:rsidR="000F4132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tb_bagtubuh</w:t>
            </w: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id_bagtubuh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nama_bagtubuh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</w:tcPr>
          <w:p w:rsidR="000F4132" w:rsidRPr="00184133" w:rsidRDefault="00C429CC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0F4132" w:rsidRPr="00184133" w:rsidTr="00325496">
        <w:tc>
          <w:tcPr>
            <w:tcW w:w="709" w:type="dxa"/>
            <w:vMerge w:val="restart"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693" w:type="dxa"/>
            <w:vMerge w:val="restart"/>
            <w:vAlign w:val="center"/>
          </w:tcPr>
          <w:p w:rsidR="000F4132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tb_cidera</w:t>
            </w: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id_bagtubuh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EF603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0F4132" w:rsidRPr="00184133">
              <w:rPr>
                <w:rFonts w:ascii="Times New Roman" w:hAnsi="Times New Roman"/>
                <w:sz w:val="24"/>
                <w:szCs w:val="24"/>
              </w:rPr>
              <w:t>anan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EF603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0F4132" w:rsidRPr="00184133">
              <w:rPr>
                <w:rFonts w:ascii="Times New Roman" w:hAnsi="Times New Roman"/>
                <w:sz w:val="24"/>
                <w:szCs w:val="24"/>
              </w:rPr>
              <w:t>iri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</w:tcBorders>
            <w:vAlign w:val="center"/>
          </w:tcPr>
          <w:p w:rsidR="000F4132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 xml:space="preserve">tb_department </w:t>
            </w: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id_department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0F4132" w:rsidRPr="00184133" w:rsidTr="00325496">
        <w:tc>
          <w:tcPr>
            <w:tcW w:w="709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nama_department</w:t>
            </w:r>
          </w:p>
        </w:tc>
        <w:tc>
          <w:tcPr>
            <w:tcW w:w="1843" w:type="dxa"/>
          </w:tcPr>
          <w:p w:rsidR="000F4132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0F4132" w:rsidRPr="00184133" w:rsidTr="00325496"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</w:tcBorders>
            <w:vAlign w:val="center"/>
          </w:tcPr>
          <w:p w:rsidR="000F4132" w:rsidRPr="00184133" w:rsidRDefault="000F4132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0F4132" w:rsidRPr="00184133" w:rsidRDefault="000F4132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</w:tcPr>
          <w:p w:rsidR="000F4132" w:rsidRPr="00184133" w:rsidRDefault="00C429CC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E11525" w:rsidRPr="00184133" w:rsidTr="00325496"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</w:tcBorders>
            <w:vAlign w:val="center"/>
          </w:tcPr>
          <w:p w:rsidR="00E11525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tb_detilsafetyp</w:t>
            </w:r>
          </w:p>
        </w:tc>
        <w:tc>
          <w:tcPr>
            <w:tcW w:w="2126" w:type="dxa"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id_detilsafetyp</w:t>
            </w:r>
          </w:p>
        </w:tc>
        <w:tc>
          <w:tcPr>
            <w:tcW w:w="1843" w:type="dxa"/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id_safetyp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realisasi_bln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realisasi_thn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11525" w:rsidRPr="00184133" w:rsidRDefault="00325496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tb_emisi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id_emisi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tcBorders>
              <w:left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id_tempatsamplingdet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tcBorders>
              <w:left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  <w:vAlign w:val="center"/>
          </w:tcPr>
          <w:p w:rsidR="00E11525" w:rsidRPr="00184133" w:rsidRDefault="00E11525" w:rsidP="000F4132">
            <w:pPr>
              <w:spacing w:line="360" w:lineRule="auto"/>
              <w:ind w:right="-39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kadar_min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kadar_max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kadar_avg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 w:val="restart"/>
            <w:tcBorders>
              <w:top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tb_foto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id_foto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E11525" w:rsidRPr="00184133" w:rsidTr="00325496">
        <w:tc>
          <w:tcPr>
            <w:tcW w:w="709" w:type="dxa"/>
            <w:vMerge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E11525" w:rsidRPr="00184133">
              <w:rPr>
                <w:rFonts w:ascii="Times New Roman" w:hAnsi="Times New Roman"/>
                <w:sz w:val="24"/>
                <w:szCs w:val="24"/>
              </w:rPr>
              <w:t>ath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E11525" w:rsidRPr="00184133" w:rsidTr="00325496">
        <w:tc>
          <w:tcPr>
            <w:tcW w:w="709" w:type="dxa"/>
            <w:vMerge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E11525" w:rsidRPr="00184133" w:rsidTr="00325496">
        <w:tc>
          <w:tcPr>
            <w:tcW w:w="709" w:type="dxa"/>
            <w:vMerge/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E11525" w:rsidRPr="00184133" w:rsidRDefault="00E11525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E11525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tb_gas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id_gas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nama_gas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kadar_max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tb_investigasi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hasil_investigasi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id_katinvestigasi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efault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tb_jabatan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id_jabatan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nama_jabatan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tb_jenis_cidera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id_cidera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nama_jcidera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tb_jkecel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id_jkecel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jeniskecel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sub_jeniskecel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325496" w:rsidRPr="00184133" w:rsidTr="00325496">
        <w:tc>
          <w:tcPr>
            <w:tcW w:w="709" w:type="dxa"/>
            <w:vMerge w:val="restart"/>
          </w:tcPr>
          <w:p w:rsidR="00325496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325496" w:rsidRPr="00184133" w:rsidRDefault="00325496" w:rsidP="006167BF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tb_katinvestigasi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id_katinvestigasi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325496" w:rsidRPr="00184133" w:rsidTr="00325496">
        <w:tc>
          <w:tcPr>
            <w:tcW w:w="709" w:type="dxa"/>
            <w:vMerge/>
          </w:tcPr>
          <w:p w:rsidR="00325496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nama_katinvestigasi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325496" w:rsidRPr="00184133" w:rsidTr="00325496">
        <w:tc>
          <w:tcPr>
            <w:tcW w:w="709" w:type="dxa"/>
            <w:vMerge/>
          </w:tcPr>
          <w:p w:rsidR="00325496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325496" w:rsidRPr="00184133" w:rsidRDefault="0032549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32549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32549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tb_kecelakaan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id_jkecel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tgl_kejadian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tgl_lapor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judul_kejadian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empat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jam_kejadian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jam_lapor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elapor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L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aporke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U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raian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erugian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pjawablokasi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saksi1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saksi2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tb_kerusakanalat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id_kerusakanalat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nama_alat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deskripsi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F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oto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iaya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mekanisme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6167BF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tb_kerusakanling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id_kerusakanling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id_tipedampak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agen_pencemar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varchar(25)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olume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area_terpapar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durasi_terpapar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durasi_dampak_papar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komen_tambahan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tb_nilai_resiko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id_nilairesiko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nilai_resiko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tb_orgterlibat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ik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ktivitas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tb_pekerja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ik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ama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varchar(50)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kelamin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gllahir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A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lamat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ota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id_jabatan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id_bagian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id_departement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id_statuskerja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id_shiftkerja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tgl_masuk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ate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tgl_keluar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tb_perawatan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id_perawatan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penanggung_jawab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anggal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W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aktu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nama_tempat_pengobatan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varchar(30)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contact_person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contact_no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hasil_perawatan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deskripsi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tb_perbaikan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id_perbaikan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id_investigasi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indakan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nama_petugas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tgl_target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tb_safetyp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id_safetyp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nama_safetyp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keterangan_safetyp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target_bln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target_thn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A95469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tb_shiftkerja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id_shiftkerja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nama_shiftkerja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1625F6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tb_statuskerja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id_statuskerja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nama_statuskerja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1625F6" w:rsidRPr="00184133" w:rsidTr="00325496">
        <w:tc>
          <w:tcPr>
            <w:tcW w:w="709" w:type="dxa"/>
            <w:vMerge w:val="restart"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26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tb_tempatsampling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nama_tempat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1625F6" w:rsidRPr="00184133" w:rsidTr="00325496">
        <w:tc>
          <w:tcPr>
            <w:tcW w:w="709" w:type="dxa"/>
            <w:vMerge/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1625F6" w:rsidRPr="00184133" w:rsidRDefault="001625F6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 w:val="restart"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27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tb_tempatsamplingdet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id_tempatsamplingdet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id_gas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id_tempatsampling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baku_max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 w:val="restart"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29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tb_tindakan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id_tindakan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penindak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indakan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anggal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J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am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varchar(10)</w:t>
            </w:r>
          </w:p>
        </w:tc>
      </w:tr>
      <w:tr w:rsidR="00930501" w:rsidRPr="00184133" w:rsidTr="00325496">
        <w:tc>
          <w:tcPr>
            <w:tcW w:w="709" w:type="dxa"/>
            <w:vMerge w:val="restart"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tb_tingkatresiko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id_tingkatresiko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id_aspekresiko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id_nilairesiko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id_kecelakaan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S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tatus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 w:val="restart"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31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tb_tipedampak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id_tipedampak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int(11)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nama_tipedampak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keterangan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  <w:tr w:rsidR="00930501" w:rsidRPr="00184133" w:rsidTr="00325496">
        <w:tc>
          <w:tcPr>
            <w:tcW w:w="709" w:type="dxa"/>
            <w:vMerge w:val="restart"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2693" w:type="dxa"/>
            <w:vMerge w:val="restart"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tb_users</w:t>
            </w: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username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varchar(50)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password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varchar(50)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nama_lengkap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325496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E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mail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no_tlp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325496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L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evel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B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lokir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enum(‘y’,’n’)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id_session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</w:tr>
      <w:tr w:rsidR="00930501" w:rsidRPr="00184133" w:rsidTr="00325496">
        <w:tc>
          <w:tcPr>
            <w:tcW w:w="709" w:type="dxa"/>
            <w:vMerge/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right w:val="single" w:sz="4" w:space="0" w:color="auto"/>
            </w:tcBorders>
          </w:tcPr>
          <w:p w:rsidR="00930501" w:rsidRPr="00184133" w:rsidRDefault="00930501" w:rsidP="000F4132">
            <w:pPr>
              <w:spacing w:line="360" w:lineRule="auto"/>
              <w:ind w:right="-3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single" w:sz="4" w:space="0" w:color="auto"/>
              <w:bottom w:val="single" w:sz="4" w:space="0" w:color="auto"/>
            </w:tcBorders>
          </w:tcPr>
          <w:p w:rsidR="00930501" w:rsidRPr="00184133" w:rsidRDefault="00EF6031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F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oto</w:t>
            </w:r>
          </w:p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</w:tcBorders>
          </w:tcPr>
          <w:p w:rsidR="00930501" w:rsidRPr="00184133" w:rsidRDefault="00C429CC" w:rsidP="000F4132">
            <w:pPr>
              <w:spacing w:line="360" w:lineRule="auto"/>
              <w:ind w:right="-392" w:firstLine="34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84133">
              <w:rPr>
                <w:rFonts w:ascii="Times New Roman" w:hAnsi="Times New Roman"/>
                <w:sz w:val="24"/>
                <w:szCs w:val="24"/>
              </w:rPr>
              <w:t>T</w:t>
            </w:r>
            <w:r w:rsidR="00930501" w:rsidRPr="00184133">
              <w:rPr>
                <w:rFonts w:ascii="Times New Roman" w:hAnsi="Times New Roman"/>
                <w:sz w:val="24"/>
                <w:szCs w:val="24"/>
              </w:rPr>
              <w:t>ext</w:t>
            </w:r>
          </w:p>
        </w:tc>
      </w:tr>
    </w:tbl>
    <w:p w:rsidR="000F4132" w:rsidRPr="00184133" w:rsidRDefault="000F4132" w:rsidP="00613D85">
      <w:pPr>
        <w:autoSpaceDE w:val="0"/>
        <w:autoSpaceDN w:val="0"/>
        <w:adjustRightInd w:val="0"/>
        <w:spacing w:after="0" w:line="360" w:lineRule="auto"/>
        <w:ind w:left="1440" w:hanging="164"/>
        <w:jc w:val="both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1276" w:firstLine="851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Tipe data </w:t>
      </w:r>
      <w:r w:rsidRPr="00184133">
        <w:rPr>
          <w:rFonts w:ascii="Times New Roman" w:hAnsi="Times New Roman"/>
          <w:i/>
          <w:iCs/>
          <w:sz w:val="24"/>
          <w:szCs w:val="24"/>
        </w:rPr>
        <w:t xml:space="preserve">integer </w:t>
      </w:r>
      <w:r w:rsidRPr="00184133">
        <w:rPr>
          <w:rFonts w:ascii="Times New Roman" w:hAnsi="Times New Roman"/>
          <w:sz w:val="24"/>
          <w:szCs w:val="24"/>
        </w:rPr>
        <w:t xml:space="preserve">adalah tipe data numerik dengan masukan data berupa bilangan bulat antara -32768 sampai dengan 32767. Tipe data </w:t>
      </w:r>
      <w:r w:rsidRPr="00184133">
        <w:rPr>
          <w:rFonts w:ascii="Times New Roman" w:hAnsi="Times New Roman"/>
          <w:i/>
          <w:iCs/>
          <w:sz w:val="24"/>
          <w:szCs w:val="24"/>
        </w:rPr>
        <w:t xml:space="preserve">variable character (Varchar) </w:t>
      </w:r>
      <w:r w:rsidRPr="00184133">
        <w:rPr>
          <w:rFonts w:ascii="Times New Roman" w:hAnsi="Times New Roman"/>
          <w:sz w:val="24"/>
          <w:szCs w:val="24"/>
        </w:rPr>
        <w:t xml:space="preserve">adalah tipe data teks dengan masukan data berupa karakter angka 0-9, karakter huruf A-Z dan juga karakter tanda baca. Angka dalam tanda kurung merupakan panjang karakter maksimal yang bisa diisikan untuk tipe data </w:t>
      </w:r>
      <w:r w:rsidRPr="00184133">
        <w:rPr>
          <w:rFonts w:ascii="Times New Roman" w:hAnsi="Times New Roman"/>
          <w:i/>
          <w:iCs/>
          <w:sz w:val="24"/>
          <w:szCs w:val="24"/>
        </w:rPr>
        <w:t xml:space="preserve">variable character </w:t>
      </w:r>
      <w:r w:rsidRPr="00184133">
        <w:rPr>
          <w:rFonts w:ascii="Times New Roman" w:hAnsi="Times New Roman"/>
          <w:iCs/>
          <w:sz w:val="24"/>
          <w:szCs w:val="24"/>
        </w:rPr>
        <w:t xml:space="preserve">dan </w:t>
      </w:r>
      <w:r w:rsidRPr="00184133">
        <w:rPr>
          <w:rFonts w:ascii="Times New Roman" w:hAnsi="Times New Roman"/>
          <w:i/>
          <w:iCs/>
          <w:sz w:val="24"/>
          <w:szCs w:val="24"/>
        </w:rPr>
        <w:t xml:space="preserve">integer </w:t>
      </w:r>
      <w:r w:rsidRPr="00184133">
        <w:rPr>
          <w:rFonts w:ascii="Times New Roman" w:hAnsi="Times New Roman"/>
          <w:sz w:val="24"/>
          <w:szCs w:val="24"/>
        </w:rPr>
        <w:t>dalam satu kolom (</w:t>
      </w:r>
      <w:r w:rsidRPr="00184133">
        <w:rPr>
          <w:rFonts w:ascii="Times New Roman" w:hAnsi="Times New Roman"/>
          <w:i/>
          <w:iCs/>
          <w:sz w:val="24"/>
          <w:szCs w:val="24"/>
        </w:rPr>
        <w:t>field</w:t>
      </w:r>
      <w:r w:rsidRPr="00184133">
        <w:rPr>
          <w:rFonts w:ascii="Times New Roman" w:hAnsi="Times New Roman"/>
          <w:sz w:val="24"/>
          <w:szCs w:val="24"/>
        </w:rPr>
        <w:t xml:space="preserve">). Tipe data </w:t>
      </w:r>
      <w:r w:rsidRPr="00184133">
        <w:rPr>
          <w:rFonts w:ascii="Times New Roman" w:hAnsi="Times New Roman"/>
          <w:i/>
          <w:iCs/>
          <w:sz w:val="24"/>
          <w:szCs w:val="24"/>
        </w:rPr>
        <w:lastRenderedPageBreak/>
        <w:t xml:space="preserve">date </w:t>
      </w:r>
      <w:r w:rsidRPr="00184133">
        <w:rPr>
          <w:rFonts w:ascii="Times New Roman" w:hAnsi="Times New Roman"/>
          <w:sz w:val="24"/>
          <w:szCs w:val="24"/>
        </w:rPr>
        <w:t>adalah tipe data tanggal yang dapat diisi mulai dari tanggal 1 Januari 100 sampai dengan 31 Desember 9999.</w:t>
      </w:r>
    </w:p>
    <w:p w:rsidR="00C429CC" w:rsidRPr="00184133" w:rsidRDefault="00C429CC" w:rsidP="00613D85">
      <w:pPr>
        <w:autoSpaceDE w:val="0"/>
        <w:autoSpaceDN w:val="0"/>
        <w:adjustRightInd w:val="0"/>
        <w:spacing w:after="0" w:line="360" w:lineRule="auto"/>
        <w:ind w:left="1276" w:firstLine="851"/>
        <w:jc w:val="both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BD6BA0">
      <w:pPr>
        <w:pStyle w:val="ListParagraph"/>
        <w:numPr>
          <w:ilvl w:val="0"/>
          <w:numId w:val="21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b/>
          <w:sz w:val="24"/>
          <w:szCs w:val="24"/>
        </w:rPr>
        <w:t xml:space="preserve">Perancangan </w:t>
      </w:r>
      <w:r w:rsidRPr="00184133">
        <w:rPr>
          <w:rFonts w:ascii="Times New Roman" w:hAnsi="Times New Roman"/>
          <w:b/>
          <w:i/>
          <w:sz w:val="24"/>
          <w:szCs w:val="24"/>
        </w:rPr>
        <w:t>Database</w:t>
      </w:r>
    </w:p>
    <w:p w:rsidR="00613D85" w:rsidRPr="00184133" w:rsidRDefault="00B23F23" w:rsidP="00613D85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1169670</wp:posOffset>
            </wp:positionH>
            <wp:positionV relativeFrom="paragraph">
              <wp:posOffset>2089785</wp:posOffset>
            </wp:positionV>
            <wp:extent cx="2705100" cy="1219200"/>
            <wp:effectExtent l="19050" t="0" r="0" b="0"/>
            <wp:wrapTight wrapText="bothSides">
              <wp:wrapPolygon edited="0">
                <wp:start x="-152" y="0"/>
                <wp:lineTo x="-152" y="21263"/>
                <wp:lineTo x="21600" y="21263"/>
                <wp:lineTo x="21600" y="0"/>
                <wp:lineTo x="-152" y="0"/>
              </wp:wrapPolygon>
            </wp:wrapTight>
            <wp:docPr id="32" name="Picture 50" descr="E:\TONI\SEMESTER 8\TUGAS AKHIR\xam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TONI\SEMESTER 8\TUGAS AKHIR\xampp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Setelah struktur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sudah dirancang, maka langkah selanjutnya adalah dengan membuat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itu sendiri. Sebelum membuat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database, 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komputer harus sudah terinstall program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Xampp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yang bisa di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download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secara gratis dari internet. Setelah terinstall, maka buka program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xampp 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dan klik tombol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Start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pada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Apache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dan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MySql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.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Xampp 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berfungsi sebagai domain atau alamat hosting lokal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(Localhost)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yang mampu membuat konputer sebagai sebuah server web. </w:t>
      </w:r>
      <w:r w:rsidR="00613D85" w:rsidRPr="00184133">
        <w:rPr>
          <w:rFonts w:ascii="Times New Roman" w:hAnsi="Times New Roman"/>
          <w:i/>
          <w:sz w:val="24"/>
          <w:szCs w:val="24"/>
          <w:lang w:eastAsia="id-ID"/>
        </w:rPr>
        <w:t>X</w:t>
      </w:r>
      <w:r w:rsidR="00613D85" w:rsidRPr="00184133">
        <w:rPr>
          <w:rFonts w:ascii="Times New Roman" w:hAnsi="Times New Roman"/>
          <w:i/>
          <w:sz w:val="24"/>
          <w:szCs w:val="24"/>
        </w:rPr>
        <w:t>ampp control panel application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 xml:space="preserve">  dapat dilihat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13D85" w:rsidRPr="00184133">
        <w:rPr>
          <w:rFonts w:ascii="Times New Roman" w:hAnsi="Times New Roman"/>
          <w:sz w:val="24"/>
          <w:szCs w:val="24"/>
          <w:lang w:eastAsia="id-ID"/>
        </w:rPr>
        <w:t>1 di bawah ini.</w:t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709" w:firstLine="720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i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Pr="00184133">
        <w:rPr>
          <w:rFonts w:ascii="Times New Roman" w:hAnsi="Times New Roman"/>
          <w:sz w:val="24"/>
          <w:szCs w:val="24"/>
        </w:rPr>
        <w:t>1</w:t>
      </w:r>
      <w:r w:rsidRPr="00184133">
        <w:rPr>
          <w:rFonts w:ascii="Times New Roman" w:hAnsi="Times New Roman"/>
          <w:i/>
          <w:sz w:val="24"/>
          <w:szCs w:val="24"/>
        </w:rPr>
        <w:t>.</w:t>
      </w:r>
      <w:r w:rsidRPr="00184133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184133">
        <w:rPr>
          <w:rFonts w:ascii="Times New Roman" w:hAnsi="Times New Roman"/>
          <w:i/>
          <w:sz w:val="24"/>
          <w:szCs w:val="24"/>
        </w:rPr>
        <w:t>xampp control panel application</w:t>
      </w:r>
    </w:p>
    <w:p w:rsidR="00613D85" w:rsidRPr="00184133" w:rsidRDefault="00613D85" w:rsidP="00613D85">
      <w:pPr>
        <w:tabs>
          <w:tab w:val="left" w:pos="3716"/>
        </w:tabs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ab/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Untuk membuat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yang ditentukan, maka penulis menggunakan software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="00930501" w:rsidRPr="00184133">
        <w:rPr>
          <w:rFonts w:ascii="Times New Roman" w:hAnsi="Times New Roman"/>
        </w:rPr>
        <w:t>phpMyAdmin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dimana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software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tersebut digunakan untuk merancang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dan menentukan relasinya serta memperkecil terjadinya kesalahan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itu sendiri.</w:t>
      </w:r>
    </w:p>
    <w:p w:rsidR="00613D85" w:rsidRPr="00184133" w:rsidRDefault="00613D85" w:rsidP="00613D85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Tampilan awal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(user interface)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dari </w:t>
      </w:r>
      <w:r w:rsidR="00930501" w:rsidRPr="00184133">
        <w:rPr>
          <w:rFonts w:ascii="Times New Roman" w:hAnsi="Times New Roman"/>
        </w:rPr>
        <w:t>phpMyAdmin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dapat dilihat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Pr="00184133">
        <w:rPr>
          <w:rFonts w:ascii="Times New Roman" w:hAnsi="Times New Roman"/>
          <w:sz w:val="24"/>
          <w:szCs w:val="24"/>
          <w:lang w:eastAsia="id-ID"/>
        </w:rPr>
        <w:t>2 di bawah ini.</w:t>
      </w:r>
    </w:p>
    <w:p w:rsidR="00930501" w:rsidRPr="00184133" w:rsidRDefault="00930501" w:rsidP="00613D85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A307B3" w:rsidRPr="00184133" w:rsidRDefault="00A307B3" w:rsidP="00A307B3">
      <w:pPr>
        <w:spacing w:after="0" w:line="360" w:lineRule="auto"/>
        <w:rPr>
          <w:rFonts w:ascii="Times New Roman" w:hAnsi="Times New Roman"/>
        </w:rPr>
      </w:pPr>
    </w:p>
    <w:p w:rsidR="00A307B3" w:rsidRPr="00184133" w:rsidRDefault="00A307B3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A307B3" w:rsidRPr="00184133" w:rsidRDefault="00A307B3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A307B3" w:rsidRPr="00184133" w:rsidRDefault="00A307B3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A307B3" w:rsidRPr="00184133" w:rsidRDefault="00B23F23" w:rsidP="002642B7">
      <w:pPr>
        <w:spacing w:after="0" w:line="360" w:lineRule="auto"/>
        <w:jc w:val="center"/>
        <w:rPr>
          <w:rFonts w:ascii="Times New Roman" w:hAnsi="Times New Roman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483870</wp:posOffset>
            </wp:positionH>
            <wp:positionV relativeFrom="paragraph">
              <wp:posOffset>-224790</wp:posOffset>
            </wp:positionV>
            <wp:extent cx="4608195" cy="1971675"/>
            <wp:effectExtent l="19050" t="0" r="1905" b="0"/>
            <wp:wrapNone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07B3" w:rsidRPr="00184133" w:rsidRDefault="00A307B3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A307B3" w:rsidRPr="00184133" w:rsidRDefault="00A307B3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C429CC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C429CC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C429CC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C429CC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C429CC" w:rsidP="002642B7">
      <w:pPr>
        <w:spacing w:after="0" w:line="360" w:lineRule="auto"/>
        <w:jc w:val="center"/>
        <w:rPr>
          <w:rFonts w:ascii="Times New Roman" w:hAnsi="Times New Roman"/>
        </w:rPr>
      </w:pPr>
    </w:p>
    <w:p w:rsidR="00C429CC" w:rsidRPr="00184133" w:rsidRDefault="00930501" w:rsidP="00C429CC">
      <w:pPr>
        <w:spacing w:after="0" w:line="360" w:lineRule="auto"/>
        <w:jc w:val="center"/>
        <w:rPr>
          <w:rFonts w:ascii="Times New Roman" w:hAnsi="Times New Roman"/>
        </w:rPr>
      </w:pPr>
      <w:r w:rsidRPr="00184133">
        <w:rPr>
          <w:rFonts w:ascii="Times New Roman" w:hAnsi="Times New Roman"/>
        </w:rPr>
        <w:tab/>
      </w:r>
      <w:r w:rsidRPr="00184133">
        <w:rPr>
          <w:rFonts w:ascii="Times New Roman" w:hAnsi="Times New Roman"/>
        </w:rPr>
        <w:tab/>
        <w:t xml:space="preserve">Gambar </w:t>
      </w:r>
      <w:r w:rsidR="00601273">
        <w:rPr>
          <w:rFonts w:ascii="Times New Roman" w:hAnsi="Times New Roman"/>
        </w:rPr>
        <w:t>1.</w:t>
      </w:r>
      <w:r w:rsidRPr="00184133">
        <w:rPr>
          <w:rFonts w:ascii="Times New Roman" w:hAnsi="Times New Roman"/>
        </w:rPr>
        <w:t>2 Tampilan Awal (</w:t>
      </w:r>
      <w:r w:rsidRPr="00184133">
        <w:rPr>
          <w:rFonts w:ascii="Times New Roman" w:hAnsi="Times New Roman"/>
          <w:i/>
        </w:rPr>
        <w:t>user interface</w:t>
      </w:r>
      <w:r w:rsidRPr="00184133">
        <w:rPr>
          <w:rFonts w:ascii="Times New Roman" w:hAnsi="Times New Roman"/>
        </w:rPr>
        <w:t>) phpMyAdmin</w:t>
      </w:r>
    </w:p>
    <w:p w:rsidR="00C429CC" w:rsidRPr="00184133" w:rsidRDefault="00C429CC" w:rsidP="00C429CC">
      <w:pPr>
        <w:spacing w:after="0" w:line="360" w:lineRule="auto"/>
        <w:jc w:val="center"/>
        <w:rPr>
          <w:rFonts w:ascii="Times New Roman" w:hAnsi="Times New Roman"/>
        </w:rPr>
      </w:pPr>
    </w:p>
    <w:p w:rsidR="00930501" w:rsidRPr="00184133" w:rsidRDefault="00930501" w:rsidP="00930501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Untuk memulai proses pembuatan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, maka klik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toolsbar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File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kemudian klik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Home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. Maka akan muncul tampilan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MySQL localhost</w:t>
      </w:r>
      <w:r w:rsidRPr="00184133">
        <w:rPr>
          <w:rFonts w:ascii="Times New Roman" w:hAnsi="Times New Roman"/>
          <w:sz w:val="24"/>
          <w:szCs w:val="24"/>
          <w:lang w:eastAsia="id-ID"/>
        </w:rPr>
        <w:t>, dan isikan nama project baru yang akan dibuat</w:t>
      </w:r>
      <w:r w:rsidR="00756DE9" w:rsidRPr="00184133">
        <w:rPr>
          <w:rFonts w:ascii="Times New Roman" w:hAnsi="Times New Roman"/>
          <w:sz w:val="24"/>
          <w:szCs w:val="24"/>
          <w:lang w:eastAsia="id-ID"/>
        </w:rPr>
        <w:t xml:space="preserve"> pada kolom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create new 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. Penulis akan membuat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dengan </w:t>
      </w:r>
      <w:r w:rsidR="00756DE9" w:rsidRPr="00184133">
        <w:rPr>
          <w:rFonts w:ascii="Times New Roman" w:hAnsi="Times New Roman"/>
          <w:sz w:val="24"/>
          <w:szCs w:val="24"/>
          <w:lang w:eastAsia="id-ID"/>
        </w:rPr>
        <w:t>nama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k3nata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,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maka pada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create new 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, diisikan nama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k3nata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, kemudian klik </w:t>
      </w:r>
      <w:r w:rsidR="00756DE9" w:rsidRPr="00184133">
        <w:rPr>
          <w:rFonts w:ascii="Times New Roman" w:hAnsi="Times New Roman"/>
          <w:i/>
          <w:sz w:val="24"/>
          <w:szCs w:val="24"/>
          <w:lang w:eastAsia="id-ID"/>
        </w:rPr>
        <w:t>create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. Dapat dilihat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Pr="00184133">
        <w:rPr>
          <w:rFonts w:ascii="Times New Roman" w:hAnsi="Times New Roman"/>
          <w:sz w:val="24"/>
          <w:szCs w:val="24"/>
          <w:lang w:eastAsia="id-ID"/>
        </w:rPr>
        <w:t>3 di bawah ini.</w:t>
      </w:r>
    </w:p>
    <w:p w:rsidR="00756DE9" w:rsidRPr="00184133" w:rsidRDefault="00B23F23" w:rsidP="00930501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731520</wp:posOffset>
            </wp:positionH>
            <wp:positionV relativeFrom="paragraph">
              <wp:posOffset>0</wp:posOffset>
            </wp:positionV>
            <wp:extent cx="3971925" cy="1971675"/>
            <wp:effectExtent l="19050" t="0" r="9525" b="0"/>
            <wp:wrapTight wrapText="bothSides">
              <wp:wrapPolygon edited="0">
                <wp:start x="-104" y="0"/>
                <wp:lineTo x="-104" y="21496"/>
                <wp:lineTo x="21652" y="21496"/>
                <wp:lineTo x="21652" y="0"/>
                <wp:lineTo x="-104" y="0"/>
              </wp:wrapPolygon>
            </wp:wrapTight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756DE9" w:rsidRPr="00184133" w:rsidRDefault="00756DE9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930501" w:rsidRPr="00184133" w:rsidRDefault="00756DE9" w:rsidP="00756DE9">
      <w:pPr>
        <w:spacing w:after="0" w:line="360" w:lineRule="auto"/>
        <w:jc w:val="center"/>
        <w:rPr>
          <w:rFonts w:ascii="Times New Roman" w:hAnsi="Times New Roman"/>
          <w:i/>
        </w:rPr>
      </w:pPr>
      <w:r w:rsidRPr="00184133">
        <w:rPr>
          <w:rFonts w:ascii="Times New Roman" w:hAnsi="Times New Roman"/>
        </w:rPr>
        <w:tab/>
        <w:t xml:space="preserve">Gambar </w:t>
      </w:r>
      <w:r w:rsidR="00601273">
        <w:rPr>
          <w:rFonts w:ascii="Times New Roman" w:hAnsi="Times New Roman"/>
        </w:rPr>
        <w:t>1.</w:t>
      </w:r>
      <w:r w:rsidRPr="00184133">
        <w:rPr>
          <w:rFonts w:ascii="Times New Roman" w:hAnsi="Times New Roman"/>
        </w:rPr>
        <w:t xml:space="preserve">3 Menu </w:t>
      </w:r>
      <w:r w:rsidRPr="00184133">
        <w:rPr>
          <w:rFonts w:ascii="Times New Roman" w:hAnsi="Times New Roman"/>
          <w:i/>
        </w:rPr>
        <w:t>create new database</w:t>
      </w:r>
      <w:r w:rsidRPr="00184133">
        <w:rPr>
          <w:rFonts w:ascii="Times New Roman" w:hAnsi="Times New Roman"/>
        </w:rPr>
        <w:t xml:space="preserve"> pada </w:t>
      </w:r>
      <w:r w:rsidRPr="00184133">
        <w:rPr>
          <w:rFonts w:ascii="Times New Roman" w:hAnsi="Times New Roman"/>
          <w:i/>
        </w:rPr>
        <w:t>phpMyAdmin</w:t>
      </w:r>
    </w:p>
    <w:p w:rsidR="00C429CC" w:rsidRPr="00184133" w:rsidRDefault="00C429CC" w:rsidP="00756DE9">
      <w:pPr>
        <w:spacing w:after="0" w:line="360" w:lineRule="auto"/>
        <w:jc w:val="center"/>
        <w:rPr>
          <w:rFonts w:ascii="Times New Roman" w:hAnsi="Times New Roman"/>
        </w:rPr>
      </w:pPr>
    </w:p>
    <w:p w:rsidR="00A307B3" w:rsidRPr="00184133" w:rsidRDefault="00756DE9" w:rsidP="00756DE9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Setelah klik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create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, maka akan tampil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new project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dengan nama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 xml:space="preserve">k3nata </w:t>
      </w:r>
      <w:r w:rsidRPr="00184133">
        <w:rPr>
          <w:rFonts w:ascii="Times New Roman" w:hAnsi="Times New Roman"/>
          <w:sz w:val="24"/>
          <w:szCs w:val="24"/>
          <w:lang w:eastAsia="id-ID"/>
        </w:rPr>
        <w:t>sesuai dengan yang diketikkan sebelumnya.</w:t>
      </w: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Tampilan berikutnya yang akan muncul adalah tampilan dimana conceptual data model sudah terbentuk namun kosong, sekarang memulai pembuatan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dengan menentukan banyaknya entitas, dikarenakan ada </w:t>
      </w:r>
      <w:r w:rsidR="00292108" w:rsidRPr="00184133">
        <w:rPr>
          <w:rFonts w:ascii="Times New Roman" w:hAnsi="Times New Roman"/>
          <w:sz w:val="24"/>
          <w:szCs w:val="24"/>
          <w:lang w:eastAsia="id-ID"/>
        </w:rPr>
        <w:t>32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entitas yang saling berhubungan, maka </w:t>
      </w:r>
      <w:r w:rsidR="00292108" w:rsidRPr="00184133">
        <w:rPr>
          <w:rFonts w:ascii="Times New Roman" w:hAnsi="Times New Roman"/>
          <w:sz w:val="24"/>
          <w:szCs w:val="24"/>
          <w:lang w:eastAsia="id-ID"/>
        </w:rPr>
        <w:t>ketik nama table yang akan dibuat sebanyak 32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292108" w:rsidRPr="00184133">
        <w:rPr>
          <w:rFonts w:ascii="Times New Roman" w:hAnsi="Times New Roman"/>
          <w:sz w:val="24"/>
          <w:szCs w:val="24"/>
          <w:lang w:eastAsia="id-ID"/>
        </w:rPr>
        <w:t xml:space="preserve">pada kolom </w:t>
      </w:r>
      <w:r w:rsidR="00292108" w:rsidRPr="00184133">
        <w:rPr>
          <w:rFonts w:ascii="Times New Roman" w:hAnsi="Times New Roman"/>
          <w:i/>
          <w:sz w:val="24"/>
          <w:szCs w:val="24"/>
          <w:lang w:eastAsia="id-ID"/>
        </w:rPr>
        <w:t>name</w:t>
      </w:r>
      <w:r w:rsidR="00292108" w:rsidRPr="00184133">
        <w:rPr>
          <w:rFonts w:ascii="Times New Roman" w:hAnsi="Times New Roman"/>
          <w:sz w:val="24"/>
          <w:szCs w:val="24"/>
          <w:lang w:eastAsia="id-ID"/>
        </w:rPr>
        <w:t xml:space="preserve"> dan isikan jumlah</w:t>
      </w:r>
      <w:r w:rsidR="0005055A" w:rsidRPr="00184133">
        <w:rPr>
          <w:rFonts w:ascii="Times New Roman" w:hAnsi="Times New Roman"/>
          <w:sz w:val="24"/>
          <w:szCs w:val="24"/>
          <w:lang w:eastAsia="id-ID"/>
        </w:rPr>
        <w:t xml:space="preserve"> kolom yang diinginkan.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6928FA" w:rsidRPr="00184133" w:rsidRDefault="00B23F23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417195</wp:posOffset>
            </wp:positionH>
            <wp:positionV relativeFrom="paragraph">
              <wp:posOffset>74295</wp:posOffset>
            </wp:positionV>
            <wp:extent cx="5038725" cy="2218690"/>
            <wp:effectExtent l="19050" t="0" r="9525" b="0"/>
            <wp:wrapTight wrapText="bothSides">
              <wp:wrapPolygon edited="0">
                <wp:start x="-82" y="0"/>
                <wp:lineTo x="-82" y="21328"/>
                <wp:lineTo x="21641" y="21328"/>
                <wp:lineTo x="21641" y="0"/>
                <wp:lineTo x="-82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05055A" w:rsidP="0005055A">
      <w:pPr>
        <w:autoSpaceDE w:val="0"/>
        <w:autoSpaceDN w:val="0"/>
        <w:adjustRightInd w:val="0"/>
        <w:spacing w:after="0" w:line="360" w:lineRule="auto"/>
        <w:ind w:left="709"/>
        <w:jc w:val="center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="006068AE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 xml:space="preserve">4 </w:t>
      </w:r>
      <w:r w:rsidR="006928FA" w:rsidRPr="00184133">
        <w:rPr>
          <w:rFonts w:ascii="Times New Roman" w:hAnsi="Times New Roman"/>
          <w:sz w:val="24"/>
          <w:szCs w:val="24"/>
          <w:lang w:eastAsia="id-ID"/>
        </w:rPr>
        <w:t>tahap penentuan banyaknya entitas</w:t>
      </w:r>
    </w:p>
    <w:p w:rsidR="00C429CC" w:rsidRPr="00184133" w:rsidRDefault="00C429CC" w:rsidP="0005055A">
      <w:pPr>
        <w:autoSpaceDE w:val="0"/>
        <w:autoSpaceDN w:val="0"/>
        <w:adjustRightInd w:val="0"/>
        <w:spacing w:after="0" w:line="360" w:lineRule="auto"/>
        <w:ind w:left="709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Dimulai dengan entitas 1, lakukan </w:t>
      </w:r>
      <w:r w:rsidR="0005055A" w:rsidRPr="00184133">
        <w:rPr>
          <w:rFonts w:ascii="Times New Roman" w:hAnsi="Times New Roman"/>
          <w:sz w:val="24"/>
          <w:szCs w:val="24"/>
          <w:lang w:eastAsia="id-ID"/>
        </w:rPr>
        <w:t xml:space="preserve">langkah yang sama untuk entitas berikutnya. Untuk penambahan atribut dan entitas dapat dilihat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05055A" w:rsidRPr="00184133">
        <w:rPr>
          <w:rFonts w:ascii="Times New Roman" w:hAnsi="Times New Roman"/>
          <w:sz w:val="24"/>
          <w:szCs w:val="24"/>
          <w:lang w:eastAsia="id-ID"/>
        </w:rPr>
        <w:t>6 berikut ini.</w:t>
      </w:r>
    </w:p>
    <w:p w:rsidR="0005055A" w:rsidRPr="00184133" w:rsidRDefault="00B23F23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483870</wp:posOffset>
            </wp:positionH>
            <wp:positionV relativeFrom="paragraph">
              <wp:posOffset>2540</wp:posOffset>
            </wp:positionV>
            <wp:extent cx="4705350" cy="1653540"/>
            <wp:effectExtent l="19050" t="0" r="0" b="0"/>
            <wp:wrapTight wrapText="bothSides">
              <wp:wrapPolygon edited="0">
                <wp:start x="-87" y="0"/>
                <wp:lineTo x="-87" y="21401"/>
                <wp:lineTo x="21600" y="21401"/>
                <wp:lineTo x="21600" y="0"/>
                <wp:lineTo x="-87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192" t="3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i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i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i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i/>
          <w:sz w:val="24"/>
          <w:szCs w:val="24"/>
          <w:lang w:eastAsia="id-ID"/>
        </w:rPr>
      </w:pPr>
    </w:p>
    <w:p w:rsidR="006928FA" w:rsidRPr="00184133" w:rsidRDefault="0005055A" w:rsidP="006928FA">
      <w:pPr>
        <w:autoSpaceDE w:val="0"/>
        <w:autoSpaceDN w:val="0"/>
        <w:adjustRightInd w:val="0"/>
        <w:spacing w:after="0" w:line="360" w:lineRule="auto"/>
        <w:ind w:left="709"/>
        <w:jc w:val="center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="006068AE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>5</w:t>
      </w:r>
      <w:r w:rsidR="006928FA" w:rsidRPr="00184133">
        <w:rPr>
          <w:rFonts w:ascii="Times New Roman" w:hAnsi="Times New Roman"/>
          <w:sz w:val="24"/>
          <w:szCs w:val="24"/>
          <w:lang w:eastAsia="id-ID"/>
        </w:rPr>
        <w:t xml:space="preserve"> Input entitas dan atribut </w:t>
      </w:r>
    </w:p>
    <w:p w:rsidR="00C429CC" w:rsidRPr="00184133" w:rsidRDefault="00C429CC" w:rsidP="006928FA">
      <w:pPr>
        <w:autoSpaceDE w:val="0"/>
        <w:autoSpaceDN w:val="0"/>
        <w:adjustRightInd w:val="0"/>
        <w:spacing w:after="0" w:line="360" w:lineRule="auto"/>
        <w:ind w:left="709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6928FA" w:rsidRPr="00184133" w:rsidRDefault="006928FA" w:rsidP="006928FA">
      <w:pPr>
        <w:autoSpaceDE w:val="0"/>
        <w:autoSpaceDN w:val="0"/>
        <w:adjustRightInd w:val="0"/>
        <w:spacing w:after="0" w:line="360" w:lineRule="auto"/>
        <w:ind w:left="709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Pr="00184133">
        <w:rPr>
          <w:rFonts w:ascii="Times New Roman" w:hAnsi="Times New Roman"/>
          <w:sz w:val="24"/>
          <w:szCs w:val="24"/>
          <w:lang w:eastAsia="id-ID"/>
        </w:rPr>
        <w:tab/>
        <w:t xml:space="preserve">Maka jadilah </w:t>
      </w:r>
      <w:r w:rsidR="004D752A" w:rsidRPr="00184133">
        <w:rPr>
          <w:rFonts w:ascii="Times New Roman" w:hAnsi="Times New Roman"/>
          <w:sz w:val="24"/>
          <w:szCs w:val="24"/>
          <w:lang w:eastAsia="id-ID"/>
        </w:rPr>
        <w:t xml:space="preserve">32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entitas atribut terkait di dalamnya. </w:t>
      </w:r>
      <w:r w:rsidR="00D124E7" w:rsidRPr="00184133">
        <w:rPr>
          <w:rFonts w:ascii="Times New Roman" w:hAnsi="Times New Roman"/>
          <w:sz w:val="24"/>
          <w:szCs w:val="24"/>
          <w:lang w:eastAsia="id-ID"/>
        </w:rPr>
        <w:t xml:space="preserve">Jika sudah jadi 32 entitas maka klik </w:t>
      </w:r>
      <w:r w:rsidR="00D124E7" w:rsidRPr="00184133">
        <w:rPr>
          <w:rFonts w:ascii="Times New Roman" w:hAnsi="Times New Roman"/>
          <w:i/>
          <w:sz w:val="24"/>
          <w:szCs w:val="24"/>
          <w:lang w:eastAsia="id-ID"/>
        </w:rPr>
        <w:t>create relation</w:t>
      </w:r>
      <w:r w:rsidR="00D124E7" w:rsidRPr="00184133">
        <w:rPr>
          <w:rFonts w:ascii="Times New Roman" w:hAnsi="Times New Roman"/>
          <w:sz w:val="24"/>
          <w:szCs w:val="24"/>
          <w:lang w:eastAsia="id-ID"/>
        </w:rPr>
        <w:t xml:space="preserve"> untuk memberikan relasi satu entitas dengan entitas lainnya.</w:t>
      </w:r>
      <w:r w:rsidR="006068AE">
        <w:rPr>
          <w:rFonts w:ascii="Times New Roman" w:hAnsi="Times New Roman"/>
          <w:sz w:val="24"/>
          <w:szCs w:val="24"/>
          <w:lang w:eastAsia="id-ID"/>
        </w:rPr>
        <w:t xml:space="preserve">Seperti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>6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di bawah ini.</w:t>
      </w:r>
    </w:p>
    <w:p w:rsidR="00A022C0" w:rsidRPr="00184133" w:rsidRDefault="00B23F23" w:rsidP="00A022C0">
      <w:pPr>
        <w:autoSpaceDE w:val="0"/>
        <w:autoSpaceDN w:val="0"/>
        <w:adjustRightInd w:val="0"/>
        <w:spacing w:after="0" w:line="360" w:lineRule="auto"/>
        <w:ind w:left="709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-32385</wp:posOffset>
            </wp:positionV>
            <wp:extent cx="4924425" cy="7477125"/>
            <wp:effectExtent l="19050" t="0" r="9525" b="0"/>
            <wp:wrapTight wrapText="bothSides">
              <wp:wrapPolygon edited="0">
                <wp:start x="-84" y="0"/>
                <wp:lineTo x="-84" y="21572"/>
                <wp:lineTo x="21642" y="21572"/>
                <wp:lineTo x="21642" y="0"/>
                <wp:lineTo x="-84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747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28FA" w:rsidRPr="00184133" w:rsidRDefault="006068AE" w:rsidP="006928FA">
      <w:pPr>
        <w:autoSpaceDE w:val="0"/>
        <w:autoSpaceDN w:val="0"/>
        <w:adjustRightInd w:val="0"/>
        <w:spacing w:after="0" w:line="360" w:lineRule="auto"/>
        <w:ind w:left="709" w:firstLine="11"/>
        <w:jc w:val="center"/>
        <w:rPr>
          <w:rFonts w:ascii="Times New Roman" w:hAnsi="Times New Roman"/>
          <w:i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>
        <w:rPr>
          <w:rFonts w:ascii="Times New Roman" w:hAnsi="Times New Roman"/>
          <w:sz w:val="24"/>
          <w:szCs w:val="24"/>
          <w:lang w:eastAsia="id-ID"/>
        </w:rPr>
        <w:t>6</w:t>
      </w:r>
      <w:r w:rsidR="006928FA" w:rsidRPr="00184133">
        <w:rPr>
          <w:rFonts w:ascii="Times New Roman" w:hAnsi="Times New Roman"/>
          <w:sz w:val="24"/>
          <w:szCs w:val="24"/>
          <w:lang w:eastAsia="id-ID"/>
        </w:rPr>
        <w:t xml:space="preserve"> Entitas dan </w:t>
      </w:r>
      <w:r w:rsidR="00D124E7" w:rsidRPr="00184133">
        <w:rPr>
          <w:rFonts w:ascii="Times New Roman" w:hAnsi="Times New Roman"/>
          <w:sz w:val="24"/>
          <w:szCs w:val="24"/>
          <w:lang w:eastAsia="id-ID"/>
        </w:rPr>
        <w:t>Atribut Database k3nata</w:t>
      </w:r>
    </w:p>
    <w:p w:rsidR="00A022C0" w:rsidRPr="00184133" w:rsidRDefault="006928FA" w:rsidP="0090289A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ab/>
      </w:r>
      <w:r w:rsidRPr="00184133">
        <w:rPr>
          <w:rFonts w:ascii="Times New Roman" w:hAnsi="Times New Roman"/>
          <w:sz w:val="24"/>
          <w:szCs w:val="24"/>
          <w:lang w:eastAsia="id-ID"/>
        </w:rPr>
        <w:tab/>
      </w:r>
    </w:p>
    <w:p w:rsidR="0090289A" w:rsidRPr="00184133" w:rsidRDefault="0090289A" w:rsidP="0090289A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</w:rPr>
      </w:pPr>
    </w:p>
    <w:p w:rsidR="00564D45" w:rsidRPr="00184133" w:rsidRDefault="00564D45" w:rsidP="00BD6BA0">
      <w:pPr>
        <w:pStyle w:val="ListParagraph"/>
        <w:numPr>
          <w:ilvl w:val="0"/>
          <w:numId w:val="21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b/>
          <w:sz w:val="24"/>
          <w:szCs w:val="24"/>
        </w:rPr>
        <w:lastRenderedPageBreak/>
        <w:t>Perancangan Program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</w:rPr>
      </w:pPr>
      <w:r w:rsidRPr="00184133">
        <w:rPr>
          <w:rFonts w:ascii="Times New Roman" w:hAnsi="Times New Roman"/>
          <w:b/>
          <w:sz w:val="24"/>
          <w:szCs w:val="24"/>
        </w:rPr>
        <w:tab/>
      </w:r>
      <w:r w:rsidR="00601273">
        <w:rPr>
          <w:rFonts w:ascii="Times New Roman" w:hAnsi="Times New Roman"/>
          <w:b/>
          <w:sz w:val="24"/>
          <w:szCs w:val="24"/>
        </w:rPr>
        <w:t>1.</w:t>
      </w:r>
      <w:r w:rsidR="00AA02D5" w:rsidRPr="00184133">
        <w:rPr>
          <w:rFonts w:ascii="Times New Roman" w:hAnsi="Times New Roman"/>
          <w:b/>
          <w:sz w:val="24"/>
          <w:szCs w:val="24"/>
        </w:rPr>
        <w:t>3</w:t>
      </w:r>
      <w:r w:rsidRPr="00184133">
        <w:rPr>
          <w:rFonts w:ascii="Times New Roman" w:hAnsi="Times New Roman"/>
          <w:b/>
          <w:sz w:val="24"/>
          <w:szCs w:val="24"/>
        </w:rPr>
        <w:t>.1. Pemetaan Konsep Program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Pemetaan konsep </w:t>
      </w:r>
      <w:r w:rsidRPr="00184133">
        <w:rPr>
          <w:rFonts w:ascii="Times New Roman" w:hAnsi="Times New Roman"/>
          <w:sz w:val="24"/>
          <w:szCs w:val="24"/>
        </w:rPr>
        <w:t>program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di sini sangat penting karena di sinilah akan diketahui perintah-perintah yang ada dalam program. Pemetaan konsep program dapat digambarkan dalam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BD7DD5" w:rsidRPr="00184133">
        <w:rPr>
          <w:rFonts w:ascii="Times New Roman" w:hAnsi="Times New Roman"/>
          <w:sz w:val="24"/>
          <w:szCs w:val="24"/>
          <w:lang w:eastAsia="id-ID"/>
        </w:rPr>
        <w:t>8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pada gambar di bawah ini.</w:t>
      </w:r>
    </w:p>
    <w:p w:rsidR="00CC5400" w:rsidRPr="00184133" w:rsidRDefault="00B23F23" w:rsidP="00564D45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-449580</wp:posOffset>
            </wp:positionH>
            <wp:positionV relativeFrom="paragraph">
              <wp:posOffset>168076</wp:posOffset>
            </wp:positionV>
            <wp:extent cx="5867400" cy="6251774"/>
            <wp:effectExtent l="0" t="0" r="0" b="0"/>
            <wp:wrapNone/>
            <wp:docPr id="50" name="Diagra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anchor>
        </w:drawing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C5400" w:rsidRPr="00184133" w:rsidRDefault="00CC5400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C5400" w:rsidRPr="00184133" w:rsidRDefault="00CC5400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C5400" w:rsidRPr="00184133" w:rsidRDefault="00CC5400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C5400" w:rsidRPr="00184133" w:rsidRDefault="00CC5400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C5400" w:rsidRPr="00184133" w:rsidRDefault="00CC5400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564D45" w:rsidRPr="00184133" w:rsidRDefault="00564D45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068AE">
        <w:rPr>
          <w:rFonts w:ascii="Times New Roman" w:hAnsi="Times New Roman"/>
          <w:sz w:val="24"/>
          <w:szCs w:val="24"/>
        </w:rPr>
        <w:t>7</w:t>
      </w:r>
      <w:r w:rsidRPr="00184133">
        <w:rPr>
          <w:rFonts w:ascii="Times New Roman" w:hAnsi="Times New Roman"/>
          <w:sz w:val="24"/>
          <w:szCs w:val="24"/>
        </w:rPr>
        <w:t xml:space="preserve"> Peta </w:t>
      </w:r>
      <w:r w:rsidR="00AA02D5" w:rsidRPr="00184133">
        <w:rPr>
          <w:rFonts w:ascii="Times New Roman" w:hAnsi="Times New Roman"/>
          <w:sz w:val="24"/>
          <w:szCs w:val="24"/>
        </w:rPr>
        <w:t>Konsep Aplikasi Web</w:t>
      </w:r>
    </w:p>
    <w:p w:rsidR="00F55B6C" w:rsidRPr="00184133" w:rsidRDefault="00F55B6C" w:rsidP="00E3339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564D45" w:rsidRPr="00184133" w:rsidRDefault="00601273" w:rsidP="00564D45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1.</w:t>
      </w:r>
      <w:r w:rsidR="00AA02D5" w:rsidRPr="00184133">
        <w:rPr>
          <w:rFonts w:ascii="Times New Roman" w:hAnsi="Times New Roman"/>
          <w:b/>
          <w:sz w:val="24"/>
          <w:szCs w:val="24"/>
        </w:rPr>
        <w:t>3</w:t>
      </w:r>
      <w:r w:rsidR="00564D45" w:rsidRPr="00184133">
        <w:rPr>
          <w:rFonts w:ascii="Times New Roman" w:hAnsi="Times New Roman"/>
          <w:b/>
          <w:sz w:val="24"/>
          <w:szCs w:val="24"/>
        </w:rPr>
        <w:t xml:space="preserve">.2. Perancangan </w:t>
      </w:r>
      <w:r w:rsidR="00564D45" w:rsidRPr="00184133">
        <w:rPr>
          <w:rFonts w:ascii="Times New Roman" w:hAnsi="Times New Roman"/>
          <w:b/>
          <w:i/>
          <w:sz w:val="24"/>
          <w:szCs w:val="24"/>
        </w:rPr>
        <w:t>Interface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Perancangan tampilan </w:t>
      </w:r>
      <w:r w:rsidRPr="00184133">
        <w:rPr>
          <w:rFonts w:ascii="Times New Roman" w:hAnsi="Times New Roman"/>
          <w:sz w:val="24"/>
          <w:szCs w:val="24"/>
        </w:rPr>
        <w:t>program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bertujuan untuk membuat media tatap muka program dengan </w:t>
      </w:r>
      <w:r w:rsidRPr="00184133">
        <w:rPr>
          <w:rFonts w:ascii="Times New Roman" w:hAnsi="Times New Roman"/>
          <w:i/>
          <w:iCs/>
          <w:sz w:val="24"/>
          <w:szCs w:val="24"/>
          <w:lang w:eastAsia="id-ID"/>
        </w:rPr>
        <w:t>user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sehingga web program menjadi lebih mudah digunakan oleh para </w:t>
      </w:r>
      <w:r w:rsidRPr="00184133">
        <w:rPr>
          <w:rFonts w:ascii="Times New Roman" w:hAnsi="Times New Roman"/>
          <w:i/>
          <w:iCs/>
          <w:sz w:val="24"/>
          <w:szCs w:val="24"/>
          <w:lang w:eastAsia="id-ID"/>
        </w:rPr>
        <w:t>user</w:t>
      </w:r>
      <w:r w:rsidRPr="00184133">
        <w:rPr>
          <w:rFonts w:ascii="Times New Roman" w:hAnsi="Times New Roman"/>
          <w:sz w:val="24"/>
          <w:szCs w:val="24"/>
          <w:lang w:eastAsia="id-ID"/>
        </w:rPr>
        <w:t>.</w:t>
      </w:r>
    </w:p>
    <w:p w:rsidR="00564D45" w:rsidRPr="00184133" w:rsidRDefault="00564D45" w:rsidP="00BD6BA0">
      <w:pPr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1701" w:hanging="283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Halaman Utama Program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1701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Halaman utama program terdapat delapan (</w:t>
      </w:r>
      <w:r w:rsidR="00FF4D08" w:rsidRPr="00184133">
        <w:rPr>
          <w:rFonts w:ascii="Times New Roman" w:hAnsi="Times New Roman"/>
          <w:sz w:val="24"/>
          <w:szCs w:val="24"/>
          <w:lang w:eastAsia="id-ID"/>
        </w:rPr>
        <w:t>7</w:t>
      </w:r>
      <w:r w:rsidRPr="00184133">
        <w:rPr>
          <w:rFonts w:ascii="Times New Roman" w:hAnsi="Times New Roman"/>
          <w:sz w:val="24"/>
          <w:szCs w:val="24"/>
          <w:lang w:eastAsia="id-ID"/>
        </w:rPr>
        <w:t>) menu. Masing-masing menu tersebut mempunyai fungsi dan peran masing-masing. Menu tersebut adalah :</w:t>
      </w:r>
    </w:p>
    <w:p w:rsidR="00564D45" w:rsidRPr="00184133" w:rsidRDefault="00564D45" w:rsidP="00BD6BA0">
      <w:pPr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1701" w:firstLine="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Home 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Home berfungsi sebagai tampilan awal web program.</w:t>
      </w:r>
    </w:p>
    <w:p w:rsidR="00564D45" w:rsidRPr="00184133" w:rsidRDefault="00564D45" w:rsidP="00BD6BA0">
      <w:pPr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1701" w:firstLine="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P</w:t>
      </w:r>
      <w:r w:rsidR="00FF4D08" w:rsidRPr="00184133">
        <w:rPr>
          <w:rFonts w:ascii="Times New Roman" w:hAnsi="Times New Roman"/>
          <w:sz w:val="24"/>
          <w:szCs w:val="24"/>
          <w:lang w:eastAsia="id-ID"/>
        </w:rPr>
        <w:t>rofile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564D45" w:rsidRPr="00184133" w:rsidRDefault="00FF4D08" w:rsidP="00564D45">
      <w:pPr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Profile</w:t>
      </w:r>
      <w:r w:rsidR="00564D45" w:rsidRPr="00184133">
        <w:rPr>
          <w:rFonts w:ascii="Times New Roman" w:hAnsi="Times New Roman"/>
          <w:sz w:val="24"/>
          <w:szCs w:val="24"/>
          <w:lang w:eastAsia="id-ID"/>
        </w:rPr>
        <w:t xml:space="preserve"> berfungsi untuk </w:t>
      </w:r>
      <w:r w:rsidR="00F7310C" w:rsidRPr="00184133">
        <w:rPr>
          <w:rFonts w:ascii="Times New Roman" w:hAnsi="Times New Roman"/>
          <w:sz w:val="24"/>
          <w:szCs w:val="24"/>
          <w:lang w:eastAsia="id-ID"/>
        </w:rPr>
        <w:t xml:space="preserve">memberikan informasi tentang profile, visi dan misi </w:t>
      </w:r>
      <w:r w:rsidRPr="00184133">
        <w:rPr>
          <w:rFonts w:ascii="Times New Roman" w:hAnsi="Times New Roman"/>
          <w:sz w:val="24"/>
          <w:szCs w:val="24"/>
          <w:lang w:eastAsia="id-ID"/>
        </w:rPr>
        <w:t>PT.Petrokimia Gresik</w:t>
      </w:r>
      <w:r w:rsidR="00564D45" w:rsidRPr="00184133">
        <w:rPr>
          <w:rFonts w:ascii="Times New Roman" w:hAnsi="Times New Roman"/>
          <w:sz w:val="24"/>
          <w:szCs w:val="24"/>
          <w:lang w:eastAsia="id-ID"/>
        </w:rPr>
        <w:t>.</w:t>
      </w:r>
    </w:p>
    <w:p w:rsidR="00564D45" w:rsidRPr="00184133" w:rsidRDefault="00FF4D08" w:rsidP="00BD6BA0">
      <w:pPr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1701" w:firstLine="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Master</w:t>
      </w:r>
      <w:r w:rsidR="00564D45"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46428E" w:rsidRPr="00184133" w:rsidRDefault="00564D45" w:rsidP="0046428E">
      <w:pPr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Menu </w:t>
      </w:r>
      <w:r w:rsidR="0046428E" w:rsidRPr="00184133">
        <w:rPr>
          <w:rFonts w:ascii="Times New Roman" w:hAnsi="Times New Roman"/>
          <w:sz w:val="24"/>
          <w:szCs w:val="24"/>
          <w:lang w:eastAsia="id-ID"/>
        </w:rPr>
        <w:t>Master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F7310C" w:rsidRPr="00184133">
        <w:rPr>
          <w:rFonts w:ascii="Times New Roman" w:hAnsi="Times New Roman"/>
          <w:sz w:val="24"/>
          <w:szCs w:val="24"/>
          <w:lang w:eastAsia="id-ID"/>
        </w:rPr>
        <w:t>berisi kumpulan submenu yang berfungsi input data.</w:t>
      </w:r>
    </w:p>
    <w:p w:rsidR="00F7310C" w:rsidRPr="00184133" w:rsidRDefault="00FF4D08" w:rsidP="00F7310C">
      <w:pPr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firstLine="621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Transaksi</w:t>
      </w:r>
      <w:r w:rsidR="00564D45"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F7310C" w:rsidRPr="00184133" w:rsidRDefault="00F7310C" w:rsidP="00F7310C">
      <w:pPr>
        <w:autoSpaceDE w:val="0"/>
        <w:autoSpaceDN w:val="0"/>
        <w:adjustRightInd w:val="0"/>
        <w:spacing w:after="0" w:line="360" w:lineRule="auto"/>
        <w:ind w:left="216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Menu transaksi berisi kumpulan submenu untuk mengolah data mengacu pada data master yang ada pada saat terjadinya proses.</w:t>
      </w:r>
    </w:p>
    <w:p w:rsidR="00564D45" w:rsidRPr="00184133" w:rsidRDefault="00FF4D08" w:rsidP="00BD6BA0">
      <w:pPr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1701" w:firstLine="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Laporan</w:t>
      </w:r>
      <w:r w:rsidR="00564D45"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Menu </w:t>
      </w:r>
      <w:r w:rsidR="0046428E" w:rsidRPr="00184133">
        <w:rPr>
          <w:rFonts w:ascii="Times New Roman" w:hAnsi="Times New Roman"/>
          <w:sz w:val="24"/>
          <w:szCs w:val="24"/>
          <w:lang w:eastAsia="id-ID"/>
        </w:rPr>
        <w:t>laporan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berfungsi untuk </w:t>
      </w:r>
      <w:r w:rsidR="00F7310C" w:rsidRPr="00184133">
        <w:rPr>
          <w:rFonts w:ascii="Times New Roman" w:hAnsi="Times New Roman"/>
          <w:sz w:val="24"/>
          <w:szCs w:val="24"/>
          <w:lang w:eastAsia="id-ID"/>
        </w:rPr>
        <w:t>mencetak laporan dan analisa hasil dari transaksi / proses yang terjadi.</w:t>
      </w:r>
    </w:p>
    <w:p w:rsidR="00564D45" w:rsidRPr="00184133" w:rsidRDefault="00FF4D08" w:rsidP="00BD6BA0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Setting</w:t>
      </w:r>
    </w:p>
    <w:p w:rsidR="0046428E" w:rsidRPr="00184133" w:rsidRDefault="00564D45" w:rsidP="0046428E">
      <w:pPr>
        <w:pStyle w:val="ListParagraph"/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Menu </w:t>
      </w:r>
      <w:r w:rsidR="0046428E" w:rsidRPr="00184133">
        <w:rPr>
          <w:rFonts w:ascii="Times New Roman" w:hAnsi="Times New Roman"/>
          <w:sz w:val="24"/>
          <w:szCs w:val="24"/>
          <w:lang w:eastAsia="id-ID"/>
        </w:rPr>
        <w:t>setting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berfungsi untuk </w:t>
      </w:r>
      <w:r w:rsidR="005155FA" w:rsidRPr="00184133">
        <w:rPr>
          <w:rFonts w:ascii="Times New Roman" w:hAnsi="Times New Roman"/>
          <w:sz w:val="24"/>
          <w:szCs w:val="24"/>
          <w:lang w:eastAsia="id-ID"/>
        </w:rPr>
        <w:t>mengatur konfigurasi aplikasi dan memberikan hak akses kepada  masing masing user sesuai levelnya.</w:t>
      </w:r>
    </w:p>
    <w:p w:rsidR="00564D45" w:rsidRPr="00184133" w:rsidRDefault="00564D45" w:rsidP="0046428E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firstLine="621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L</w:t>
      </w:r>
      <w:r w:rsidR="00FF4D08" w:rsidRPr="00184133">
        <w:rPr>
          <w:rFonts w:ascii="Times New Roman" w:hAnsi="Times New Roman"/>
          <w:sz w:val="24"/>
          <w:szCs w:val="24"/>
          <w:lang w:eastAsia="id-ID"/>
        </w:rPr>
        <w:t>ogout</w:t>
      </w:r>
    </w:p>
    <w:p w:rsidR="00564D45" w:rsidRPr="00184133" w:rsidRDefault="00564D45" w:rsidP="00564D45">
      <w:pPr>
        <w:pStyle w:val="ListParagraph"/>
        <w:autoSpaceDE w:val="0"/>
        <w:autoSpaceDN w:val="0"/>
        <w:adjustRightInd w:val="0"/>
        <w:spacing w:after="0" w:line="360" w:lineRule="auto"/>
        <w:ind w:left="2127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Menu </w:t>
      </w:r>
      <w:r w:rsidR="0046428E" w:rsidRPr="00184133">
        <w:rPr>
          <w:rFonts w:ascii="Times New Roman" w:hAnsi="Times New Roman"/>
          <w:sz w:val="24"/>
          <w:szCs w:val="24"/>
          <w:lang w:eastAsia="id-ID"/>
        </w:rPr>
        <w:t>logout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berfungsi untuk </w:t>
      </w:r>
      <w:r w:rsidR="005155FA" w:rsidRPr="00184133">
        <w:rPr>
          <w:rFonts w:ascii="Times New Roman" w:hAnsi="Times New Roman"/>
          <w:sz w:val="24"/>
          <w:szCs w:val="24"/>
          <w:lang w:eastAsia="id-ID"/>
        </w:rPr>
        <w:t>keluar dari aplikasi.</w:t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highlight w:val="yellow"/>
          <w:lang w:eastAsia="id-ID"/>
        </w:rPr>
      </w:pPr>
    </w:p>
    <w:p w:rsidR="00CC5400" w:rsidRPr="00184133" w:rsidRDefault="00CC5400" w:rsidP="00564D45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highlight w:val="yellow"/>
          <w:lang w:eastAsia="id-ID"/>
        </w:rPr>
      </w:pPr>
    </w:p>
    <w:p w:rsidR="009043A5" w:rsidRPr="00184133" w:rsidRDefault="009043A5" w:rsidP="0005082B">
      <w:pPr>
        <w:numPr>
          <w:ilvl w:val="0"/>
          <w:numId w:val="30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i/>
          <w:noProof/>
          <w:sz w:val="24"/>
          <w:szCs w:val="24"/>
          <w:lang w:val="en-US"/>
        </w:rPr>
      </w:pPr>
      <w:r w:rsidRPr="00184133">
        <w:rPr>
          <w:rFonts w:ascii="Times New Roman" w:hAnsi="Times New Roman"/>
          <w:i/>
          <w:noProof/>
          <w:sz w:val="24"/>
          <w:szCs w:val="24"/>
          <w:lang w:val="en-US"/>
        </w:rPr>
        <w:t>Form login</w:t>
      </w:r>
    </w:p>
    <w:p w:rsidR="00C61A68" w:rsidRPr="00184133" w:rsidRDefault="00C61A68" w:rsidP="00C61A68">
      <w:pPr>
        <w:autoSpaceDE w:val="0"/>
        <w:autoSpaceDN w:val="0"/>
        <w:adjustRightInd w:val="0"/>
        <w:spacing w:after="0" w:line="360" w:lineRule="auto"/>
        <w:ind w:left="1800"/>
        <w:jc w:val="both"/>
        <w:rPr>
          <w:rFonts w:ascii="Times New Roman" w:hAnsi="Times New Roman"/>
          <w:noProof/>
          <w:sz w:val="24"/>
          <w:szCs w:val="24"/>
        </w:rPr>
      </w:pPr>
      <w:r w:rsidRPr="00184133">
        <w:rPr>
          <w:rFonts w:ascii="Times New Roman" w:hAnsi="Times New Roman"/>
          <w:noProof/>
          <w:sz w:val="24"/>
          <w:szCs w:val="24"/>
          <w:lang w:val="en-US"/>
        </w:rPr>
        <w:lastRenderedPageBreak/>
        <w:t xml:space="preserve">Halaman awal yang tampil saat membuka aplikasi , berisi form </w:t>
      </w:r>
      <w:r w:rsidRPr="00184133">
        <w:rPr>
          <w:rFonts w:ascii="Times New Roman" w:hAnsi="Times New Roman"/>
          <w:i/>
          <w:noProof/>
          <w:sz w:val="24"/>
          <w:szCs w:val="24"/>
          <w:lang w:val="en-US"/>
        </w:rPr>
        <w:t>login</w:t>
      </w:r>
      <w:r w:rsidRPr="0018413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Pr="00184133">
        <w:rPr>
          <w:rFonts w:ascii="Times New Roman" w:hAnsi="Times New Roman"/>
          <w:noProof/>
          <w:sz w:val="24"/>
          <w:szCs w:val="24"/>
        </w:rPr>
        <w:t xml:space="preserve">yang berfungsi </w:t>
      </w:r>
      <w:r w:rsidRPr="00184133">
        <w:rPr>
          <w:rFonts w:ascii="Times New Roman" w:hAnsi="Times New Roman"/>
          <w:noProof/>
          <w:sz w:val="24"/>
          <w:szCs w:val="24"/>
          <w:lang w:val="en-US"/>
        </w:rPr>
        <w:t>untuk mengisikan username dan password yang telah terdaftar</w:t>
      </w:r>
      <w:r w:rsidRPr="00184133">
        <w:rPr>
          <w:rFonts w:ascii="Times New Roman" w:hAnsi="Times New Roman"/>
          <w:noProof/>
          <w:sz w:val="24"/>
          <w:szCs w:val="24"/>
        </w:rPr>
        <w:t xml:space="preserve"> agar dapat masuk ke aplikasi web</w:t>
      </w:r>
      <w:r w:rsidRPr="00184133">
        <w:rPr>
          <w:rFonts w:ascii="Times New Roman" w:hAnsi="Times New Roman"/>
          <w:noProof/>
          <w:sz w:val="24"/>
          <w:szCs w:val="24"/>
          <w:lang w:val="en-US"/>
        </w:rPr>
        <w:t>.</w:t>
      </w:r>
      <w:r w:rsidR="006068AE">
        <w:rPr>
          <w:rFonts w:ascii="Times New Roman" w:hAnsi="Times New Roman"/>
          <w:noProof/>
          <w:sz w:val="24"/>
          <w:szCs w:val="24"/>
        </w:rPr>
        <w:t xml:space="preserve"> Seperti pada gambar </w:t>
      </w:r>
      <w:r w:rsidR="00601273">
        <w:rPr>
          <w:rFonts w:ascii="Times New Roman" w:hAnsi="Times New Roman"/>
          <w:noProof/>
          <w:sz w:val="24"/>
          <w:szCs w:val="24"/>
        </w:rPr>
        <w:t>1.</w:t>
      </w:r>
      <w:r w:rsidR="006068AE">
        <w:rPr>
          <w:rFonts w:ascii="Times New Roman" w:hAnsi="Times New Roman"/>
          <w:noProof/>
          <w:sz w:val="24"/>
          <w:szCs w:val="24"/>
        </w:rPr>
        <w:t>8</w:t>
      </w:r>
      <w:r w:rsidRPr="00184133">
        <w:rPr>
          <w:rFonts w:ascii="Times New Roman" w:hAnsi="Times New Roman"/>
          <w:noProof/>
          <w:sz w:val="24"/>
          <w:szCs w:val="24"/>
        </w:rPr>
        <w:t xml:space="preserve"> dibawah ini adalah tampilan halaman awal (otentikasi).</w:t>
      </w:r>
    </w:p>
    <w:p w:rsidR="00C61A68" w:rsidRPr="00184133" w:rsidRDefault="00C61A68" w:rsidP="00C61A68">
      <w:pPr>
        <w:autoSpaceDE w:val="0"/>
        <w:autoSpaceDN w:val="0"/>
        <w:adjustRightInd w:val="0"/>
        <w:spacing w:after="0" w:line="360" w:lineRule="auto"/>
        <w:ind w:left="1800"/>
        <w:jc w:val="both"/>
        <w:rPr>
          <w:rFonts w:ascii="Times New Roman" w:hAnsi="Times New Roman"/>
          <w:noProof/>
          <w:sz w:val="24"/>
          <w:szCs w:val="24"/>
          <w:lang w:val="en-US"/>
        </w:rPr>
      </w:pPr>
    </w:p>
    <w:p w:rsidR="005C7DD2" w:rsidRPr="00184133" w:rsidRDefault="00B23F23" w:rsidP="00556927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37940" cy="277685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3A5" w:rsidRPr="00184133" w:rsidRDefault="009043A5" w:rsidP="00556927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noProof/>
          <w:sz w:val="24"/>
          <w:szCs w:val="24"/>
        </w:rPr>
      </w:pPr>
      <w:r w:rsidRPr="00184133">
        <w:rPr>
          <w:rFonts w:ascii="Times New Roman" w:hAnsi="Times New Roman"/>
          <w:noProof/>
          <w:sz w:val="24"/>
          <w:szCs w:val="24"/>
          <w:lang w:val="en-US"/>
        </w:rPr>
        <w:t>Gam</w:t>
      </w:r>
      <w:r w:rsidR="006068AE">
        <w:rPr>
          <w:rFonts w:ascii="Times New Roman" w:hAnsi="Times New Roman"/>
          <w:noProof/>
          <w:sz w:val="24"/>
          <w:szCs w:val="24"/>
          <w:lang w:val="en-US"/>
        </w:rPr>
        <w:t xml:space="preserve">bar  </w:t>
      </w:r>
      <w:r w:rsidR="00601273">
        <w:rPr>
          <w:rFonts w:ascii="Times New Roman" w:hAnsi="Times New Roman"/>
          <w:noProof/>
          <w:sz w:val="24"/>
          <w:szCs w:val="24"/>
          <w:lang w:val="en-US"/>
        </w:rPr>
        <w:t>1.</w:t>
      </w:r>
      <w:r w:rsidR="006068AE">
        <w:rPr>
          <w:rFonts w:ascii="Times New Roman" w:hAnsi="Times New Roman"/>
          <w:noProof/>
          <w:sz w:val="24"/>
          <w:szCs w:val="24"/>
        </w:rPr>
        <w:t>8</w:t>
      </w:r>
      <w:r w:rsidR="0005082B" w:rsidRPr="0018413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Pr="00184133">
        <w:rPr>
          <w:rFonts w:ascii="Times New Roman" w:hAnsi="Times New Roman"/>
          <w:noProof/>
          <w:sz w:val="24"/>
          <w:szCs w:val="24"/>
          <w:lang w:val="en-US"/>
        </w:rPr>
        <w:t>Halaman Awal (</w:t>
      </w:r>
      <w:r w:rsidR="00317D2F" w:rsidRPr="00184133">
        <w:rPr>
          <w:rFonts w:ascii="Times New Roman" w:hAnsi="Times New Roman"/>
          <w:noProof/>
          <w:sz w:val="24"/>
          <w:szCs w:val="24"/>
          <w:lang w:val="en-US"/>
        </w:rPr>
        <w:t>Otentikasi</w:t>
      </w:r>
      <w:r w:rsidRPr="00184133">
        <w:rPr>
          <w:rFonts w:ascii="Times New Roman" w:hAnsi="Times New Roman"/>
          <w:noProof/>
          <w:sz w:val="24"/>
          <w:szCs w:val="24"/>
          <w:lang w:val="en-US"/>
        </w:rPr>
        <w:t>).</w:t>
      </w:r>
    </w:p>
    <w:p w:rsidR="00C61A68" w:rsidRPr="00184133" w:rsidRDefault="00C61A68" w:rsidP="00556927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noProof/>
          <w:sz w:val="24"/>
          <w:szCs w:val="24"/>
        </w:rPr>
      </w:pPr>
    </w:p>
    <w:p w:rsidR="00C61A68" w:rsidRPr="00184133" w:rsidRDefault="009D1BFB" w:rsidP="00C61A68">
      <w:pPr>
        <w:numPr>
          <w:ilvl w:val="0"/>
          <w:numId w:val="30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val="en-US"/>
        </w:rPr>
      </w:pPr>
      <w:r w:rsidRPr="00184133">
        <w:rPr>
          <w:rFonts w:ascii="Times New Roman" w:hAnsi="Times New Roman"/>
          <w:noProof/>
          <w:sz w:val="24"/>
          <w:szCs w:val="24"/>
          <w:lang w:val="en-US"/>
        </w:rPr>
        <w:t xml:space="preserve">Halaman </w:t>
      </w:r>
      <w:r w:rsidR="00C61A68" w:rsidRPr="00184133">
        <w:rPr>
          <w:rFonts w:ascii="Times New Roman" w:hAnsi="Times New Roman"/>
          <w:i/>
          <w:noProof/>
          <w:sz w:val="24"/>
          <w:szCs w:val="24"/>
          <w:lang w:val="en-US"/>
        </w:rPr>
        <w:t>Home</w:t>
      </w:r>
    </w:p>
    <w:p w:rsidR="00C61A68" w:rsidRPr="00184133" w:rsidRDefault="00C61A68" w:rsidP="00C61A68">
      <w:pPr>
        <w:autoSpaceDE w:val="0"/>
        <w:autoSpaceDN w:val="0"/>
        <w:adjustRightInd w:val="0"/>
        <w:spacing w:after="0" w:line="360" w:lineRule="auto"/>
        <w:ind w:left="1800"/>
        <w:jc w:val="both"/>
        <w:rPr>
          <w:rFonts w:ascii="Times New Roman" w:hAnsi="Times New Roman"/>
          <w:noProof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home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adalah halaman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awal setelah berhasil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melakukan </w:t>
      </w:r>
      <w:r w:rsidRPr="00184133">
        <w:rPr>
          <w:rFonts w:ascii="Times New Roman" w:hAnsi="Times New Roman"/>
          <w:i/>
          <w:sz w:val="24"/>
          <w:szCs w:val="24"/>
          <w:lang w:val="en-US" w:eastAsia="id-ID"/>
        </w:rPr>
        <w:t>login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dengan memasukkan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user name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dan 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password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yang</w:t>
      </w:r>
      <w:r w:rsidR="006068AE">
        <w:rPr>
          <w:rFonts w:ascii="Times New Roman" w:hAnsi="Times New Roman"/>
          <w:sz w:val="24"/>
          <w:szCs w:val="24"/>
          <w:lang w:eastAsia="id-ID"/>
        </w:rPr>
        <w:t xml:space="preserve"> benar. Seperti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>9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dibawah ini adalah tampilan halaman utama aplikasi web (</w:t>
      </w:r>
      <w:r w:rsidRPr="00184133">
        <w:rPr>
          <w:rFonts w:ascii="Times New Roman" w:hAnsi="Times New Roman"/>
          <w:i/>
          <w:sz w:val="24"/>
          <w:szCs w:val="24"/>
          <w:lang w:eastAsia="id-ID"/>
        </w:rPr>
        <w:t>home</w:t>
      </w:r>
      <w:r w:rsidRPr="00184133">
        <w:rPr>
          <w:rFonts w:ascii="Times New Roman" w:hAnsi="Times New Roman"/>
          <w:sz w:val="24"/>
          <w:szCs w:val="24"/>
          <w:lang w:eastAsia="id-ID"/>
        </w:rPr>
        <w:t>).</w:t>
      </w:r>
    </w:p>
    <w:p w:rsidR="00C61A68" w:rsidRPr="00184133" w:rsidRDefault="00C61A68" w:rsidP="00C61A68">
      <w:pPr>
        <w:autoSpaceDE w:val="0"/>
        <w:autoSpaceDN w:val="0"/>
        <w:adjustRightInd w:val="0"/>
        <w:spacing w:after="0" w:line="360" w:lineRule="auto"/>
        <w:ind w:left="1800"/>
        <w:jc w:val="both"/>
        <w:rPr>
          <w:rFonts w:ascii="Times New Roman" w:hAnsi="Times New Roman"/>
          <w:noProof/>
          <w:sz w:val="24"/>
          <w:szCs w:val="24"/>
          <w:lang w:val="en-US"/>
        </w:rPr>
      </w:pPr>
    </w:p>
    <w:p w:rsidR="00564D45" w:rsidRPr="00184133" w:rsidRDefault="00B23F23" w:rsidP="00556927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highlight w:val="yellow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905885" cy="283337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058" b="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D45" w:rsidRPr="00184133" w:rsidRDefault="00564D45" w:rsidP="00564D45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>9</w:t>
      </w:r>
      <w:r w:rsidR="00964149"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Halaman </w:t>
      </w:r>
      <w:r w:rsidR="00964149" w:rsidRPr="00184133">
        <w:rPr>
          <w:rFonts w:ascii="Times New Roman" w:hAnsi="Times New Roman"/>
          <w:sz w:val="24"/>
          <w:szCs w:val="24"/>
          <w:lang w:eastAsia="id-ID"/>
        </w:rPr>
        <w:t>Utama Aplikasi Web</w:t>
      </w:r>
      <w:r w:rsidR="009D1BFB" w:rsidRPr="00184133">
        <w:rPr>
          <w:rFonts w:ascii="Times New Roman" w:hAnsi="Times New Roman"/>
          <w:sz w:val="24"/>
          <w:szCs w:val="24"/>
          <w:lang w:val="en-US" w:eastAsia="id-ID"/>
        </w:rPr>
        <w:t xml:space="preserve"> (</w:t>
      </w:r>
      <w:r w:rsidR="00317D2F" w:rsidRPr="00184133">
        <w:rPr>
          <w:rFonts w:ascii="Times New Roman" w:hAnsi="Times New Roman"/>
          <w:sz w:val="24"/>
          <w:szCs w:val="24"/>
          <w:lang w:eastAsia="id-ID"/>
        </w:rPr>
        <w:t>H</w:t>
      </w:r>
      <w:r w:rsidR="009D1BFB" w:rsidRPr="00184133">
        <w:rPr>
          <w:rFonts w:ascii="Times New Roman" w:hAnsi="Times New Roman"/>
          <w:sz w:val="24"/>
          <w:szCs w:val="24"/>
          <w:lang w:val="en-US" w:eastAsia="id-ID"/>
        </w:rPr>
        <w:t>ome)</w:t>
      </w:r>
    </w:p>
    <w:p w:rsidR="0005082B" w:rsidRPr="00184133" w:rsidRDefault="0005082B" w:rsidP="00564D45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564D45" w:rsidRPr="00184133" w:rsidRDefault="00564D45" w:rsidP="00BD6BA0">
      <w:pPr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1701" w:hanging="283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>Halaman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C61A68" w:rsidRPr="00184133">
        <w:rPr>
          <w:rFonts w:ascii="Times New Roman" w:hAnsi="Times New Roman"/>
          <w:sz w:val="24"/>
          <w:szCs w:val="24"/>
          <w:lang w:eastAsia="id-ID"/>
        </w:rPr>
        <w:t xml:space="preserve">Web </w:t>
      </w:r>
      <w:r w:rsidR="00C61A68" w:rsidRPr="00184133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="00C61A68" w:rsidRPr="00184133">
        <w:rPr>
          <w:rFonts w:ascii="Times New Roman" w:hAnsi="Times New Roman"/>
          <w:sz w:val="24"/>
          <w:szCs w:val="24"/>
          <w:lang w:eastAsia="id-ID"/>
        </w:rPr>
        <w:t xml:space="preserve"> Dan Admin</w:t>
      </w:r>
    </w:p>
    <w:p w:rsidR="00935534" w:rsidRPr="00184133" w:rsidRDefault="00564D45" w:rsidP="00564D45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i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Untuk melakukan input data laporan bulanan, maka hal pertama yang harus dilakukan adalah masuk atau </w:t>
      </w:r>
      <w:r w:rsidRPr="00184133">
        <w:rPr>
          <w:rFonts w:ascii="Times New Roman" w:hAnsi="Times New Roman"/>
          <w:i/>
          <w:sz w:val="24"/>
          <w:szCs w:val="24"/>
        </w:rPr>
        <w:t xml:space="preserve">log in. </w:t>
      </w:r>
      <w:r w:rsidRPr="00184133">
        <w:rPr>
          <w:rFonts w:ascii="Times New Roman" w:hAnsi="Times New Roman"/>
          <w:sz w:val="24"/>
          <w:szCs w:val="24"/>
        </w:rPr>
        <w:t xml:space="preserve">Admin atau </w:t>
      </w:r>
      <w:r w:rsidRPr="00184133">
        <w:rPr>
          <w:rFonts w:ascii="Times New Roman" w:hAnsi="Times New Roman"/>
          <w:i/>
          <w:sz w:val="24"/>
          <w:szCs w:val="24"/>
        </w:rPr>
        <w:t>user</w:t>
      </w:r>
      <w:r w:rsidRPr="00184133">
        <w:rPr>
          <w:rFonts w:ascii="Times New Roman" w:hAnsi="Times New Roman"/>
          <w:sz w:val="24"/>
          <w:szCs w:val="24"/>
        </w:rPr>
        <w:t xml:space="preserve"> melakukan log in pada </w:t>
      </w:r>
      <w:r w:rsidR="003C71A4" w:rsidRPr="00184133">
        <w:rPr>
          <w:rFonts w:ascii="Times New Roman" w:hAnsi="Times New Roman"/>
          <w:sz w:val="24"/>
          <w:szCs w:val="24"/>
        </w:rPr>
        <w:t>halaman awal</w:t>
      </w:r>
      <w:r w:rsidRPr="00184133">
        <w:rPr>
          <w:rFonts w:ascii="Times New Roman" w:hAnsi="Times New Roman"/>
          <w:sz w:val="24"/>
          <w:szCs w:val="24"/>
        </w:rPr>
        <w:t xml:space="preserve"> yang sama, yang membedakan adalah sistem yang sudah dirancang sejak awal. Mekanismenya adalah admin utama melakukan input daftar nama dan memberikan password kepada masing – masing nama yang diinputkan, juga memberikan hak akses pada masing</w:t>
      </w:r>
      <w:r w:rsidR="00143813" w:rsidRPr="00184133">
        <w:rPr>
          <w:rFonts w:ascii="Times New Roman" w:hAnsi="Times New Roman"/>
          <w:sz w:val="24"/>
          <w:szCs w:val="24"/>
        </w:rPr>
        <w:t xml:space="preserve"> – masing nama, yaitu</w:t>
      </w:r>
      <w:r w:rsidR="00143813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184133">
        <w:rPr>
          <w:rFonts w:ascii="Times New Roman" w:hAnsi="Times New Roman"/>
          <w:sz w:val="24"/>
          <w:szCs w:val="24"/>
        </w:rPr>
        <w:t xml:space="preserve">sebagai </w:t>
      </w:r>
      <w:r w:rsidRPr="00184133">
        <w:rPr>
          <w:rFonts w:ascii="Times New Roman" w:hAnsi="Times New Roman"/>
          <w:i/>
          <w:sz w:val="24"/>
          <w:szCs w:val="24"/>
        </w:rPr>
        <w:t>user</w:t>
      </w:r>
      <w:r w:rsidR="00143813" w:rsidRPr="00184133">
        <w:rPr>
          <w:rFonts w:ascii="Times New Roman" w:hAnsi="Times New Roman"/>
          <w:i/>
          <w:sz w:val="24"/>
          <w:szCs w:val="24"/>
          <w:lang w:val="en-US"/>
        </w:rPr>
        <w:t xml:space="preserve">. </w:t>
      </w:r>
    </w:p>
    <w:p w:rsidR="003C71A4" w:rsidRPr="00184133" w:rsidRDefault="00143813" w:rsidP="00564D45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>M</w:t>
      </w:r>
      <w:r w:rsidR="00E07B88" w:rsidRPr="00184133">
        <w:rPr>
          <w:rFonts w:ascii="Times New Roman" w:hAnsi="Times New Roman"/>
          <w:sz w:val="24"/>
          <w:szCs w:val="24"/>
          <w:lang w:val="en-US"/>
        </w:rPr>
        <w:t xml:space="preserve">asing – masing user diberikan hak akses yang berbeda - beda sesuai dengan jabatan atau level di perusahaan. </w:t>
      </w:r>
      <w:r w:rsidR="00564D45" w:rsidRPr="00184133">
        <w:rPr>
          <w:rFonts w:ascii="Times New Roman" w:hAnsi="Times New Roman"/>
          <w:sz w:val="24"/>
          <w:szCs w:val="24"/>
        </w:rPr>
        <w:t xml:space="preserve">Apabila melakukan log in, maka data log in akan dicocokkan dengan </w:t>
      </w:r>
      <w:r w:rsidR="00564D45" w:rsidRPr="00184133">
        <w:rPr>
          <w:rFonts w:ascii="Times New Roman" w:hAnsi="Times New Roman"/>
          <w:i/>
          <w:sz w:val="24"/>
          <w:szCs w:val="24"/>
        </w:rPr>
        <w:t>database</w:t>
      </w:r>
      <w:r w:rsidR="00564D45" w:rsidRPr="00184133">
        <w:rPr>
          <w:rFonts w:ascii="Times New Roman" w:hAnsi="Times New Roman"/>
          <w:sz w:val="24"/>
          <w:szCs w:val="24"/>
        </w:rPr>
        <w:t xml:space="preserve"> </w:t>
      </w:r>
      <w:r w:rsidR="00564D45" w:rsidRPr="00184133">
        <w:rPr>
          <w:rFonts w:ascii="Times New Roman" w:hAnsi="Times New Roman"/>
          <w:i/>
          <w:sz w:val="24"/>
          <w:szCs w:val="24"/>
        </w:rPr>
        <w:t>user</w:t>
      </w:r>
      <w:r w:rsidR="00564D45" w:rsidRPr="00184133">
        <w:rPr>
          <w:rFonts w:ascii="Times New Roman" w:hAnsi="Times New Roman"/>
          <w:sz w:val="24"/>
          <w:szCs w:val="24"/>
        </w:rPr>
        <w:t xml:space="preserve">, apabila yang melakukan log in adalah </w:t>
      </w:r>
      <w:r w:rsidR="00564D45" w:rsidRPr="00184133">
        <w:rPr>
          <w:rFonts w:ascii="Times New Roman" w:hAnsi="Times New Roman"/>
          <w:i/>
          <w:sz w:val="24"/>
          <w:szCs w:val="24"/>
        </w:rPr>
        <w:t>admin</w:t>
      </w:r>
      <w:r w:rsidR="00564D45" w:rsidRPr="00184133">
        <w:rPr>
          <w:rFonts w:ascii="Times New Roman" w:hAnsi="Times New Roman"/>
          <w:sz w:val="24"/>
          <w:szCs w:val="24"/>
        </w:rPr>
        <w:t>, maka web akan tampil sebagai web admin</w:t>
      </w:r>
      <w:r w:rsidRPr="00184133">
        <w:rPr>
          <w:rFonts w:ascii="Times New Roman" w:hAnsi="Times New Roman"/>
          <w:sz w:val="24"/>
          <w:szCs w:val="24"/>
          <w:lang w:val="en-US"/>
        </w:rPr>
        <w:t xml:space="preserve"> dengan semua menu ditampilkan</w:t>
      </w:r>
      <w:r w:rsidR="00564D45" w:rsidRPr="00184133">
        <w:rPr>
          <w:rFonts w:ascii="Times New Roman" w:hAnsi="Times New Roman"/>
          <w:sz w:val="24"/>
          <w:szCs w:val="24"/>
        </w:rPr>
        <w:t xml:space="preserve">, dan apabila yang melakukan log in adalah </w:t>
      </w:r>
      <w:r w:rsidR="00564D45" w:rsidRPr="00184133">
        <w:rPr>
          <w:rFonts w:ascii="Times New Roman" w:hAnsi="Times New Roman"/>
          <w:i/>
          <w:sz w:val="24"/>
          <w:szCs w:val="24"/>
        </w:rPr>
        <w:t>user</w:t>
      </w:r>
      <w:r w:rsidR="00564D45" w:rsidRPr="00184133">
        <w:rPr>
          <w:rFonts w:ascii="Times New Roman" w:hAnsi="Times New Roman"/>
          <w:sz w:val="24"/>
          <w:szCs w:val="24"/>
        </w:rPr>
        <w:t xml:space="preserve">, maka web yang akan tampil sebagai web </w:t>
      </w:r>
      <w:r w:rsidR="00564D45" w:rsidRPr="00184133">
        <w:rPr>
          <w:rFonts w:ascii="Times New Roman" w:hAnsi="Times New Roman"/>
          <w:i/>
          <w:sz w:val="24"/>
          <w:szCs w:val="24"/>
        </w:rPr>
        <w:t>user</w:t>
      </w:r>
      <w:r w:rsidR="00E07B88" w:rsidRPr="00184133">
        <w:rPr>
          <w:rFonts w:ascii="Times New Roman" w:hAnsi="Times New Roman"/>
          <w:i/>
          <w:sz w:val="24"/>
          <w:szCs w:val="24"/>
          <w:lang w:val="en-US"/>
        </w:rPr>
        <w:t xml:space="preserve">  </w:t>
      </w:r>
      <w:r w:rsidR="00E07B88" w:rsidRPr="00184133">
        <w:rPr>
          <w:rFonts w:ascii="Times New Roman" w:hAnsi="Times New Roman"/>
          <w:sz w:val="24"/>
          <w:szCs w:val="24"/>
          <w:lang w:val="en-US"/>
        </w:rPr>
        <w:t>dengan menu – menu yang terbatas sesuai hak akses yang telah diberikan oleh admin utama sebelumnya.</w:t>
      </w:r>
    </w:p>
    <w:p w:rsidR="00233D77" w:rsidRPr="00184133" w:rsidRDefault="00233D77" w:rsidP="00233D77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</w:rPr>
        <w:lastRenderedPageBreak/>
        <w:t xml:space="preserve">Jika </w:t>
      </w:r>
      <w:r w:rsidR="005C7DD2" w:rsidRPr="00184133">
        <w:rPr>
          <w:rFonts w:ascii="Times New Roman" w:hAnsi="Times New Roman"/>
          <w:sz w:val="24"/>
          <w:szCs w:val="24"/>
          <w:lang w:val="en-US"/>
        </w:rPr>
        <w:t xml:space="preserve">admin atau user </w:t>
      </w:r>
      <w:r w:rsidR="005C7DD2" w:rsidRPr="00184133">
        <w:rPr>
          <w:rFonts w:ascii="Times New Roman" w:hAnsi="Times New Roman"/>
          <w:sz w:val="24"/>
          <w:szCs w:val="24"/>
        </w:rPr>
        <w:t xml:space="preserve">melakukan </w:t>
      </w:r>
      <w:r w:rsidRPr="00184133">
        <w:rPr>
          <w:rFonts w:ascii="Times New Roman" w:hAnsi="Times New Roman"/>
          <w:sz w:val="24"/>
          <w:szCs w:val="24"/>
        </w:rPr>
        <w:t xml:space="preserve">log in, maka akan masuk ke halaman </w:t>
      </w:r>
      <w:r w:rsidR="00935534" w:rsidRPr="00184133">
        <w:rPr>
          <w:rFonts w:ascii="Times New Roman" w:hAnsi="Times New Roman"/>
          <w:sz w:val="24"/>
          <w:szCs w:val="24"/>
          <w:lang w:val="en-US"/>
        </w:rPr>
        <w:t xml:space="preserve">Home disertai Menu  – menunya </w:t>
      </w:r>
      <w:r w:rsidR="00935534" w:rsidRPr="00184133">
        <w:rPr>
          <w:rFonts w:ascii="Times New Roman" w:hAnsi="Times New Roman"/>
          <w:sz w:val="24"/>
          <w:szCs w:val="24"/>
        </w:rPr>
        <w:t xml:space="preserve">seperti 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935534" w:rsidRPr="00184133">
        <w:rPr>
          <w:rFonts w:ascii="Times New Roman" w:hAnsi="Times New Roman"/>
          <w:sz w:val="24"/>
          <w:szCs w:val="24"/>
          <w:lang w:val="en-US"/>
        </w:rPr>
        <w:t>1</w:t>
      </w:r>
      <w:r w:rsidR="006068AE">
        <w:rPr>
          <w:rFonts w:ascii="Times New Roman" w:hAnsi="Times New Roman"/>
          <w:sz w:val="24"/>
          <w:szCs w:val="24"/>
        </w:rPr>
        <w:t>0</w:t>
      </w:r>
      <w:r w:rsidR="00040DD7" w:rsidRPr="00184133">
        <w:rPr>
          <w:rFonts w:ascii="Times New Roman" w:hAnsi="Times New Roman"/>
          <w:sz w:val="24"/>
          <w:szCs w:val="24"/>
        </w:rPr>
        <w:t xml:space="preserve"> dibawah ini.</w:t>
      </w:r>
    </w:p>
    <w:p w:rsidR="00886AF4" w:rsidRPr="00184133" w:rsidRDefault="00886AF4" w:rsidP="00886AF4">
      <w:pPr>
        <w:autoSpaceDE w:val="0"/>
        <w:autoSpaceDN w:val="0"/>
        <w:adjustRightInd w:val="0"/>
        <w:spacing w:after="0" w:line="360" w:lineRule="auto"/>
        <w:ind w:left="720" w:firstLine="720"/>
        <w:jc w:val="both"/>
        <w:rPr>
          <w:rFonts w:ascii="Times New Roman" w:hAnsi="Times New Roman"/>
          <w:sz w:val="24"/>
          <w:szCs w:val="24"/>
        </w:rPr>
        <w:sectPr w:rsidR="00886AF4" w:rsidRPr="00184133" w:rsidSect="003D7954">
          <w:footerReference w:type="default" r:id="rId21"/>
          <w:pgSz w:w="11906" w:h="16838"/>
          <w:pgMar w:top="1418" w:right="1701" w:bottom="1701" w:left="2268" w:header="709" w:footer="709" w:gutter="0"/>
          <w:cols w:space="708"/>
          <w:docGrid w:linePitch="360"/>
        </w:sectPr>
      </w:pPr>
    </w:p>
    <w:p w:rsidR="004616C4" w:rsidRPr="00184133" w:rsidRDefault="00B23F23" w:rsidP="00886AF4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235200" cy="220154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2417" r="61057" b="2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B23F23" w:rsidP="00886AF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524000" cy="21901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3882" r="71904" b="20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AF4" w:rsidRPr="00184133" w:rsidRDefault="00886AF4" w:rsidP="00564D45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sz w:val="24"/>
          <w:szCs w:val="24"/>
        </w:rPr>
        <w:sectPr w:rsidR="00886AF4" w:rsidRPr="00184133" w:rsidSect="00886AF4">
          <w:type w:val="continuous"/>
          <w:pgSz w:w="11906" w:h="16838"/>
          <w:pgMar w:top="1701" w:right="1701" w:bottom="1701" w:left="2268" w:header="709" w:footer="709" w:gutter="0"/>
          <w:cols w:num="2" w:space="708"/>
          <w:docGrid w:linePitch="360"/>
        </w:sectPr>
      </w:pPr>
    </w:p>
    <w:p w:rsidR="00935534" w:rsidRPr="00184133" w:rsidRDefault="001C2D92" w:rsidP="00935534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lastRenderedPageBreak/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Pr="00184133">
        <w:rPr>
          <w:rFonts w:ascii="Times New Roman" w:hAnsi="Times New Roman"/>
          <w:sz w:val="24"/>
          <w:szCs w:val="24"/>
        </w:rPr>
        <w:t>1</w:t>
      </w:r>
      <w:r w:rsidR="006068AE">
        <w:rPr>
          <w:rFonts w:ascii="Times New Roman" w:hAnsi="Times New Roman"/>
          <w:sz w:val="24"/>
          <w:szCs w:val="24"/>
        </w:rPr>
        <w:t>0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CC5400" w:rsidRPr="00184133">
        <w:rPr>
          <w:rFonts w:ascii="Times New Roman" w:hAnsi="Times New Roman"/>
          <w:sz w:val="24"/>
          <w:szCs w:val="24"/>
          <w:lang w:val="en-US"/>
        </w:rPr>
        <w:t xml:space="preserve">Sebelah Kiri Menu Untuk User </w:t>
      </w:r>
      <w:r w:rsidR="00040DD7" w:rsidRPr="00184133">
        <w:rPr>
          <w:rFonts w:ascii="Times New Roman" w:hAnsi="Times New Roman"/>
          <w:sz w:val="24"/>
          <w:szCs w:val="24"/>
        </w:rPr>
        <w:t>dan</w:t>
      </w:r>
      <w:r w:rsidR="00CC5400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1C2D92" w:rsidRPr="00184133" w:rsidRDefault="00CC5400" w:rsidP="00935534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>Sebelah Kanan Menu Untuk Admin</w:t>
      </w:r>
    </w:p>
    <w:p w:rsidR="00040DD7" w:rsidRPr="00184133" w:rsidRDefault="00040DD7" w:rsidP="00935534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1701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Pada halaman admin terdapat beberapa menu yang mempunyai tugas atau fungsi masing-masing. Menu tersebut </w:t>
      </w:r>
      <w:r w:rsidR="00904A58" w:rsidRPr="00184133">
        <w:rPr>
          <w:rFonts w:ascii="Times New Roman" w:hAnsi="Times New Roman"/>
          <w:sz w:val="24"/>
          <w:szCs w:val="24"/>
          <w:lang w:val="en-US"/>
        </w:rPr>
        <w:t>dikelompokkan menjadi 7 golongan (menu utrama) yang di dalamnya terdapat beberapa sub menu berikut penjelasannya:</w:t>
      </w:r>
    </w:p>
    <w:p w:rsidR="00BC5BA7" w:rsidRPr="00184133" w:rsidRDefault="00D4436A" w:rsidP="00BC5BA7">
      <w:pPr>
        <w:autoSpaceDE w:val="0"/>
        <w:autoSpaceDN w:val="0"/>
        <w:adjustRightInd w:val="0"/>
        <w:spacing w:after="0" w:line="360" w:lineRule="auto"/>
        <w:ind w:left="1701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>Data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 Master  terdiri dari beberapa </w:t>
      </w:r>
      <w:r w:rsidR="00904A58" w:rsidRPr="00184133">
        <w:rPr>
          <w:rFonts w:ascii="Times New Roman" w:hAnsi="Times New Roman"/>
          <w:sz w:val="24"/>
          <w:szCs w:val="24"/>
          <w:lang w:val="en-US"/>
        </w:rPr>
        <w:t xml:space="preserve">sub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>menu :</w:t>
      </w:r>
    </w:p>
    <w:p w:rsidR="00BC5BA7" w:rsidRPr="00184133" w:rsidRDefault="00BC5BA7" w:rsidP="00BC5BA7">
      <w:pPr>
        <w:numPr>
          <w:ilvl w:val="0"/>
          <w:numId w:val="24"/>
        </w:numPr>
        <w:autoSpaceDE w:val="0"/>
        <w:autoSpaceDN w:val="0"/>
        <w:adjustRightInd w:val="0"/>
        <w:spacing w:after="0" w:line="360" w:lineRule="auto"/>
        <w:ind w:left="1701" w:firstLine="0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Data 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 xml:space="preserve">Master </w:t>
      </w:r>
      <w:r w:rsidRPr="00184133">
        <w:rPr>
          <w:rFonts w:ascii="Times New Roman" w:hAnsi="Times New Roman"/>
          <w:sz w:val="24"/>
          <w:szCs w:val="24"/>
          <w:lang w:val="en-US"/>
        </w:rPr>
        <w:t>Pekerja</w:t>
      </w:r>
    </w:p>
    <w:p w:rsidR="001C2D92" w:rsidRPr="00184133" w:rsidRDefault="00B23F23" w:rsidP="00D968E8">
      <w:pPr>
        <w:autoSpaceDE w:val="0"/>
        <w:autoSpaceDN w:val="0"/>
        <w:adjustRightInd w:val="0"/>
        <w:spacing w:after="0" w:line="360" w:lineRule="auto"/>
        <w:ind w:left="1701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62400" cy="281114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A58" w:rsidRPr="00184133" w:rsidRDefault="00BC5BA7" w:rsidP="00904A58">
      <w:pPr>
        <w:autoSpaceDE w:val="0"/>
        <w:autoSpaceDN w:val="0"/>
        <w:adjustRightInd w:val="0"/>
        <w:spacing w:after="0" w:line="360" w:lineRule="auto"/>
        <w:ind w:left="1701"/>
        <w:jc w:val="center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val="en-US"/>
        </w:rPr>
        <w:t>1.</w:t>
      </w:r>
      <w:r w:rsidR="006068AE">
        <w:rPr>
          <w:rFonts w:ascii="Times New Roman" w:hAnsi="Times New Roman"/>
          <w:sz w:val="24"/>
          <w:szCs w:val="24"/>
        </w:rPr>
        <w:t>11</w:t>
      </w:r>
      <w:r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04A58" w:rsidRPr="00184133">
        <w:rPr>
          <w:rFonts w:ascii="Times New Roman" w:hAnsi="Times New Roman"/>
          <w:sz w:val="24"/>
          <w:szCs w:val="24"/>
          <w:lang w:val="en-US"/>
        </w:rPr>
        <w:t>Halaman Data Master Pekerja</w:t>
      </w:r>
    </w:p>
    <w:p w:rsidR="00040DD7" w:rsidRPr="00184133" w:rsidRDefault="00040DD7" w:rsidP="00904A58">
      <w:pPr>
        <w:autoSpaceDE w:val="0"/>
        <w:autoSpaceDN w:val="0"/>
        <w:adjustRightInd w:val="0"/>
        <w:spacing w:after="0" w:line="360" w:lineRule="auto"/>
        <w:ind w:left="1701"/>
        <w:jc w:val="center"/>
        <w:rPr>
          <w:rFonts w:ascii="Times New Roman" w:hAnsi="Times New Roman"/>
          <w:sz w:val="24"/>
          <w:szCs w:val="24"/>
        </w:rPr>
      </w:pPr>
    </w:p>
    <w:p w:rsidR="00097171" w:rsidRPr="00184133" w:rsidRDefault="00904A58" w:rsidP="00040DD7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Master Pekerja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untuk mengelola baik menambah, merubah maupun menghapus biodata pekerja </w:t>
      </w:r>
      <w:r w:rsidR="004E78BB" w:rsidRPr="00184133">
        <w:rPr>
          <w:rFonts w:ascii="Times New Roman" w:hAnsi="Times New Roman"/>
          <w:sz w:val="24"/>
          <w:szCs w:val="24"/>
          <w:lang w:val="en-US" w:eastAsia="id-ID"/>
        </w:rPr>
        <w:t xml:space="preserve">yang berkaitan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dengan perusahaan </w:t>
      </w:r>
      <w:r w:rsidR="004E78BB" w:rsidRPr="00184133">
        <w:rPr>
          <w:rFonts w:ascii="Times New Roman" w:hAnsi="Times New Roman"/>
          <w:sz w:val="24"/>
          <w:szCs w:val="24"/>
          <w:lang w:val="en-US" w:eastAsia="id-ID"/>
        </w:rPr>
        <w:t xml:space="preserve"> yaitu jabatan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, department dan sebagainya. </w:t>
      </w:r>
    </w:p>
    <w:p w:rsidR="00BC5BA7" w:rsidRPr="00184133" w:rsidRDefault="00BC5BA7" w:rsidP="00904A58">
      <w:pPr>
        <w:numPr>
          <w:ilvl w:val="0"/>
          <w:numId w:val="2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>Master Bagian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:</w:t>
      </w:r>
    </w:p>
    <w:p w:rsidR="001C2D92" w:rsidRPr="00184133" w:rsidRDefault="00B23F23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noProof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52570" cy="2991485"/>
            <wp:effectExtent l="1905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3217" r="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>1</w:t>
      </w:r>
      <w:r w:rsidR="006068AE">
        <w:rPr>
          <w:rFonts w:ascii="Times New Roman" w:hAnsi="Times New Roman"/>
          <w:sz w:val="24"/>
          <w:szCs w:val="24"/>
        </w:rPr>
        <w:t>2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Data 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 xml:space="preserve">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>Bagian</w:t>
      </w:r>
    </w:p>
    <w:p w:rsidR="00040DD7" w:rsidRPr="00184133" w:rsidRDefault="00904A58" w:rsidP="004E78BB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>Master Bagian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, berisi halaman untuk mengelola data bagian pada perusahaan . </w:t>
      </w:r>
    </w:p>
    <w:p w:rsidR="004E78BB" w:rsidRPr="00184133" w:rsidRDefault="004E78BB" w:rsidP="004E78BB">
      <w:pPr>
        <w:numPr>
          <w:ilvl w:val="0"/>
          <w:numId w:val="2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Master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Jabatan</w:t>
      </w:r>
    </w:p>
    <w:p w:rsidR="00040DD7" w:rsidRPr="00184133" w:rsidRDefault="00B23F23" w:rsidP="00040DD7">
      <w:pPr>
        <w:tabs>
          <w:tab w:val="left" w:pos="1134"/>
        </w:tabs>
        <w:autoSpaceDE w:val="0"/>
        <w:autoSpaceDN w:val="0"/>
        <w:adjustRightInd w:val="0"/>
        <w:spacing w:after="0" w:line="360" w:lineRule="auto"/>
        <w:ind w:left="1440"/>
        <w:jc w:val="both"/>
        <w:rPr>
          <w:rFonts w:ascii="Times New Roman" w:hAnsi="Times New Roman"/>
          <w:noProof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86860" cy="2190115"/>
            <wp:effectExtent l="1905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tabs>
          <w:tab w:val="left" w:pos="1134"/>
        </w:tabs>
        <w:autoSpaceDE w:val="0"/>
        <w:autoSpaceDN w:val="0"/>
        <w:adjustRightInd w:val="0"/>
        <w:spacing w:after="0" w:line="360" w:lineRule="auto"/>
        <w:ind w:left="993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>1</w:t>
      </w:r>
      <w:r w:rsidR="006068AE">
        <w:rPr>
          <w:rFonts w:ascii="Times New Roman" w:hAnsi="Times New Roman"/>
          <w:sz w:val="24"/>
          <w:szCs w:val="24"/>
          <w:lang w:eastAsia="id-ID"/>
        </w:rPr>
        <w:t>3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 w:eastAsia="id-ID"/>
        </w:rPr>
        <w:t>Jabatan</w:t>
      </w:r>
    </w:p>
    <w:p w:rsidR="004E78BB" w:rsidRPr="00184133" w:rsidRDefault="004E78BB" w:rsidP="004E78BB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Sub menu Data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Master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Jabatan untuk mengelola baik menambah, merubah maupun menghapus </w:t>
      </w:r>
      <w:r w:rsidR="00097171" w:rsidRPr="00184133">
        <w:rPr>
          <w:rFonts w:ascii="Times New Roman" w:hAnsi="Times New Roman"/>
          <w:sz w:val="24"/>
          <w:szCs w:val="24"/>
          <w:lang w:val="en-US" w:eastAsia="id-ID"/>
        </w:rPr>
        <w:t xml:space="preserve"> jenis jabatan yang ada di perusahaan.</w:t>
      </w:r>
    </w:p>
    <w:p w:rsidR="00D968E8" w:rsidRPr="00184133" w:rsidRDefault="00097171" w:rsidP="00D968E8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Data Master Department. </w:t>
      </w:r>
    </w:p>
    <w:p w:rsidR="001C2D92" w:rsidRPr="00184133" w:rsidRDefault="00B23F23" w:rsidP="00D968E8">
      <w:pPr>
        <w:numPr>
          <w:ilvl w:val="0"/>
          <w:numId w:val="24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52570" cy="3104515"/>
            <wp:effectExtent l="1905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2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097171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1</w:t>
      </w:r>
      <w:r w:rsidR="006068AE">
        <w:rPr>
          <w:rFonts w:ascii="Times New Roman" w:hAnsi="Times New Roman"/>
          <w:sz w:val="24"/>
          <w:szCs w:val="24"/>
          <w:lang w:eastAsia="id-ID"/>
        </w:rPr>
        <w:t>4</w:t>
      </w:r>
      <w:r w:rsidR="00040DD7"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 w:eastAsia="id-ID"/>
        </w:rPr>
        <w:t>Department</w:t>
      </w:r>
    </w:p>
    <w:p w:rsidR="00097171" w:rsidRPr="00184133" w:rsidRDefault="00097171" w:rsidP="00097171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Department untuk mengelola baik menambah, merubah maupun menghapus Jenis Department yang ada di perusahaan. </w:t>
      </w:r>
    </w:p>
    <w:p w:rsidR="001C2D92" w:rsidRPr="00184133" w:rsidRDefault="00097171" w:rsidP="00097171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9D1BFB" w:rsidRPr="00184133">
        <w:rPr>
          <w:rFonts w:ascii="Times New Roman" w:hAnsi="Times New Roman"/>
          <w:sz w:val="24"/>
          <w:szCs w:val="24"/>
          <w:lang w:val="en-US"/>
        </w:rPr>
        <w:t xml:space="preserve">Jenis </w:t>
      </w:r>
      <w:r w:rsidR="001C2D92" w:rsidRPr="00184133">
        <w:rPr>
          <w:rFonts w:ascii="Times New Roman" w:hAnsi="Times New Roman"/>
          <w:sz w:val="24"/>
          <w:szCs w:val="24"/>
        </w:rPr>
        <w:t>Kecelakaan</w:t>
      </w:r>
    </w:p>
    <w:p w:rsidR="009D1BFB" w:rsidRPr="00184133" w:rsidRDefault="00B23F23" w:rsidP="006327BD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222115" cy="264160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7941" r="2321" b="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171" w:rsidRPr="00184133" w:rsidRDefault="00097171" w:rsidP="00097171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1</w:t>
      </w:r>
      <w:r w:rsidR="006068AE">
        <w:rPr>
          <w:rFonts w:ascii="Times New Roman" w:hAnsi="Times New Roman"/>
          <w:sz w:val="24"/>
          <w:szCs w:val="24"/>
          <w:lang w:eastAsia="id-ID"/>
        </w:rPr>
        <w:t>5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Halaman Data Master Jenis Kecelakaan.</w:t>
      </w:r>
    </w:p>
    <w:p w:rsidR="00097171" w:rsidRPr="00184133" w:rsidRDefault="00097171" w:rsidP="00097171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>Sub menu data Master Jenis Kecelakaan untuk mengelola baik menambah, merubah maupun menghapus Jenis kecelakaan yang mungkin terjadi.</w:t>
      </w:r>
    </w:p>
    <w:p w:rsidR="00097171" w:rsidRPr="00184133" w:rsidRDefault="00097171" w:rsidP="00097171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Shift Pekerja </w:t>
      </w:r>
    </w:p>
    <w:p w:rsidR="001C2D92" w:rsidRPr="00184133" w:rsidRDefault="00B23F23" w:rsidP="001C2D92">
      <w:pPr>
        <w:tabs>
          <w:tab w:val="left" w:pos="1134"/>
        </w:tabs>
        <w:autoSpaceDE w:val="0"/>
        <w:autoSpaceDN w:val="0"/>
        <w:adjustRightInd w:val="0"/>
        <w:spacing w:after="0" w:line="360" w:lineRule="auto"/>
        <w:ind w:left="11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05885" cy="290131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2458" b="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>1</w:t>
      </w:r>
      <w:r w:rsidR="006068AE">
        <w:rPr>
          <w:rFonts w:ascii="Times New Roman" w:hAnsi="Times New Roman"/>
          <w:sz w:val="24"/>
          <w:szCs w:val="24"/>
        </w:rPr>
        <w:t>6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Shift </w:t>
      </w:r>
      <w:r w:rsidR="00097171" w:rsidRPr="00184133">
        <w:rPr>
          <w:rFonts w:ascii="Times New Roman" w:hAnsi="Times New Roman"/>
          <w:sz w:val="24"/>
          <w:szCs w:val="24"/>
          <w:lang w:val="en-US"/>
        </w:rPr>
        <w:t>Pekerja</w:t>
      </w:r>
    </w:p>
    <w:p w:rsidR="00097171" w:rsidRPr="00184133" w:rsidRDefault="00097171" w:rsidP="00097171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Shift Pekerja untuk mengelola baik menambah, merubah maupun menghapus Jenis shift untuk pekerja di perusahaan. </w:t>
      </w:r>
    </w:p>
    <w:p w:rsidR="006327BD" w:rsidRPr="00184133" w:rsidRDefault="006327BD" w:rsidP="006327BD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Status Pekerja </w:t>
      </w:r>
    </w:p>
    <w:p w:rsidR="001C2D92" w:rsidRPr="00184133" w:rsidRDefault="00B23F23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73830" cy="2754630"/>
            <wp:effectExtent l="1905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>1</w:t>
      </w:r>
      <w:r w:rsidR="006068AE">
        <w:rPr>
          <w:rFonts w:ascii="Times New Roman" w:hAnsi="Times New Roman"/>
          <w:sz w:val="24"/>
          <w:szCs w:val="24"/>
        </w:rPr>
        <w:t>7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>Status Pekerja</w:t>
      </w:r>
    </w:p>
    <w:p w:rsidR="006327BD" w:rsidRPr="00184133" w:rsidRDefault="006327BD" w:rsidP="006327BD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Sub menu data Master Status Pekerja untuk mengelola baik menambah, merubah maupun menghapus Jenis status pekerja yang ada di perusahaan. </w:t>
      </w:r>
    </w:p>
    <w:p w:rsidR="006327BD" w:rsidRPr="00184133" w:rsidRDefault="006327BD" w:rsidP="006327BD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Jenis Cidera </w:t>
      </w:r>
    </w:p>
    <w:p w:rsidR="001C2D92" w:rsidRPr="00184133" w:rsidRDefault="00B23F23" w:rsidP="00556927">
      <w:pPr>
        <w:autoSpaceDE w:val="0"/>
        <w:autoSpaceDN w:val="0"/>
        <w:adjustRightInd w:val="0"/>
        <w:spacing w:after="0" w:line="360" w:lineRule="auto"/>
        <w:ind w:left="144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37940" cy="28333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1881" b="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>1</w:t>
      </w:r>
      <w:r w:rsidR="006068AE">
        <w:rPr>
          <w:rFonts w:ascii="Times New Roman" w:hAnsi="Times New Roman"/>
          <w:sz w:val="24"/>
          <w:szCs w:val="24"/>
        </w:rPr>
        <w:t>8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Jenis 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 xml:space="preserve">Cidera </w:t>
      </w:r>
    </w:p>
    <w:p w:rsidR="006327BD" w:rsidRPr="00184133" w:rsidRDefault="006327BD" w:rsidP="006327BD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Jenis Cidera untuk mengelola baik menambah, merubah maupun menghapus Jenis cidera yang mungkin terjadi saat kecelakaan. </w:t>
      </w:r>
    </w:p>
    <w:p w:rsidR="006327BD" w:rsidRPr="00184133" w:rsidRDefault="006327BD" w:rsidP="006327BD">
      <w:pPr>
        <w:numPr>
          <w:ilvl w:val="1"/>
          <w:numId w:val="2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Data Master Bagian Tubuh </w:t>
      </w:r>
    </w:p>
    <w:p w:rsidR="001C2D92" w:rsidRPr="00184133" w:rsidRDefault="00B23F23" w:rsidP="00556927">
      <w:pPr>
        <w:tabs>
          <w:tab w:val="left" w:pos="1134"/>
        </w:tabs>
        <w:autoSpaceDE w:val="0"/>
        <w:autoSpaceDN w:val="0"/>
        <w:adjustRightInd w:val="0"/>
        <w:spacing w:after="0" w:line="360" w:lineRule="auto"/>
        <w:ind w:left="144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60800" cy="2867660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2222" b="3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068AE">
        <w:rPr>
          <w:rFonts w:ascii="Times New Roman" w:hAnsi="Times New Roman"/>
          <w:sz w:val="24"/>
          <w:szCs w:val="24"/>
        </w:rPr>
        <w:t>19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>Bagian Tubuh</w:t>
      </w:r>
    </w:p>
    <w:p w:rsidR="006327BD" w:rsidRPr="00184133" w:rsidRDefault="006327BD" w:rsidP="006327BD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Sub menu data Master Jenis Cidera untuk mengelola baik menambah, merubah maupun menghapus jenis bagian tubuh yang mungkin cidera saat terjadi kecelakaan. </w:t>
      </w:r>
    </w:p>
    <w:p w:rsidR="006327BD" w:rsidRPr="00184133" w:rsidRDefault="006327BD" w:rsidP="006327BD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Data Master Nilai Resiko</w:t>
      </w:r>
    </w:p>
    <w:p w:rsidR="001C2D92" w:rsidRPr="00184133" w:rsidRDefault="00B23F23" w:rsidP="001C2D92">
      <w:pPr>
        <w:autoSpaceDE w:val="0"/>
        <w:autoSpaceDN w:val="0"/>
        <w:adjustRightInd w:val="0"/>
        <w:spacing w:after="0" w:line="360" w:lineRule="auto"/>
        <w:ind w:left="11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92855" cy="29235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2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7BD" w:rsidRPr="00184133" w:rsidRDefault="001C2D92" w:rsidP="001C2D92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0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C5BA7" w:rsidRPr="00184133">
        <w:rPr>
          <w:rFonts w:ascii="Times New Roman" w:hAnsi="Times New Roman"/>
          <w:sz w:val="24"/>
          <w:szCs w:val="24"/>
          <w:lang w:val="en-US"/>
        </w:rPr>
        <w:t>Nilai Resiko</w:t>
      </w:r>
      <w:r w:rsidR="006327BD" w:rsidRPr="00184133">
        <w:rPr>
          <w:rFonts w:ascii="Times New Roman" w:hAnsi="Times New Roman"/>
          <w:sz w:val="24"/>
          <w:szCs w:val="24"/>
          <w:lang w:val="en-US"/>
        </w:rPr>
        <w:t>.</w:t>
      </w:r>
    </w:p>
    <w:p w:rsidR="006327BD" w:rsidRPr="00184133" w:rsidRDefault="006327BD" w:rsidP="006327BD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Nilai Resiko untuk mengelola baik menambah, merubah maupun tingkat resiko dalam </w:t>
      </w:r>
      <w:r w:rsidR="00935534" w:rsidRPr="00184133">
        <w:rPr>
          <w:rFonts w:ascii="Times New Roman" w:hAnsi="Times New Roman"/>
          <w:sz w:val="24"/>
          <w:szCs w:val="24"/>
          <w:lang w:val="en-US" w:eastAsia="id-ID"/>
        </w:rPr>
        <w:t>menggolongkan seberapa parah dampak kecelakaan yang terjadi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. </w:t>
      </w:r>
    </w:p>
    <w:p w:rsidR="00D968E8" w:rsidRPr="00184133" w:rsidRDefault="00D968E8" w:rsidP="00D968E8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Kategori Investigasi </w:t>
      </w:r>
    </w:p>
    <w:p w:rsidR="001C2D92" w:rsidRPr="00184133" w:rsidRDefault="00B23F23" w:rsidP="00935534">
      <w:pPr>
        <w:autoSpaceDE w:val="0"/>
        <w:autoSpaceDN w:val="0"/>
        <w:adjustRightInd w:val="0"/>
        <w:spacing w:after="0" w:line="360" w:lineRule="auto"/>
        <w:ind w:left="144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91255" cy="2856230"/>
            <wp:effectExtent l="1905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3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935534"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1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935534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>Kategori Investigasi</w:t>
      </w:r>
    </w:p>
    <w:p w:rsidR="00935534" w:rsidRPr="00184133" w:rsidRDefault="00935534" w:rsidP="00935534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Sub menu data Master Kategori Investigasi untuk mengelola baik menambah, merubah maupun menghapus kategori investigasi yang akan dilakukan pasca kejadian kecelakaan. </w:t>
      </w:r>
    </w:p>
    <w:p w:rsidR="00D968E8" w:rsidRPr="00184133" w:rsidRDefault="00D968E8" w:rsidP="00D968E8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Jenis Lampiran </w:t>
      </w:r>
    </w:p>
    <w:p w:rsidR="001C2D92" w:rsidRPr="00184133" w:rsidRDefault="00B23F23" w:rsidP="00D968E8">
      <w:pPr>
        <w:autoSpaceDE w:val="0"/>
        <w:autoSpaceDN w:val="0"/>
        <w:adjustRightInd w:val="0"/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747770" cy="2878455"/>
            <wp:effectExtent l="1905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7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pStyle w:val="ListParagraph"/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C5343F"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2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C5343F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>Jenis  Lampiran</w:t>
      </w:r>
    </w:p>
    <w:p w:rsidR="00D968E8" w:rsidRPr="00184133" w:rsidRDefault="00D968E8" w:rsidP="00D968E8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>jenis lampiran yang disertakan dalam investigasi dan pelaporan kecelakaan.</w:t>
      </w:r>
    </w:p>
    <w:p w:rsidR="00C5343F" w:rsidRPr="00184133" w:rsidRDefault="00C5343F" w:rsidP="00C5343F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Tipe Dampak Lingkungan </w:t>
      </w:r>
    </w:p>
    <w:p w:rsidR="001C2D92" w:rsidRPr="00184133" w:rsidRDefault="00B23F23" w:rsidP="00C5343F">
      <w:pPr>
        <w:autoSpaceDE w:val="0"/>
        <w:autoSpaceDN w:val="0"/>
        <w:adjustRightInd w:val="0"/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69030" cy="2833370"/>
            <wp:effectExtent l="1905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pStyle w:val="ListParagraph"/>
        <w:autoSpaceDE w:val="0"/>
        <w:autoSpaceDN w:val="0"/>
        <w:adjustRightInd w:val="0"/>
        <w:spacing w:after="0" w:line="360" w:lineRule="auto"/>
        <w:ind w:left="108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>Gamb</w:t>
      </w:r>
      <w:r w:rsidR="00C5343F" w:rsidRPr="00184133">
        <w:rPr>
          <w:rFonts w:ascii="Times New Roman" w:hAnsi="Times New Roman"/>
          <w:sz w:val="24"/>
          <w:szCs w:val="24"/>
        </w:rPr>
        <w:t xml:space="preserve">ar </w:t>
      </w:r>
      <w:r w:rsidR="00601273">
        <w:rPr>
          <w:rFonts w:ascii="Times New Roman" w:hAnsi="Times New Roman"/>
          <w:sz w:val="24"/>
          <w:szCs w:val="24"/>
        </w:rPr>
        <w:t>1.</w:t>
      </w:r>
      <w:r w:rsidR="00C5343F"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3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 xml:space="preserve">Halaman Tipe Dampak Linkungan </w:t>
      </w:r>
    </w:p>
    <w:p w:rsidR="00C5343F" w:rsidRPr="00184133" w:rsidRDefault="00C5343F" w:rsidP="00C5343F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Sub menu data Master Tipe Dampak Lingkungan untuk mengelola baik menambah, merubah maupun menghapus jenis tipe dampak kecelakaan yang munkgin terjadi pada lingkungan sekitasr perusahaan. </w:t>
      </w:r>
    </w:p>
    <w:p w:rsidR="00C5343F" w:rsidRPr="00184133" w:rsidRDefault="00C5343F" w:rsidP="00C5343F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Data Master Jenis Gas</w:t>
      </w:r>
    </w:p>
    <w:p w:rsidR="001C2D92" w:rsidRPr="00184133" w:rsidRDefault="00B23F23" w:rsidP="00C5343F">
      <w:pPr>
        <w:autoSpaceDE w:val="0"/>
        <w:autoSpaceDN w:val="0"/>
        <w:adjustRightInd w:val="0"/>
        <w:spacing w:after="0" w:line="360" w:lineRule="auto"/>
        <w:ind w:left="2160"/>
        <w:jc w:val="both"/>
        <w:rPr>
          <w:rFonts w:ascii="Times New Roman" w:hAnsi="Times New Roman"/>
          <w:noProof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33140" cy="270954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2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2268"/>
        <w:jc w:val="both"/>
        <w:rPr>
          <w:rFonts w:ascii="Times New Roman" w:hAnsi="Times New Roman"/>
          <w:noProof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="00C5343F"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4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 xml:space="preserve">Halaman </w:t>
      </w:r>
      <w:r w:rsidR="00C5343F"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2A6AAE" w:rsidRPr="00184133">
        <w:rPr>
          <w:rFonts w:ascii="Times New Roman" w:hAnsi="Times New Roman"/>
          <w:sz w:val="24"/>
          <w:szCs w:val="24"/>
          <w:lang w:val="en-US"/>
        </w:rPr>
        <w:t>Jenis Gas</w:t>
      </w:r>
    </w:p>
    <w:p w:rsidR="00C5343F" w:rsidRPr="00184133" w:rsidRDefault="00C5343F" w:rsidP="00C5343F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Sub menu data Master Jenis Gas untuk mengelola baik menambah, merubah maupun menghapus jenis gas yang menjadi polutan di area sekitar perusahaan.</w:t>
      </w:r>
    </w:p>
    <w:p w:rsidR="001C2D92" w:rsidRPr="00184133" w:rsidRDefault="00B23F23" w:rsidP="00C5343F">
      <w:pPr>
        <w:pStyle w:val="ListParagraph"/>
        <w:autoSpaceDE w:val="0"/>
        <w:autoSpaceDN w:val="0"/>
        <w:adjustRightInd w:val="0"/>
        <w:spacing w:after="0" w:line="360" w:lineRule="auto"/>
        <w:ind w:left="21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589655" cy="27660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C5343F" w:rsidP="00BA70A8">
      <w:pPr>
        <w:pStyle w:val="ListParagraph"/>
        <w:autoSpaceDE w:val="0"/>
        <w:autoSpaceDN w:val="0"/>
        <w:adjustRightInd w:val="0"/>
        <w:spacing w:after="0" w:line="360" w:lineRule="auto"/>
        <w:ind w:left="2160"/>
        <w:jc w:val="center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 w:rsidRPr="00184133">
        <w:rPr>
          <w:rFonts w:ascii="Times New Roman" w:hAnsi="Times New Roman"/>
          <w:sz w:val="24"/>
          <w:szCs w:val="24"/>
          <w:lang w:val="en-US"/>
        </w:rPr>
        <w:t>2</w:t>
      </w:r>
      <w:r w:rsidR="006068AE">
        <w:rPr>
          <w:rFonts w:ascii="Times New Roman" w:hAnsi="Times New Roman"/>
          <w:sz w:val="24"/>
          <w:szCs w:val="24"/>
        </w:rPr>
        <w:t>5</w:t>
      </w:r>
      <w:r w:rsidRPr="00184133">
        <w:rPr>
          <w:rFonts w:ascii="Times New Roman" w:hAnsi="Times New Roman"/>
          <w:sz w:val="24"/>
          <w:szCs w:val="24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/>
        </w:rPr>
        <w:t>Halaman Data Master Tempat Sampling gas.</w:t>
      </w:r>
    </w:p>
    <w:p w:rsidR="00BA70A8" w:rsidRPr="00184133" w:rsidRDefault="00BA70A8" w:rsidP="00BA70A8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>Sub menu data Master Tempat Sampling Gas untuk mengelola baik menambah, merubah maupun menghapus sample tempat yang menghasilkan polusi gas tertentu yang di ukur kadarnya secara periodik.</w:t>
      </w:r>
    </w:p>
    <w:p w:rsidR="00C5343F" w:rsidRPr="00184133" w:rsidRDefault="00C5343F" w:rsidP="00C5343F">
      <w:pPr>
        <w:pStyle w:val="ListParagraph"/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Data Master </w:t>
      </w:r>
      <w:r w:rsidR="00BA70A8" w:rsidRPr="00184133">
        <w:rPr>
          <w:rFonts w:ascii="Times New Roman" w:hAnsi="Times New Roman"/>
          <w:sz w:val="24"/>
          <w:szCs w:val="24"/>
          <w:lang w:val="en-US"/>
        </w:rPr>
        <w:t xml:space="preserve">Aspek </w:t>
      </w:r>
      <w:r w:rsidRPr="00184133">
        <w:rPr>
          <w:rFonts w:ascii="Times New Roman" w:hAnsi="Times New Roman"/>
          <w:sz w:val="24"/>
          <w:szCs w:val="24"/>
          <w:lang w:val="en-US"/>
        </w:rPr>
        <w:t>Safety Performance</w:t>
      </w:r>
    </w:p>
    <w:p w:rsidR="001C2D92" w:rsidRPr="00184133" w:rsidRDefault="00B23F23" w:rsidP="00C5343F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05885" cy="300291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1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92" w:rsidRPr="00184133" w:rsidRDefault="001C2D92" w:rsidP="001C2D92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>2</w:t>
      </w:r>
      <w:r w:rsidR="006068AE">
        <w:rPr>
          <w:rFonts w:ascii="Times New Roman" w:hAnsi="Times New Roman"/>
          <w:sz w:val="24"/>
          <w:szCs w:val="24"/>
          <w:lang w:eastAsia="id-ID"/>
        </w:rPr>
        <w:t>6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="002A6AAE"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Master </w:t>
      </w:r>
      <w:r w:rsidR="002A6AAE" w:rsidRPr="00184133">
        <w:rPr>
          <w:rFonts w:ascii="Times New Roman" w:hAnsi="Times New Roman"/>
          <w:sz w:val="24"/>
          <w:szCs w:val="24"/>
          <w:lang w:val="en-US" w:eastAsia="id-ID"/>
        </w:rPr>
        <w:t>Aspek Safety Performance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</w:p>
    <w:p w:rsidR="0070078A" w:rsidRPr="00184133" w:rsidRDefault="00C5343F" w:rsidP="00C5343F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Master Aspek Safety Performance untuk mengelola baik menambah, merubah maupun menghapus aspek </w:t>
      </w:r>
      <w:r w:rsidR="00BA70A8" w:rsidRPr="00184133">
        <w:rPr>
          <w:rFonts w:ascii="Times New Roman" w:hAnsi="Times New Roman"/>
          <w:sz w:val="24"/>
          <w:szCs w:val="24"/>
          <w:lang w:val="en-US" w:eastAsia="id-ID"/>
        </w:rPr>
        <w:t xml:space="preserve">yang dinilai dalam standar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safety performance dalam perusahaan. </w:t>
      </w:r>
    </w:p>
    <w:p w:rsidR="002A6AAE" w:rsidRPr="00184133" w:rsidRDefault="00C5343F" w:rsidP="00C5343F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Data Input Kecelakaan</w:t>
      </w:r>
    </w:p>
    <w:p w:rsidR="002A6AAE" w:rsidRPr="00184133" w:rsidRDefault="00B23F23" w:rsidP="001C2D92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18915" cy="1953260"/>
            <wp:effectExtent l="1905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r="1881" b="6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DD7" w:rsidRPr="00184133" w:rsidRDefault="00040DD7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040DD7" w:rsidRPr="00184133" w:rsidRDefault="002A6AAE" w:rsidP="00040DD7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>2</w:t>
      </w:r>
      <w:r w:rsidR="006068AE">
        <w:rPr>
          <w:rFonts w:ascii="Times New Roman" w:hAnsi="Times New Roman"/>
          <w:sz w:val="24"/>
          <w:szCs w:val="24"/>
          <w:lang w:eastAsia="id-ID"/>
        </w:rPr>
        <w:t>7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 xml:space="preserve">input data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Kecelakaan</w:t>
      </w:r>
      <w:r w:rsidR="00C5343F"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</w:p>
    <w:p w:rsidR="00C5343F" w:rsidRPr="00184133" w:rsidRDefault="00C5343F" w:rsidP="00C5343F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>Sub menu Data Kecelaakan untuk menambah</w:t>
      </w:r>
      <w:r w:rsidR="00BA70A8" w:rsidRPr="00184133">
        <w:rPr>
          <w:rFonts w:ascii="Times New Roman" w:hAnsi="Times New Roman"/>
          <w:sz w:val="24"/>
          <w:szCs w:val="24"/>
          <w:lang w:val="en-US" w:eastAsia="id-ID"/>
        </w:rPr>
        <w:t xml:space="preserve"> data kecelakaan yang terjadi di perusahaan, baik orang yang terlibat kecelakaan, kronologi, penyebab, tempat , waktu kejadian , saksi dan detail informasi lainnya.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</w:p>
    <w:p w:rsidR="00C5343F" w:rsidRPr="00184133" w:rsidRDefault="00BA70A8" w:rsidP="00BA70A8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Input Emisi Udara </w:t>
      </w:r>
    </w:p>
    <w:p w:rsidR="002A6AAE" w:rsidRPr="00184133" w:rsidRDefault="00B23F23" w:rsidP="00BA70A8">
      <w:pPr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30345" cy="3093085"/>
            <wp:effectExtent l="1905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r="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AE" w:rsidRPr="00184133" w:rsidRDefault="002A6AAE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BA70A8" w:rsidRPr="00184133">
        <w:rPr>
          <w:rFonts w:ascii="Times New Roman" w:hAnsi="Times New Roman"/>
          <w:sz w:val="24"/>
          <w:szCs w:val="24"/>
          <w:lang w:val="en-US" w:eastAsia="id-ID"/>
        </w:rPr>
        <w:t>2</w:t>
      </w:r>
      <w:r w:rsidR="006068AE">
        <w:rPr>
          <w:rFonts w:ascii="Times New Roman" w:hAnsi="Times New Roman"/>
          <w:sz w:val="24"/>
          <w:szCs w:val="24"/>
          <w:lang w:eastAsia="id-ID"/>
        </w:rPr>
        <w:t>8</w:t>
      </w:r>
      <w:r w:rsidR="00BA70A8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BA70A8" w:rsidRPr="00184133">
        <w:rPr>
          <w:rFonts w:ascii="Times New Roman" w:hAnsi="Times New Roman"/>
          <w:sz w:val="24"/>
          <w:szCs w:val="24"/>
          <w:lang w:val="en-US" w:eastAsia="id-ID"/>
        </w:rPr>
        <w:t xml:space="preserve">Input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Emisi Udara</w:t>
      </w:r>
    </w:p>
    <w:p w:rsidR="00BA70A8" w:rsidRPr="00184133" w:rsidRDefault="00BA70A8" w:rsidP="00BA70A8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Data Input Emisi Udara untuk menambahkan  data pengawasan emisi udara yang dihasilkan dari proses produksi pabrik. Mengukur kadar gas tertentu 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secara periodik dari tiap sample tempat yang sudah ditentukan sebelumnya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</w:p>
    <w:p w:rsidR="00BA70A8" w:rsidRPr="00184133" w:rsidRDefault="00BA70A8" w:rsidP="00BA70A8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Data Input Safety Performance </w:t>
      </w:r>
    </w:p>
    <w:p w:rsidR="002A6AAE" w:rsidRPr="00184133" w:rsidRDefault="00B23F23" w:rsidP="00BA70A8">
      <w:pPr>
        <w:autoSpaceDE w:val="0"/>
        <w:autoSpaceDN w:val="0"/>
        <w:adjustRightInd w:val="0"/>
        <w:spacing w:after="0" w:line="360" w:lineRule="auto"/>
        <w:ind w:left="720" w:firstLine="72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64000" cy="21336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2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AE" w:rsidRPr="00184133" w:rsidRDefault="002A6AAE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6068AE">
        <w:rPr>
          <w:rFonts w:ascii="Times New Roman" w:hAnsi="Times New Roman"/>
          <w:sz w:val="24"/>
          <w:szCs w:val="24"/>
          <w:lang w:eastAsia="id-ID"/>
        </w:rPr>
        <w:t>29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 xml:space="preserve">input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Safety Performance</w:t>
      </w:r>
    </w:p>
    <w:p w:rsidR="0070078A" w:rsidRPr="00184133" w:rsidRDefault="0070078A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>Sub menu Data Input Safety Performance untuk menambahkan  data pengawasan  safety performance perusahaan dalam mejalankan kegiatan produksinya sesuai standard yang ditentukan.</w:t>
      </w:r>
    </w:p>
    <w:p w:rsidR="0070078A" w:rsidRPr="00184133" w:rsidRDefault="0070078A" w:rsidP="0070078A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Laporan Data Kecelakaan </w:t>
      </w:r>
    </w:p>
    <w:p w:rsidR="002A6AAE" w:rsidRPr="00184133" w:rsidRDefault="00B23F23" w:rsidP="0070078A">
      <w:pPr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49370" cy="208851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r="2235" b="29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70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AE" w:rsidRPr="00184133" w:rsidRDefault="002A6AAE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3</w:t>
      </w:r>
      <w:r w:rsidR="006068AE">
        <w:rPr>
          <w:rFonts w:ascii="Times New Roman" w:hAnsi="Times New Roman"/>
          <w:sz w:val="24"/>
          <w:szCs w:val="24"/>
          <w:lang w:eastAsia="id-ID"/>
        </w:rPr>
        <w:t>0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Halaman Form Laporan Kecelakaan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</w:p>
    <w:p w:rsidR="0070078A" w:rsidRPr="00184133" w:rsidRDefault="0070078A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Sub menu Data Laporan Kecelakaan untuk mencari data kecelakaan berdasarkan rentang tanggal kejadian , yang nantinya dicetak sebagai laporan pertanggung jawaban.</w:t>
      </w:r>
    </w:p>
    <w:p w:rsidR="0070078A" w:rsidRPr="00184133" w:rsidRDefault="0070078A" w:rsidP="0070078A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Laporan Data Emisi Udara </w:t>
      </w:r>
    </w:p>
    <w:p w:rsidR="002A6AAE" w:rsidRPr="00184133" w:rsidRDefault="00B23F23" w:rsidP="0070078A">
      <w:pPr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4052570" cy="2077085"/>
            <wp:effectExtent l="1905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2985" b="28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AE" w:rsidRPr="00184133" w:rsidRDefault="002A6AAE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3</w:t>
      </w:r>
      <w:r w:rsidR="006068AE">
        <w:rPr>
          <w:rFonts w:ascii="Times New Roman" w:hAnsi="Times New Roman"/>
          <w:sz w:val="24"/>
          <w:szCs w:val="24"/>
          <w:lang w:eastAsia="id-ID"/>
        </w:rPr>
        <w:t>1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Halaman Form Laporan Emisi Udara</w:t>
      </w:r>
    </w:p>
    <w:p w:rsidR="0070078A" w:rsidRPr="00184133" w:rsidRDefault="0070078A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Sub menu Data Laporan Emisi Udara untuk mencari data Emisi Udara berdasarkan rentang tanggal/bulan pencatatan, yang nantinya dicetak sebagai laporan pertanggung jawaban.</w:t>
      </w:r>
    </w:p>
    <w:p w:rsidR="00184133" w:rsidRPr="00184133" w:rsidRDefault="00184133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184133" w:rsidRPr="00184133" w:rsidRDefault="00184133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70078A" w:rsidRPr="00184133" w:rsidRDefault="0070078A" w:rsidP="0070078A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lastRenderedPageBreak/>
        <w:t xml:space="preserve">Laporan Data Safety Performance </w:t>
      </w:r>
    </w:p>
    <w:p w:rsidR="002A6AAE" w:rsidRPr="00184133" w:rsidRDefault="00B23F23" w:rsidP="0070078A">
      <w:pPr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939540" cy="2077085"/>
            <wp:effectExtent l="1905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2504" b="27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AE" w:rsidRPr="00184133" w:rsidRDefault="002A6AAE" w:rsidP="002A6AAE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3</w:t>
      </w:r>
      <w:r w:rsidR="006068AE">
        <w:rPr>
          <w:rFonts w:ascii="Times New Roman" w:hAnsi="Times New Roman"/>
          <w:sz w:val="24"/>
          <w:szCs w:val="24"/>
          <w:lang w:eastAsia="id-ID"/>
        </w:rPr>
        <w:t>2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>Halaman Form Laporan Safety Performance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</w:p>
    <w:p w:rsidR="0070078A" w:rsidRPr="00184133" w:rsidRDefault="0070078A" w:rsidP="0070078A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Sub menu Data Laporan Safety Performance untuk mencari data Safety Performance berdasarkan rentang tanggal/bulan pencatatan, yang nantinya dicetak sebagai laporan pertanggung jawaban.</w:t>
      </w:r>
    </w:p>
    <w:p w:rsidR="0070078A" w:rsidRPr="00184133" w:rsidRDefault="0070078A" w:rsidP="0070078A">
      <w:pPr>
        <w:numPr>
          <w:ilvl w:val="1"/>
          <w:numId w:val="2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>Halaman Setting User</w:t>
      </w:r>
    </w:p>
    <w:p w:rsidR="00474E2A" w:rsidRPr="00184133" w:rsidRDefault="00B23F23" w:rsidP="0070078A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860800" cy="2991485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2A" w:rsidRPr="00184133" w:rsidRDefault="00474E2A" w:rsidP="00474E2A">
      <w:pPr>
        <w:autoSpaceDE w:val="0"/>
        <w:autoSpaceDN w:val="0"/>
        <w:adjustRightInd w:val="0"/>
        <w:spacing w:after="0" w:line="360" w:lineRule="auto"/>
        <w:ind w:left="720" w:firstLine="720"/>
        <w:jc w:val="center"/>
        <w:rPr>
          <w:rFonts w:ascii="Times New Roman" w:hAnsi="Times New Roman"/>
          <w:sz w:val="24"/>
          <w:szCs w:val="24"/>
          <w:lang w:val="en-US" w:eastAsia="id-ID"/>
        </w:rPr>
      </w:pPr>
      <w:r w:rsidRPr="00184133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3</w:t>
      </w:r>
      <w:r w:rsidR="006068AE">
        <w:rPr>
          <w:rFonts w:ascii="Times New Roman" w:hAnsi="Times New Roman"/>
          <w:sz w:val="24"/>
          <w:szCs w:val="24"/>
          <w:lang w:eastAsia="id-ID"/>
        </w:rPr>
        <w:t>3</w:t>
      </w:r>
      <w:r w:rsidRPr="00184133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Halaman </w:t>
      </w:r>
      <w:r w:rsidR="00904A58" w:rsidRPr="00184133">
        <w:rPr>
          <w:rFonts w:ascii="Times New Roman" w:hAnsi="Times New Roman"/>
          <w:sz w:val="24"/>
          <w:szCs w:val="24"/>
          <w:lang w:val="en-US" w:eastAsia="id-ID"/>
        </w:rPr>
        <w:t>Setting User</w:t>
      </w:r>
      <w:r w:rsidR="0070078A" w:rsidRPr="00184133">
        <w:rPr>
          <w:rFonts w:ascii="Times New Roman" w:hAnsi="Times New Roman"/>
          <w:sz w:val="24"/>
          <w:szCs w:val="24"/>
          <w:lang w:val="en-US" w:eastAsia="id-ID"/>
        </w:rPr>
        <w:t>.</w:t>
      </w:r>
      <w:r w:rsidR="00904A58" w:rsidRPr="00184133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</w:p>
    <w:p w:rsidR="002A6AAE" w:rsidRPr="00184133" w:rsidRDefault="0070078A" w:rsidP="00184133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184133">
        <w:rPr>
          <w:rFonts w:ascii="Times New Roman" w:hAnsi="Times New Roman"/>
          <w:sz w:val="24"/>
          <w:szCs w:val="24"/>
          <w:lang w:val="en-US" w:eastAsia="id-ID"/>
        </w:rPr>
        <w:t xml:space="preserve">Sub menu setting user digunakan </w:t>
      </w:r>
      <w:r w:rsidR="004B3913" w:rsidRPr="00184133">
        <w:rPr>
          <w:rFonts w:ascii="Times New Roman" w:hAnsi="Times New Roman"/>
          <w:sz w:val="24"/>
          <w:szCs w:val="24"/>
          <w:lang w:val="en-US" w:eastAsia="id-ID"/>
        </w:rPr>
        <w:t>menambah, merubah dan menghapus data user / pengguna (baik username , password maupun memberi hak akses terhadap menu apa saja yang dapat dibuka oleh user / pengguna nantinya).</w:t>
      </w:r>
    </w:p>
    <w:p w:rsidR="00184133" w:rsidRPr="004C1F89" w:rsidRDefault="00184133" w:rsidP="004C1F89">
      <w:pPr>
        <w:pStyle w:val="ListParagraph"/>
        <w:numPr>
          <w:ilvl w:val="0"/>
          <w:numId w:val="21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1C2D92">
        <w:rPr>
          <w:rFonts w:ascii="Times New Roman" w:hAnsi="Times New Roman"/>
          <w:b/>
          <w:sz w:val="24"/>
          <w:szCs w:val="24"/>
        </w:rPr>
        <w:lastRenderedPageBreak/>
        <w:t>Pengujian Program</w:t>
      </w:r>
    </w:p>
    <w:p w:rsidR="00184133" w:rsidRPr="007D286F" w:rsidRDefault="00184133" w:rsidP="0018413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7D286F">
        <w:rPr>
          <w:rFonts w:ascii="Times New Roman" w:hAnsi="Times New Roman"/>
          <w:b/>
          <w:sz w:val="24"/>
          <w:szCs w:val="24"/>
        </w:rPr>
        <w:tab/>
      </w:r>
      <w:r w:rsidR="00B23F23">
        <w:rPr>
          <w:rFonts w:ascii="Times New Roman" w:hAnsi="Times New Roman"/>
          <w:b/>
          <w:sz w:val="24"/>
          <w:szCs w:val="24"/>
        </w:rPr>
        <w:t>1.4</w:t>
      </w:r>
      <w:r w:rsidR="00601273">
        <w:rPr>
          <w:rFonts w:ascii="Times New Roman" w:hAnsi="Times New Roman"/>
          <w:b/>
          <w:sz w:val="24"/>
          <w:szCs w:val="24"/>
        </w:rPr>
        <w:t>.</w:t>
      </w:r>
      <w:r w:rsidR="004C1F89">
        <w:rPr>
          <w:rFonts w:ascii="Times New Roman" w:hAnsi="Times New Roman"/>
          <w:b/>
          <w:sz w:val="24"/>
          <w:szCs w:val="24"/>
        </w:rPr>
        <w:t>1</w:t>
      </w:r>
      <w:r w:rsidRPr="007D286F">
        <w:rPr>
          <w:rFonts w:ascii="Times New Roman" w:hAnsi="Times New Roman"/>
          <w:b/>
          <w:sz w:val="24"/>
          <w:szCs w:val="24"/>
        </w:rPr>
        <w:t xml:space="preserve"> Uji Coba Halaman Utama</w:t>
      </w:r>
    </w:p>
    <w:p w:rsidR="00184133" w:rsidRDefault="00184133" w:rsidP="00184133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4D4969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4D4969">
        <w:rPr>
          <w:rFonts w:ascii="Times New Roman" w:hAnsi="Times New Roman"/>
          <w:sz w:val="24"/>
          <w:szCs w:val="24"/>
          <w:lang w:eastAsia="id-ID"/>
        </w:rPr>
        <w:t xml:space="preserve"> dibedakan </w:t>
      </w:r>
      <w:r w:rsidRPr="004D4969">
        <w:rPr>
          <w:rFonts w:ascii="Times New Roman" w:hAnsi="Times New Roman"/>
          <w:sz w:val="24"/>
          <w:szCs w:val="24"/>
        </w:rPr>
        <w:t>menjadi</w:t>
      </w:r>
      <w:r w:rsidRPr="004D4969">
        <w:rPr>
          <w:rFonts w:ascii="Times New Roman" w:hAnsi="Times New Roman"/>
          <w:sz w:val="24"/>
          <w:szCs w:val="24"/>
          <w:lang w:eastAsia="id-ID"/>
        </w:rPr>
        <w:t xml:space="preserve"> 2 macam di dalam web aplikasi ini, yaitu admin, dan </w:t>
      </w:r>
      <w:r w:rsidRPr="004D4969">
        <w:rPr>
          <w:rFonts w:ascii="Times New Roman" w:hAnsi="Times New Roman"/>
          <w:i/>
          <w:sz w:val="24"/>
          <w:szCs w:val="24"/>
          <w:lang w:eastAsia="id-ID"/>
        </w:rPr>
        <w:t>user.</w:t>
      </w:r>
      <w:r w:rsidRPr="004D4969">
        <w:rPr>
          <w:rFonts w:ascii="Times New Roman" w:hAnsi="Times New Roman"/>
          <w:sz w:val="24"/>
          <w:szCs w:val="24"/>
          <w:lang w:eastAsia="id-ID"/>
        </w:rPr>
        <w:t xml:space="preserve"> Ketika admin atau </w:t>
      </w:r>
      <w:r w:rsidRPr="004D4969">
        <w:rPr>
          <w:rFonts w:ascii="Times New Roman" w:hAnsi="Times New Roman"/>
          <w:i/>
          <w:sz w:val="24"/>
          <w:szCs w:val="24"/>
          <w:lang w:eastAsia="id-ID"/>
        </w:rPr>
        <w:t xml:space="preserve">user </w:t>
      </w:r>
      <w:r w:rsidRPr="004D4969">
        <w:rPr>
          <w:rFonts w:ascii="Times New Roman" w:hAnsi="Times New Roman"/>
          <w:sz w:val="24"/>
          <w:szCs w:val="24"/>
          <w:lang w:eastAsia="id-ID"/>
        </w:rPr>
        <w:t xml:space="preserve">masuk, maka admin bisa menambahkan data – data, sedangkan user hanya bisa mengakses menu tanpa melakukan input data. Seperti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>
        <w:rPr>
          <w:rFonts w:ascii="Times New Roman" w:hAnsi="Times New Roman"/>
          <w:sz w:val="24"/>
          <w:szCs w:val="24"/>
          <w:lang w:eastAsia="id-ID"/>
        </w:rPr>
        <w:t>35</w:t>
      </w:r>
      <w:r w:rsidRPr="004D4969">
        <w:rPr>
          <w:rFonts w:ascii="Times New Roman" w:hAnsi="Times New Roman"/>
          <w:sz w:val="24"/>
          <w:szCs w:val="24"/>
          <w:lang w:eastAsia="id-ID"/>
        </w:rPr>
        <w:t xml:space="preserve"> dibawah ini.</w:t>
      </w:r>
    </w:p>
    <w:p w:rsidR="00184133" w:rsidRPr="00184133" w:rsidRDefault="00B23F23" w:rsidP="00184133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883920</wp:posOffset>
            </wp:positionH>
            <wp:positionV relativeFrom="paragraph">
              <wp:posOffset>4445</wp:posOffset>
            </wp:positionV>
            <wp:extent cx="4200525" cy="3046095"/>
            <wp:effectExtent l="19050" t="0" r="952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058" b="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0454" w:rsidRPr="00184133" w:rsidRDefault="00DF0454" w:rsidP="00DF0454">
      <w:pPr>
        <w:autoSpaceDE w:val="0"/>
        <w:autoSpaceDN w:val="0"/>
        <w:adjustRightInd w:val="0"/>
        <w:spacing w:after="0" w:line="360" w:lineRule="auto"/>
        <w:ind w:left="993"/>
        <w:jc w:val="both"/>
        <w:rPr>
          <w:rFonts w:ascii="Times New Roman" w:hAnsi="Times New Roman"/>
          <w:sz w:val="24"/>
          <w:szCs w:val="24"/>
          <w:lang w:eastAsia="id-ID"/>
        </w:rPr>
      </w:pPr>
    </w:p>
    <w:p w:rsidR="004616C4" w:rsidRPr="00184133" w:rsidRDefault="004616C4" w:rsidP="00564D45">
      <w:pPr>
        <w:autoSpaceDE w:val="0"/>
        <w:autoSpaceDN w:val="0"/>
        <w:adjustRightInd w:val="0"/>
        <w:spacing w:after="0" w:line="360" w:lineRule="auto"/>
        <w:ind w:left="1701" w:firstLine="720"/>
        <w:jc w:val="both"/>
        <w:rPr>
          <w:rFonts w:ascii="Times New Roman" w:hAnsi="Times New Roman"/>
          <w:sz w:val="24"/>
          <w:szCs w:val="24"/>
        </w:rPr>
      </w:pPr>
    </w:p>
    <w:p w:rsidR="00BD7DD5" w:rsidRPr="00184133" w:rsidRDefault="00BD7DD5" w:rsidP="002642B7">
      <w:pPr>
        <w:spacing w:after="0" w:line="360" w:lineRule="auto"/>
        <w:jc w:val="center"/>
        <w:rPr>
          <w:rFonts w:ascii="Times New Roman" w:hAnsi="Times New Roman"/>
          <w:noProof/>
          <w:sz w:val="24"/>
          <w:szCs w:val="24"/>
          <w:lang w:eastAsia="id-ID"/>
        </w:rPr>
      </w:pPr>
    </w:p>
    <w:p w:rsidR="00F55B6C" w:rsidRPr="00184133" w:rsidRDefault="00F55B6C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DF0454" w:rsidRPr="00184133" w:rsidRDefault="00DF0454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DF0454" w:rsidRPr="00184133" w:rsidRDefault="00DF0454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DF0454" w:rsidRPr="00184133" w:rsidRDefault="00DF0454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5D34B8" w:rsidRPr="00184133" w:rsidRDefault="005D34B8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D3A32" w:rsidRDefault="000D3A32" w:rsidP="00184133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</w:p>
    <w:p w:rsidR="000D3A32" w:rsidRDefault="000D3A32" w:rsidP="00184133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</w:p>
    <w:p w:rsidR="000D3A32" w:rsidRDefault="000D3A32" w:rsidP="00184133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</w:p>
    <w:p w:rsidR="00DF0454" w:rsidRDefault="006068AE" w:rsidP="000D3A32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</w:rPr>
        <w:t xml:space="preserve">Gambar </w:t>
      </w:r>
      <w:r w:rsidR="00601273"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>34</w:t>
      </w:r>
      <w:r w:rsidR="00184133">
        <w:rPr>
          <w:rFonts w:ascii="Times New Roman" w:hAnsi="Times New Roman"/>
          <w:sz w:val="24"/>
          <w:szCs w:val="24"/>
        </w:rPr>
        <w:t xml:space="preserve"> </w:t>
      </w:r>
      <w:r w:rsidR="000D3A32" w:rsidRPr="00184133">
        <w:rPr>
          <w:rFonts w:ascii="Times New Roman" w:hAnsi="Times New Roman"/>
          <w:sz w:val="24"/>
          <w:szCs w:val="24"/>
          <w:lang w:eastAsia="id-ID"/>
        </w:rPr>
        <w:t>Halaman Utama Aplikasi Web</w:t>
      </w:r>
      <w:r w:rsidR="000D3A32" w:rsidRPr="00184133">
        <w:rPr>
          <w:rFonts w:ascii="Times New Roman" w:hAnsi="Times New Roman"/>
          <w:sz w:val="24"/>
          <w:szCs w:val="24"/>
          <w:lang w:val="en-US" w:eastAsia="id-ID"/>
        </w:rPr>
        <w:t xml:space="preserve"> (</w:t>
      </w:r>
      <w:r w:rsidR="000D3A32" w:rsidRPr="000D3A32">
        <w:rPr>
          <w:rFonts w:ascii="Times New Roman" w:hAnsi="Times New Roman"/>
          <w:i/>
          <w:sz w:val="24"/>
          <w:szCs w:val="24"/>
          <w:lang w:eastAsia="id-ID"/>
        </w:rPr>
        <w:t>H</w:t>
      </w:r>
      <w:r w:rsidR="000D3A32" w:rsidRPr="000D3A32">
        <w:rPr>
          <w:rFonts w:ascii="Times New Roman" w:hAnsi="Times New Roman"/>
          <w:i/>
          <w:sz w:val="24"/>
          <w:szCs w:val="24"/>
          <w:lang w:val="en-US" w:eastAsia="id-ID"/>
        </w:rPr>
        <w:t>ome</w:t>
      </w:r>
      <w:r w:rsidR="000D3A32" w:rsidRPr="00184133">
        <w:rPr>
          <w:rFonts w:ascii="Times New Roman" w:hAnsi="Times New Roman"/>
          <w:sz w:val="24"/>
          <w:szCs w:val="24"/>
          <w:lang w:val="en-US" w:eastAsia="id-ID"/>
        </w:rPr>
        <w:t>)</w:t>
      </w:r>
    </w:p>
    <w:p w:rsidR="000D3A32" w:rsidRPr="000D3A32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0D3A32" w:rsidRPr="007D286F" w:rsidRDefault="000D3A32" w:rsidP="00B23F23">
      <w:pPr>
        <w:numPr>
          <w:ilvl w:val="2"/>
          <w:numId w:val="33"/>
        </w:numPr>
        <w:tabs>
          <w:tab w:val="left" w:pos="1276"/>
        </w:tabs>
        <w:autoSpaceDE w:val="0"/>
        <w:autoSpaceDN w:val="0"/>
        <w:adjustRightInd w:val="0"/>
        <w:spacing w:after="0" w:line="360" w:lineRule="auto"/>
        <w:ind w:hanging="371"/>
        <w:jc w:val="both"/>
        <w:rPr>
          <w:rFonts w:ascii="Times New Roman" w:hAnsi="Times New Roman"/>
          <w:b/>
          <w:sz w:val="24"/>
          <w:szCs w:val="24"/>
          <w:lang w:eastAsia="id-ID"/>
        </w:rPr>
      </w:pPr>
      <w:r w:rsidRPr="007D286F">
        <w:rPr>
          <w:rFonts w:ascii="Times New Roman" w:hAnsi="Times New Roman"/>
          <w:b/>
          <w:sz w:val="24"/>
          <w:szCs w:val="24"/>
          <w:lang w:eastAsia="id-ID"/>
        </w:rPr>
        <w:t xml:space="preserve">Uji Coba </w:t>
      </w:r>
      <w:r w:rsidRPr="007D286F">
        <w:rPr>
          <w:rFonts w:ascii="Times New Roman" w:hAnsi="Times New Roman"/>
          <w:b/>
          <w:sz w:val="24"/>
          <w:szCs w:val="24"/>
        </w:rPr>
        <w:t>Menu</w:t>
      </w:r>
      <w:r w:rsidRPr="007D286F">
        <w:rPr>
          <w:rFonts w:ascii="Times New Roman" w:hAnsi="Times New Roman"/>
          <w:b/>
          <w:sz w:val="24"/>
          <w:szCs w:val="24"/>
          <w:lang w:eastAsia="id-ID"/>
        </w:rPr>
        <w:t xml:space="preserve"> Admin</w:t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Apabila 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>log in</w:t>
      </w:r>
      <w:r>
        <w:rPr>
          <w:rFonts w:ascii="Times New Roman" w:hAnsi="Times New Roman"/>
          <w:sz w:val="24"/>
          <w:szCs w:val="24"/>
          <w:lang w:eastAsia="id-ID"/>
        </w:rPr>
        <w:t xml:space="preserve">,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admin </w:t>
      </w:r>
      <w:r>
        <w:rPr>
          <w:rFonts w:ascii="Times New Roman" w:hAnsi="Times New Roman"/>
          <w:sz w:val="24"/>
          <w:szCs w:val="24"/>
          <w:lang w:eastAsia="id-ID"/>
        </w:rPr>
        <w:t xml:space="preserve">atau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harus memasukkan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name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dan 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password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kemudian tekan tombol </w:t>
      </w:r>
      <w:r>
        <w:rPr>
          <w:rFonts w:ascii="Times New Roman" w:hAnsi="Times New Roman"/>
          <w:sz w:val="24"/>
          <w:szCs w:val="24"/>
          <w:lang w:eastAsia="id-ID"/>
        </w:rPr>
        <w:t>login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dan akan masuk ke halaman admin</w:t>
      </w:r>
      <w:r>
        <w:rPr>
          <w:rFonts w:ascii="Times New Roman" w:hAnsi="Times New Roman"/>
          <w:sz w:val="24"/>
          <w:szCs w:val="24"/>
          <w:lang w:eastAsia="id-ID"/>
        </w:rPr>
        <w:t xml:space="preserve"> atau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. Apabila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salah dalam memasukkan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name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dan 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>password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, maka akan keluar 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pop up warning </w:t>
      </w:r>
      <w:r w:rsidRPr="007D286F">
        <w:rPr>
          <w:rFonts w:ascii="Times New Roman" w:hAnsi="Times New Roman"/>
          <w:sz w:val="24"/>
          <w:szCs w:val="24"/>
          <w:lang w:eastAsia="id-ID"/>
        </w:rPr>
        <w:t>“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>password</w:t>
      </w:r>
      <w:r>
        <w:rPr>
          <w:rFonts w:ascii="Times New Roman" w:hAnsi="Times New Roman"/>
          <w:i/>
          <w:sz w:val="24"/>
          <w:szCs w:val="24"/>
          <w:lang w:eastAsia="id-ID"/>
        </w:rPr>
        <w:t xml:space="preserve"> /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name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salah”. Apabila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name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dan 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>password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benar maka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akan masuk pada halaman </w:t>
      </w:r>
      <w:r>
        <w:rPr>
          <w:rFonts w:ascii="Times New Roman" w:hAnsi="Times New Roman"/>
          <w:sz w:val="24"/>
          <w:szCs w:val="24"/>
          <w:lang w:eastAsia="id-ID"/>
        </w:rPr>
        <w:t>utama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dan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user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>
        <w:rPr>
          <w:rFonts w:ascii="Times New Roman" w:hAnsi="Times New Roman"/>
          <w:sz w:val="24"/>
          <w:szCs w:val="24"/>
          <w:lang w:eastAsia="id-ID"/>
        </w:rPr>
        <w:t>dihadapkan pada menu input data, edit data, dan delete data</w:t>
      </w:r>
      <w:r w:rsidRPr="007D286F">
        <w:rPr>
          <w:rFonts w:ascii="Times New Roman" w:hAnsi="Times New Roman"/>
          <w:sz w:val="24"/>
          <w:szCs w:val="24"/>
          <w:lang w:eastAsia="id-ID"/>
        </w:rPr>
        <w:t>.</w:t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ind w:left="1134"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B23F23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85725</wp:posOffset>
            </wp:positionV>
            <wp:extent cx="2181225" cy="2034540"/>
            <wp:effectExtent l="19050" t="0" r="952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2779395</wp:posOffset>
            </wp:positionH>
            <wp:positionV relativeFrom="paragraph">
              <wp:posOffset>85725</wp:posOffset>
            </wp:positionV>
            <wp:extent cx="2295525" cy="2034540"/>
            <wp:effectExtent l="19050" t="0" r="9525" b="0"/>
            <wp:wrapNone/>
            <wp:docPr id="57" name="Picture 57" descr="passwordsal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sswordsalah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Default="00C05A55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C05A55" w:rsidRPr="00184133" w:rsidRDefault="000D3A32" w:rsidP="00C05A55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C05A55">
        <w:rPr>
          <w:rFonts w:ascii="Times New Roman" w:hAnsi="Times New Roman"/>
          <w:sz w:val="24"/>
          <w:szCs w:val="24"/>
          <w:lang w:eastAsia="id-ID"/>
        </w:rPr>
        <w:t>35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C05A55" w:rsidRPr="00184133">
        <w:rPr>
          <w:rFonts w:ascii="Times New Roman" w:hAnsi="Times New Roman"/>
          <w:sz w:val="24"/>
          <w:szCs w:val="24"/>
          <w:lang w:val="en-US"/>
        </w:rPr>
        <w:t xml:space="preserve">Sebelah Kiri Menu </w:t>
      </w:r>
      <w:r w:rsidR="00C05A55" w:rsidRPr="00C05A55">
        <w:rPr>
          <w:rFonts w:ascii="Times New Roman" w:hAnsi="Times New Roman"/>
          <w:i/>
          <w:sz w:val="24"/>
          <w:szCs w:val="24"/>
        </w:rPr>
        <w:t>login</w:t>
      </w:r>
      <w:r w:rsidR="00C05A55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05A55" w:rsidRPr="00184133">
        <w:rPr>
          <w:rFonts w:ascii="Times New Roman" w:hAnsi="Times New Roman"/>
          <w:sz w:val="24"/>
          <w:szCs w:val="24"/>
        </w:rPr>
        <w:t>dan</w:t>
      </w:r>
      <w:r w:rsidR="00C05A55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C05A55" w:rsidRPr="00C05A55" w:rsidRDefault="00C05A55" w:rsidP="00C05A55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i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Sebelah Kanan </w:t>
      </w:r>
      <w:r>
        <w:rPr>
          <w:rFonts w:ascii="Times New Roman" w:hAnsi="Times New Roman"/>
          <w:sz w:val="24"/>
          <w:szCs w:val="24"/>
        </w:rPr>
        <w:t xml:space="preserve">peringatan ketika salah memasukkan </w:t>
      </w:r>
      <w:r w:rsidRPr="00C05A55">
        <w:rPr>
          <w:rFonts w:ascii="Times New Roman" w:hAnsi="Times New Roman"/>
          <w:i/>
          <w:sz w:val="24"/>
          <w:szCs w:val="24"/>
        </w:rPr>
        <w:t>user name</w:t>
      </w:r>
      <w:r>
        <w:rPr>
          <w:rFonts w:ascii="Times New Roman" w:hAnsi="Times New Roman"/>
          <w:sz w:val="24"/>
          <w:szCs w:val="24"/>
        </w:rPr>
        <w:t xml:space="preserve"> dan </w:t>
      </w:r>
      <w:r w:rsidRPr="00C05A55">
        <w:rPr>
          <w:rFonts w:ascii="Times New Roman" w:hAnsi="Times New Roman"/>
          <w:i/>
          <w:sz w:val="24"/>
          <w:szCs w:val="24"/>
        </w:rPr>
        <w:t>password</w:t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0D3A32" w:rsidRPr="007D286F" w:rsidRDefault="000D3A32" w:rsidP="00B23F23">
      <w:pPr>
        <w:numPr>
          <w:ilvl w:val="2"/>
          <w:numId w:val="33"/>
        </w:numPr>
        <w:tabs>
          <w:tab w:val="left" w:pos="1276"/>
        </w:tabs>
        <w:autoSpaceDE w:val="0"/>
        <w:autoSpaceDN w:val="0"/>
        <w:adjustRightInd w:val="0"/>
        <w:spacing w:after="0" w:line="360" w:lineRule="auto"/>
        <w:ind w:hanging="513"/>
        <w:jc w:val="both"/>
        <w:rPr>
          <w:rFonts w:ascii="Times New Roman" w:hAnsi="Times New Roman"/>
          <w:b/>
          <w:sz w:val="24"/>
          <w:szCs w:val="24"/>
        </w:rPr>
      </w:pPr>
      <w:r w:rsidRPr="007D286F">
        <w:rPr>
          <w:rFonts w:ascii="Times New Roman" w:hAnsi="Times New Roman"/>
          <w:b/>
          <w:sz w:val="24"/>
          <w:szCs w:val="24"/>
          <w:lang w:eastAsia="id-ID"/>
        </w:rPr>
        <w:t xml:space="preserve">Uji Coba </w:t>
      </w:r>
      <w:r>
        <w:rPr>
          <w:rFonts w:ascii="Times New Roman" w:hAnsi="Times New Roman"/>
          <w:b/>
          <w:sz w:val="24"/>
          <w:szCs w:val="24"/>
        </w:rPr>
        <w:t xml:space="preserve">Tambah Data </w:t>
      </w:r>
      <w:r w:rsidR="00C05A55">
        <w:rPr>
          <w:rFonts w:ascii="Times New Roman" w:hAnsi="Times New Roman"/>
          <w:b/>
          <w:sz w:val="24"/>
          <w:szCs w:val="24"/>
        </w:rPr>
        <w:t>Master</w:t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Pada halaman </w:t>
      </w:r>
      <w:r w:rsidR="00C05A55">
        <w:rPr>
          <w:rFonts w:ascii="Times New Roman" w:hAnsi="Times New Roman"/>
          <w:sz w:val="24"/>
          <w:szCs w:val="24"/>
          <w:lang w:eastAsia="id-ID"/>
        </w:rPr>
        <w:t>data master</w:t>
      </w:r>
      <w:r>
        <w:rPr>
          <w:rFonts w:ascii="Times New Roman" w:hAnsi="Times New Roman"/>
          <w:sz w:val="24"/>
          <w:szCs w:val="24"/>
          <w:lang w:eastAsia="id-ID"/>
        </w:rPr>
        <w:t xml:space="preserve">, terdapat </w:t>
      </w:r>
      <w:r w:rsidR="00C05A55">
        <w:rPr>
          <w:rFonts w:ascii="Times New Roman" w:hAnsi="Times New Roman"/>
          <w:sz w:val="24"/>
          <w:szCs w:val="24"/>
          <w:lang w:eastAsia="id-ID"/>
        </w:rPr>
        <w:t xml:space="preserve">sub menu pekerja, bagian, jabatan, departemen, shift kerja, status kerja, jenis kecelakaan, </w:t>
      </w:r>
      <w:r w:rsidR="0091710F">
        <w:rPr>
          <w:rFonts w:ascii="Times New Roman" w:hAnsi="Times New Roman"/>
          <w:sz w:val="24"/>
          <w:szCs w:val="24"/>
          <w:lang w:eastAsia="id-ID"/>
        </w:rPr>
        <w:t xml:space="preserve">jenis cidera, bagian tubuh, nilai resiko, kategori investigasi, jenis lampiran, tipe dapmk(lingkungan), jenis gas, sample tempat, dan aspek safety performance yang berisikan </w:t>
      </w:r>
      <w:r>
        <w:rPr>
          <w:rFonts w:ascii="Times New Roman" w:hAnsi="Times New Roman"/>
          <w:sz w:val="24"/>
          <w:szCs w:val="24"/>
          <w:lang w:eastAsia="id-ID"/>
        </w:rPr>
        <w:t xml:space="preserve">label tambah </w:t>
      </w:r>
      <w:r w:rsidR="0091710F">
        <w:rPr>
          <w:rFonts w:ascii="Times New Roman" w:hAnsi="Times New Roman"/>
          <w:sz w:val="24"/>
          <w:szCs w:val="24"/>
          <w:lang w:eastAsia="id-ID"/>
        </w:rPr>
        <w:t>data, cetak semua, kosongkan</w:t>
      </w:r>
      <w:r>
        <w:rPr>
          <w:rFonts w:ascii="Times New Roman" w:hAnsi="Times New Roman"/>
          <w:sz w:val="24"/>
          <w:szCs w:val="24"/>
          <w:lang w:eastAsia="id-ID"/>
        </w:rPr>
        <w:t xml:space="preserve">, dimana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>
        <w:rPr>
          <w:rFonts w:ascii="Times New Roman" w:hAnsi="Times New Roman"/>
          <w:sz w:val="24"/>
          <w:szCs w:val="24"/>
          <w:lang w:eastAsia="id-ID"/>
        </w:rPr>
        <w:t xml:space="preserve"> akan memasukkan </w:t>
      </w:r>
      <w:r w:rsidR="0091710F">
        <w:rPr>
          <w:rFonts w:ascii="Times New Roman" w:hAnsi="Times New Roman"/>
          <w:sz w:val="24"/>
          <w:szCs w:val="24"/>
          <w:lang w:eastAsia="id-ID"/>
        </w:rPr>
        <w:t>data</w:t>
      </w:r>
      <w:r>
        <w:rPr>
          <w:rFonts w:ascii="Times New Roman" w:hAnsi="Times New Roman"/>
          <w:sz w:val="24"/>
          <w:szCs w:val="24"/>
          <w:lang w:eastAsia="id-ID"/>
        </w:rPr>
        <w:t xml:space="preserve"> baru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, menu </w:t>
      </w:r>
      <w:r w:rsidR="0091710F">
        <w:rPr>
          <w:rFonts w:ascii="Times New Roman" w:hAnsi="Times New Roman"/>
          <w:sz w:val="24"/>
          <w:szCs w:val="24"/>
          <w:lang w:eastAsia="id-ID"/>
        </w:rPr>
        <w:t xml:space="preserve">tambah data </w:t>
      </w:r>
      <w:r w:rsidRPr="007D286F">
        <w:rPr>
          <w:rFonts w:ascii="Times New Roman" w:hAnsi="Times New Roman"/>
          <w:sz w:val="24"/>
          <w:szCs w:val="24"/>
          <w:lang w:eastAsia="id-ID"/>
        </w:rPr>
        <w:t>tersebut berisi perintah untuk simpan</w:t>
      </w:r>
      <w:r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91710F">
        <w:rPr>
          <w:rFonts w:ascii="Times New Roman" w:hAnsi="Times New Roman"/>
          <w:sz w:val="24"/>
          <w:szCs w:val="24"/>
          <w:lang w:eastAsia="id-ID"/>
        </w:rPr>
        <w:t>sub menu data master</w:t>
      </w:r>
      <w:r>
        <w:rPr>
          <w:rFonts w:ascii="Times New Roman" w:hAnsi="Times New Roman"/>
          <w:sz w:val="24"/>
          <w:szCs w:val="24"/>
          <w:lang w:eastAsia="id-ID"/>
        </w:rPr>
        <w:t xml:space="preserve"> edit,</w:t>
      </w:r>
      <w:r w:rsidR="0091710F">
        <w:rPr>
          <w:rFonts w:ascii="Times New Roman" w:hAnsi="Times New Roman"/>
          <w:sz w:val="24"/>
          <w:szCs w:val="24"/>
          <w:lang w:eastAsia="id-ID"/>
        </w:rPr>
        <w:t xml:space="preserve"> detail</w:t>
      </w:r>
      <w:r>
        <w:rPr>
          <w:rFonts w:ascii="Times New Roman" w:hAnsi="Times New Roman"/>
          <w:sz w:val="24"/>
          <w:szCs w:val="24"/>
          <w:lang w:eastAsia="id-ID"/>
        </w:rPr>
        <w:t xml:space="preserve"> dan </w:t>
      </w:r>
      <w:r w:rsidR="0091710F">
        <w:rPr>
          <w:rFonts w:ascii="Times New Roman" w:hAnsi="Times New Roman"/>
          <w:sz w:val="24"/>
          <w:szCs w:val="24"/>
          <w:lang w:eastAsia="id-ID"/>
        </w:rPr>
        <w:t>hapus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. Apabila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selesai memasukkan </w:t>
      </w:r>
      <w:r>
        <w:rPr>
          <w:rFonts w:ascii="Times New Roman" w:hAnsi="Times New Roman"/>
          <w:sz w:val="24"/>
          <w:szCs w:val="24"/>
          <w:lang w:eastAsia="id-ID"/>
        </w:rPr>
        <w:t>nama proyek baru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, maka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harus menekan tombol </w:t>
      </w:r>
      <w:r>
        <w:rPr>
          <w:rFonts w:ascii="Times New Roman" w:hAnsi="Times New Roman"/>
          <w:sz w:val="24"/>
          <w:szCs w:val="24"/>
          <w:lang w:eastAsia="id-ID"/>
        </w:rPr>
        <w:t>tambah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.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Data akan otomatis tersimpan di </w:t>
      </w:r>
      <w:r w:rsidRPr="00511ADF">
        <w:rPr>
          <w:rFonts w:ascii="Times New Roman" w:hAnsi="Times New Roman"/>
          <w:i/>
          <w:sz w:val="24"/>
          <w:szCs w:val="24"/>
          <w:lang w:eastAsia="id-ID"/>
        </w:rPr>
        <w:t>database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, Apabila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belum memasukkan data ataupun data isian kurang lengkap, kemudian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 xml:space="preserve">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menekan tombol simpan maka </w:t>
      </w:r>
      <w:r w:rsidRPr="009A490B">
        <w:rPr>
          <w:rFonts w:ascii="Times New Roman" w:hAnsi="Times New Roman"/>
          <w:i/>
          <w:sz w:val="24"/>
          <w:szCs w:val="24"/>
          <w:lang w:eastAsia="id-ID"/>
        </w:rPr>
        <w:t>text filed</w:t>
      </w:r>
      <w:r>
        <w:rPr>
          <w:rFonts w:ascii="Times New Roman" w:hAnsi="Times New Roman"/>
          <w:sz w:val="24"/>
          <w:szCs w:val="24"/>
          <w:lang w:eastAsia="id-ID"/>
        </w:rPr>
        <w:t xml:space="preserve"> akan melakukan reset secara otomatis, dan </w:t>
      </w:r>
      <w:r w:rsidR="0091710F">
        <w:rPr>
          <w:rFonts w:ascii="Times New Roman" w:hAnsi="Times New Roman"/>
          <w:i/>
          <w:sz w:val="24"/>
          <w:szCs w:val="24"/>
          <w:lang w:eastAsia="id-ID"/>
        </w:rPr>
        <w:t>admin</w:t>
      </w:r>
      <w:r>
        <w:rPr>
          <w:rFonts w:ascii="Times New Roman" w:hAnsi="Times New Roman"/>
          <w:sz w:val="24"/>
          <w:szCs w:val="24"/>
          <w:lang w:eastAsia="id-ID"/>
        </w:rPr>
        <w:t xml:space="preserve"> harus memsukkannya kembali</w:t>
      </w:r>
      <w:r w:rsidRPr="007D286F">
        <w:rPr>
          <w:rFonts w:ascii="Times New Roman" w:hAnsi="Times New Roman"/>
          <w:i/>
          <w:sz w:val="24"/>
          <w:szCs w:val="24"/>
          <w:lang w:eastAsia="id-ID"/>
        </w:rPr>
        <w:t>.</w:t>
      </w:r>
    </w:p>
    <w:p w:rsidR="000D3A32" w:rsidRPr="007D286F" w:rsidRDefault="0091710F" w:rsidP="0091710F">
      <w:pPr>
        <w:tabs>
          <w:tab w:val="left" w:pos="3086"/>
        </w:tabs>
        <w:autoSpaceDE w:val="0"/>
        <w:autoSpaceDN w:val="0"/>
        <w:adjustRightInd w:val="0"/>
        <w:spacing w:after="0" w:line="360" w:lineRule="auto"/>
        <w:ind w:left="1134" w:hanging="22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tab/>
      </w:r>
      <w:r>
        <w:rPr>
          <w:rFonts w:ascii="Times New Roman" w:hAnsi="Times New Roman"/>
          <w:sz w:val="24"/>
          <w:szCs w:val="24"/>
          <w:lang w:eastAsia="id-ID"/>
        </w:rPr>
        <w:tab/>
      </w:r>
    </w:p>
    <w:p w:rsidR="0091710F" w:rsidRDefault="0091710F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1710F" w:rsidRDefault="0091710F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1710F" w:rsidRDefault="0091710F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1710F" w:rsidRDefault="00B23F23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1548130</wp:posOffset>
            </wp:positionH>
            <wp:positionV relativeFrom="paragraph">
              <wp:posOffset>111760</wp:posOffset>
            </wp:positionV>
            <wp:extent cx="1798320" cy="1658620"/>
            <wp:effectExtent l="19050" t="0" r="0" b="0"/>
            <wp:wrapNone/>
            <wp:docPr id="58" name="Picture 58" descr="tambahdatastatusker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tambahdatastatuskerja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3346450</wp:posOffset>
            </wp:positionH>
            <wp:positionV relativeFrom="paragraph">
              <wp:posOffset>111760</wp:posOffset>
            </wp:positionV>
            <wp:extent cx="1613535" cy="1658620"/>
            <wp:effectExtent l="19050" t="0" r="5715" b="0"/>
            <wp:wrapNone/>
            <wp:docPr id="59" name="Picture 59" descr="simpanoutshourc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impanoutshourchi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Default="009A490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9A490B" w:rsidRPr="00184133" w:rsidRDefault="000D3A32" w:rsidP="009A490B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  <w:lang w:val="en-US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9A490B">
        <w:rPr>
          <w:rFonts w:ascii="Times New Roman" w:hAnsi="Times New Roman"/>
          <w:sz w:val="24"/>
          <w:szCs w:val="24"/>
          <w:lang w:eastAsia="id-ID"/>
        </w:rPr>
        <w:t>36</w:t>
      </w:r>
      <w:r w:rsidR="009A490B" w:rsidRPr="009A490B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A490B" w:rsidRPr="00184133">
        <w:rPr>
          <w:rFonts w:ascii="Times New Roman" w:hAnsi="Times New Roman"/>
          <w:sz w:val="24"/>
          <w:szCs w:val="24"/>
          <w:lang w:val="en-US"/>
        </w:rPr>
        <w:t xml:space="preserve">Sebelah Kiri Menu </w:t>
      </w:r>
      <w:r w:rsidR="009A490B">
        <w:rPr>
          <w:rFonts w:ascii="Times New Roman" w:hAnsi="Times New Roman"/>
          <w:i/>
          <w:sz w:val="24"/>
          <w:szCs w:val="24"/>
        </w:rPr>
        <w:t>Tambah Data</w:t>
      </w:r>
      <w:r w:rsidR="009A490B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A490B" w:rsidRPr="00184133">
        <w:rPr>
          <w:rFonts w:ascii="Times New Roman" w:hAnsi="Times New Roman"/>
          <w:sz w:val="24"/>
          <w:szCs w:val="24"/>
        </w:rPr>
        <w:t>dan</w:t>
      </w:r>
      <w:r w:rsidR="009A490B" w:rsidRPr="00184133"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9A490B" w:rsidRDefault="009A490B" w:rsidP="009A490B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i/>
          <w:sz w:val="24"/>
          <w:szCs w:val="24"/>
        </w:rPr>
      </w:pPr>
      <w:r w:rsidRPr="00184133">
        <w:rPr>
          <w:rFonts w:ascii="Times New Roman" w:hAnsi="Times New Roman"/>
          <w:sz w:val="24"/>
          <w:szCs w:val="24"/>
          <w:lang w:val="en-US"/>
        </w:rPr>
        <w:t xml:space="preserve">Sebelah Kanan </w:t>
      </w:r>
      <w:r>
        <w:rPr>
          <w:rFonts w:ascii="Times New Roman" w:hAnsi="Times New Roman"/>
          <w:sz w:val="24"/>
          <w:szCs w:val="24"/>
        </w:rPr>
        <w:t>Tampilan Tombol Tambah</w:t>
      </w:r>
    </w:p>
    <w:p w:rsidR="009A490B" w:rsidRPr="009A490B" w:rsidRDefault="009A490B" w:rsidP="009A490B">
      <w:pPr>
        <w:autoSpaceDE w:val="0"/>
        <w:autoSpaceDN w:val="0"/>
        <w:adjustRightInd w:val="0"/>
        <w:spacing w:after="0" w:line="360" w:lineRule="auto"/>
        <w:ind w:left="1440" w:firstLine="720"/>
        <w:jc w:val="center"/>
        <w:rPr>
          <w:rFonts w:ascii="Times New Roman" w:hAnsi="Times New Roman"/>
          <w:sz w:val="24"/>
          <w:szCs w:val="24"/>
        </w:rPr>
      </w:pPr>
    </w:p>
    <w:p w:rsidR="000D3A32" w:rsidRPr="007D286F" w:rsidRDefault="000D3A32" w:rsidP="00B23F23">
      <w:pPr>
        <w:numPr>
          <w:ilvl w:val="2"/>
          <w:numId w:val="33"/>
        </w:numPr>
        <w:tabs>
          <w:tab w:val="left" w:pos="1276"/>
        </w:tabs>
        <w:autoSpaceDE w:val="0"/>
        <w:autoSpaceDN w:val="0"/>
        <w:adjustRightInd w:val="0"/>
        <w:spacing w:after="0" w:line="360" w:lineRule="auto"/>
        <w:ind w:hanging="371"/>
        <w:jc w:val="both"/>
        <w:rPr>
          <w:rFonts w:ascii="Times New Roman" w:hAnsi="Times New Roman"/>
          <w:b/>
          <w:sz w:val="24"/>
          <w:szCs w:val="24"/>
        </w:rPr>
      </w:pPr>
      <w:r w:rsidRPr="007D286F">
        <w:rPr>
          <w:rFonts w:ascii="Times New Roman" w:hAnsi="Times New Roman"/>
          <w:b/>
          <w:sz w:val="24"/>
          <w:szCs w:val="24"/>
          <w:lang w:eastAsia="id-ID"/>
        </w:rPr>
        <w:t xml:space="preserve">Uji Coba Tambah Data </w:t>
      </w:r>
      <w:r w:rsidR="002F3D2D">
        <w:rPr>
          <w:rFonts w:ascii="Times New Roman" w:hAnsi="Times New Roman"/>
          <w:b/>
          <w:sz w:val="24"/>
          <w:szCs w:val="24"/>
          <w:lang w:val="en-US" w:eastAsia="id-ID"/>
        </w:rPr>
        <w:t xml:space="preserve">Menu </w:t>
      </w:r>
      <w:r w:rsidR="009A490B">
        <w:rPr>
          <w:rFonts w:ascii="Times New Roman" w:hAnsi="Times New Roman"/>
          <w:b/>
          <w:sz w:val="24"/>
          <w:szCs w:val="24"/>
          <w:lang w:eastAsia="id-ID"/>
        </w:rPr>
        <w:t>Transaksi</w:t>
      </w:r>
    </w:p>
    <w:p w:rsidR="002F3D2D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en-US" w:eastAsia="id-ID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Pada </w:t>
      </w:r>
      <w:r w:rsidR="002F3D2D" w:rsidRP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>menu</w:t>
      </w:r>
      <w:r w:rsidR="002F3D2D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="009A490B">
        <w:rPr>
          <w:rFonts w:ascii="Times New Roman" w:hAnsi="Times New Roman"/>
          <w:sz w:val="24"/>
          <w:szCs w:val="24"/>
          <w:lang w:eastAsia="id-ID"/>
        </w:rPr>
        <w:t>transaksi</w:t>
      </w:r>
      <w:r>
        <w:rPr>
          <w:rFonts w:ascii="Times New Roman" w:hAnsi="Times New Roman"/>
          <w:sz w:val="24"/>
          <w:szCs w:val="24"/>
          <w:lang w:eastAsia="id-ID"/>
        </w:rPr>
        <w:t xml:space="preserve">, terdapat </w:t>
      </w:r>
      <w:r w:rsidR="002F3D2D" w:rsidRP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>tiga submenu utama</w:t>
      </w:r>
      <w:r w:rsid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yaitu </w:t>
      </w:r>
      <w:r w:rsidR="009A490B">
        <w:rPr>
          <w:rFonts w:ascii="Times New Roman" w:hAnsi="Times New Roman"/>
          <w:sz w:val="24"/>
          <w:szCs w:val="24"/>
          <w:lang w:eastAsia="id-ID"/>
        </w:rPr>
        <w:t xml:space="preserve"> kecelakaan, emisi gas, dan </w:t>
      </w:r>
      <w:r w:rsidR="009A490B" w:rsidRPr="009A490B">
        <w:rPr>
          <w:rFonts w:ascii="Times New Roman" w:hAnsi="Times New Roman"/>
          <w:i/>
          <w:sz w:val="24"/>
          <w:szCs w:val="24"/>
          <w:lang w:eastAsia="id-ID"/>
        </w:rPr>
        <w:t>safety performance</w:t>
      </w:r>
      <w:r>
        <w:rPr>
          <w:rFonts w:ascii="Times New Roman" w:hAnsi="Times New Roman"/>
          <w:sz w:val="24"/>
          <w:szCs w:val="24"/>
          <w:lang w:eastAsia="id-ID"/>
        </w:rPr>
        <w:t>,</w:t>
      </w:r>
      <w:r w:rsidR="002F3D2D">
        <w:rPr>
          <w:rFonts w:ascii="Times New Roman" w:hAnsi="Times New Roman"/>
          <w:sz w:val="24"/>
          <w:szCs w:val="24"/>
          <w:lang w:val="en-US" w:eastAsia="id-ID"/>
        </w:rPr>
        <w:t xml:space="preserve">. </w:t>
      </w:r>
      <w:r w:rsidR="002F3D2D" w:rsidRP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>Misalnya pada sub menu kecelakaan</w:t>
      </w:r>
      <w:r>
        <w:rPr>
          <w:rFonts w:ascii="Times New Roman" w:hAnsi="Times New Roman"/>
          <w:sz w:val="24"/>
          <w:szCs w:val="24"/>
          <w:lang w:eastAsia="id-ID"/>
        </w:rPr>
        <w:t xml:space="preserve"> dimana </w:t>
      </w:r>
      <w:r w:rsidR="009A490B">
        <w:rPr>
          <w:rFonts w:ascii="Times New Roman" w:hAnsi="Times New Roman"/>
          <w:i/>
          <w:sz w:val="24"/>
          <w:szCs w:val="24"/>
          <w:lang w:eastAsia="id-ID"/>
        </w:rPr>
        <w:t>admin</w:t>
      </w:r>
      <w:r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dapat melihat data </w:t>
      </w:r>
      <w:r w:rsidR="002F3D2D" w:rsidRPr="002F3D2D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>history</w:t>
      </w:r>
      <w:r w:rsidR="002F3D2D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kecelakaan, serta dapat menambahkan data baru dengan menekan tombal tambah data </w:t>
      </w:r>
      <w:r w:rsidR="002F3D2D">
        <w:rPr>
          <w:rFonts w:ascii="Times New Roman" w:hAnsi="Times New Roman"/>
          <w:sz w:val="24"/>
          <w:szCs w:val="24"/>
          <w:lang w:val="en-US" w:eastAsia="id-ID"/>
        </w:rPr>
        <w:t xml:space="preserve">kemudian akan muncul form input data kecelakaan </w:t>
      </w:r>
      <w:r w:rsidR="00984535">
        <w:rPr>
          <w:rFonts w:ascii="Times New Roman" w:hAnsi="Times New Roman"/>
          <w:sz w:val="24"/>
          <w:szCs w:val="24"/>
          <w:lang w:val="en-US" w:eastAsia="id-ID"/>
        </w:rPr>
        <w:t xml:space="preserve">,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kemudian dengan menekan tombol simpan maka data akan tersimpan di </w:t>
      </w:r>
      <w:r w:rsidR="00984535" w:rsidRPr="00984535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>database</w:t>
      </w:r>
      <w:r>
        <w:rPr>
          <w:rFonts w:ascii="Times New Roman" w:hAnsi="Times New Roman"/>
          <w:sz w:val="24"/>
          <w:szCs w:val="24"/>
          <w:lang w:eastAsia="id-ID"/>
        </w:rPr>
        <w:t>.</w:t>
      </w:r>
    </w:p>
    <w:p w:rsidR="000D3A32" w:rsidRPr="007D286F" w:rsidRDefault="000D3A32" w:rsidP="00984535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B23F23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1342390</wp:posOffset>
            </wp:positionH>
            <wp:positionV relativeFrom="paragraph">
              <wp:posOffset>144145</wp:posOffset>
            </wp:positionV>
            <wp:extent cx="3004185" cy="2182495"/>
            <wp:effectExtent l="19050" t="0" r="5715" b="0"/>
            <wp:wrapNone/>
            <wp:docPr id="60" name="Picture 60" descr="tambahdatatransaksikecelaka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tambahdatatransaksikecelakaan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0D3A32">
      <w:pPr>
        <w:autoSpaceDE w:val="0"/>
        <w:autoSpaceDN w:val="0"/>
        <w:adjustRightInd w:val="0"/>
        <w:spacing w:after="0" w:line="360" w:lineRule="auto"/>
        <w:ind w:hanging="22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0D3A32" w:rsidP="00E96F3B">
      <w:pPr>
        <w:autoSpaceDE w:val="0"/>
        <w:autoSpaceDN w:val="0"/>
        <w:adjustRightInd w:val="0"/>
        <w:spacing w:after="0" w:line="360" w:lineRule="auto"/>
        <w:ind w:firstLine="1418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E96F3B">
        <w:rPr>
          <w:rFonts w:ascii="Times New Roman" w:hAnsi="Times New Roman"/>
          <w:sz w:val="24"/>
          <w:szCs w:val="24"/>
          <w:lang w:eastAsia="id-ID"/>
        </w:rPr>
        <w:t>37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E96F3B">
        <w:rPr>
          <w:rFonts w:ascii="Times New Roman" w:hAnsi="Times New Roman"/>
          <w:sz w:val="24"/>
          <w:szCs w:val="24"/>
          <w:lang w:eastAsia="id-ID"/>
        </w:rPr>
        <w:t xml:space="preserve">Tombol 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Tambah data </w:t>
      </w:r>
      <w:r w:rsidR="00E96F3B">
        <w:rPr>
          <w:rFonts w:ascii="Times New Roman" w:hAnsi="Times New Roman"/>
          <w:sz w:val="24"/>
          <w:szCs w:val="24"/>
          <w:lang w:eastAsia="id-ID"/>
        </w:rPr>
        <w:t>Transaksi Sub Menu Kecelakaan</w:t>
      </w:r>
    </w:p>
    <w:p w:rsidR="00E96F3B" w:rsidRDefault="00E96F3B" w:rsidP="00E96F3B">
      <w:pPr>
        <w:autoSpaceDE w:val="0"/>
        <w:autoSpaceDN w:val="0"/>
        <w:adjustRightInd w:val="0"/>
        <w:spacing w:after="0" w:line="360" w:lineRule="auto"/>
        <w:ind w:firstLine="1418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E96F3B">
      <w:pPr>
        <w:autoSpaceDE w:val="0"/>
        <w:autoSpaceDN w:val="0"/>
        <w:adjustRightInd w:val="0"/>
        <w:spacing w:after="0" w:line="360" w:lineRule="auto"/>
        <w:ind w:left="1418" w:firstLine="709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E96F3B">
      <w:pPr>
        <w:autoSpaceDE w:val="0"/>
        <w:autoSpaceDN w:val="0"/>
        <w:adjustRightInd w:val="0"/>
        <w:spacing w:after="0" w:line="360" w:lineRule="auto"/>
        <w:ind w:left="1418" w:firstLine="709"/>
        <w:rPr>
          <w:rFonts w:ascii="Times New Roman" w:hAnsi="Times New Roman"/>
          <w:sz w:val="24"/>
          <w:szCs w:val="24"/>
          <w:lang w:eastAsia="id-ID"/>
        </w:rPr>
      </w:pPr>
    </w:p>
    <w:p w:rsidR="00E96F3B" w:rsidRDefault="00E96F3B" w:rsidP="00E96F3B">
      <w:pPr>
        <w:autoSpaceDE w:val="0"/>
        <w:autoSpaceDN w:val="0"/>
        <w:adjustRightInd w:val="0"/>
        <w:spacing w:after="0" w:line="360" w:lineRule="auto"/>
        <w:ind w:left="1418" w:firstLine="709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lastRenderedPageBreak/>
        <w:t xml:space="preserve">Setelah menekan tombol tambah data maka akan mucul form isian yang akan diisikan seperti pada 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>
        <w:rPr>
          <w:rFonts w:ascii="Times New Roman" w:hAnsi="Times New Roman"/>
          <w:sz w:val="24"/>
          <w:szCs w:val="24"/>
          <w:lang w:eastAsia="id-ID"/>
        </w:rPr>
        <w:t>38 seperti dibawah ini.</w:t>
      </w:r>
    </w:p>
    <w:p w:rsidR="00E96F3B" w:rsidRDefault="00B23F23" w:rsidP="00E96F3B">
      <w:pPr>
        <w:autoSpaceDE w:val="0"/>
        <w:autoSpaceDN w:val="0"/>
        <w:adjustRightInd w:val="0"/>
        <w:spacing w:after="0" w:line="360" w:lineRule="auto"/>
        <w:ind w:left="1418" w:firstLine="709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172460" cy="1783715"/>
            <wp:effectExtent l="19050" t="0" r="8890" b="0"/>
            <wp:docPr id="29" name="Picture 29" descr="formtambahdatakecelaka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ormtambahdatakecelakaan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3B" w:rsidRDefault="00E96F3B" w:rsidP="00E96F3B">
      <w:pPr>
        <w:autoSpaceDE w:val="0"/>
        <w:autoSpaceDN w:val="0"/>
        <w:adjustRightInd w:val="0"/>
        <w:spacing w:after="0" w:line="360" w:lineRule="auto"/>
        <w:ind w:left="1418" w:firstLine="709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>
        <w:rPr>
          <w:rFonts w:ascii="Times New Roman" w:hAnsi="Times New Roman"/>
          <w:sz w:val="24"/>
          <w:szCs w:val="24"/>
          <w:lang w:eastAsia="id-ID"/>
        </w:rPr>
        <w:t>38 Form Isian Tambah Data Menu Transaksi Kecelakaan</w:t>
      </w:r>
    </w:p>
    <w:p w:rsidR="00E96F3B" w:rsidRPr="007D286F" w:rsidRDefault="00E96F3B" w:rsidP="00E96F3B">
      <w:pPr>
        <w:autoSpaceDE w:val="0"/>
        <w:autoSpaceDN w:val="0"/>
        <w:adjustRightInd w:val="0"/>
        <w:spacing w:after="0" w:line="360" w:lineRule="auto"/>
        <w:ind w:left="1418" w:firstLine="709"/>
        <w:jc w:val="center"/>
        <w:rPr>
          <w:rFonts w:ascii="Times New Roman" w:hAnsi="Times New Roman"/>
          <w:sz w:val="24"/>
          <w:szCs w:val="24"/>
          <w:lang w:eastAsia="id-ID"/>
        </w:rPr>
      </w:pPr>
    </w:p>
    <w:p w:rsidR="000D3A32" w:rsidRPr="007D286F" w:rsidRDefault="000D3A32" w:rsidP="00B23F23">
      <w:pPr>
        <w:numPr>
          <w:ilvl w:val="2"/>
          <w:numId w:val="33"/>
        </w:numPr>
        <w:autoSpaceDE w:val="0"/>
        <w:autoSpaceDN w:val="0"/>
        <w:adjustRightInd w:val="0"/>
        <w:spacing w:after="0" w:line="360" w:lineRule="auto"/>
        <w:ind w:hanging="371"/>
        <w:jc w:val="both"/>
        <w:rPr>
          <w:rFonts w:ascii="Times New Roman" w:hAnsi="Times New Roman"/>
          <w:b/>
          <w:sz w:val="24"/>
          <w:szCs w:val="24"/>
        </w:rPr>
      </w:pPr>
      <w:r w:rsidRPr="007D286F">
        <w:rPr>
          <w:rFonts w:ascii="Times New Roman" w:hAnsi="Times New Roman"/>
          <w:b/>
          <w:sz w:val="24"/>
          <w:szCs w:val="24"/>
          <w:lang w:eastAsia="id-ID"/>
        </w:rPr>
        <w:t xml:space="preserve">Uji Coba </w:t>
      </w:r>
      <w:r w:rsidR="00E96F3B">
        <w:rPr>
          <w:rFonts w:ascii="Times New Roman" w:hAnsi="Times New Roman"/>
          <w:b/>
          <w:sz w:val="24"/>
          <w:szCs w:val="24"/>
          <w:lang w:eastAsia="id-ID"/>
        </w:rPr>
        <w:t>Menu Laporan</w:t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eastAsia="id-ID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Pada halaman </w:t>
      </w:r>
      <w:r w:rsidR="00E96F3B">
        <w:rPr>
          <w:rFonts w:ascii="Times New Roman" w:hAnsi="Times New Roman"/>
          <w:sz w:val="24"/>
          <w:szCs w:val="24"/>
          <w:lang w:eastAsia="id-ID"/>
        </w:rPr>
        <w:t>laporan</w:t>
      </w:r>
      <w:r>
        <w:rPr>
          <w:rFonts w:ascii="Times New Roman" w:hAnsi="Times New Roman"/>
          <w:sz w:val="24"/>
          <w:szCs w:val="24"/>
          <w:lang w:eastAsia="id-ID"/>
        </w:rPr>
        <w:t xml:space="preserve">, terdapat </w:t>
      </w:r>
      <w:r w:rsidR="00623306">
        <w:rPr>
          <w:rFonts w:ascii="Times New Roman" w:hAnsi="Times New Roman"/>
          <w:sz w:val="24"/>
          <w:szCs w:val="24"/>
          <w:lang w:eastAsia="id-ID"/>
        </w:rPr>
        <w:t>sub</w:t>
      </w:r>
      <w:r w:rsidR="003C0498">
        <w:rPr>
          <w:rFonts w:ascii="Times New Roman" w:hAnsi="Times New Roman"/>
          <w:sz w:val="24"/>
          <w:szCs w:val="24"/>
          <w:lang w:eastAsia="id-ID"/>
        </w:rPr>
        <w:t xml:space="preserve"> menu laporan kecelakaan, laporan emisi gas, dan laporan safety performance yang terdapat </w:t>
      </w:r>
      <w:r>
        <w:rPr>
          <w:rFonts w:ascii="Times New Roman" w:hAnsi="Times New Roman"/>
          <w:sz w:val="24"/>
          <w:szCs w:val="24"/>
          <w:lang w:eastAsia="id-ID"/>
        </w:rPr>
        <w:t xml:space="preserve">label </w:t>
      </w:r>
      <w:r w:rsidR="003C0498">
        <w:rPr>
          <w:rFonts w:ascii="Times New Roman" w:hAnsi="Times New Roman"/>
          <w:sz w:val="24"/>
          <w:szCs w:val="24"/>
          <w:lang w:eastAsia="id-ID"/>
        </w:rPr>
        <w:t>hapus dan lihat</w:t>
      </w:r>
      <w:r>
        <w:rPr>
          <w:rFonts w:ascii="Times New Roman" w:hAnsi="Times New Roman"/>
          <w:sz w:val="24"/>
          <w:szCs w:val="24"/>
          <w:lang w:eastAsia="id-ID"/>
        </w:rPr>
        <w:t xml:space="preserve">, dimana </w:t>
      </w:r>
      <w:r w:rsidR="003C0498">
        <w:rPr>
          <w:rFonts w:ascii="Times New Roman" w:hAnsi="Times New Roman"/>
          <w:i/>
          <w:sz w:val="24"/>
          <w:szCs w:val="24"/>
          <w:lang w:eastAsia="id-ID"/>
        </w:rPr>
        <w:t xml:space="preserve">admin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>atau</w:t>
      </w:r>
      <w:r w:rsidR="00984535" w:rsidRPr="00984535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 user</w:t>
      </w:r>
      <w:r w:rsidR="00984535">
        <w:rPr>
          <w:rFonts w:ascii="Times New Roman" w:hAnsi="Times New Roman"/>
          <w:i/>
          <w:sz w:val="24"/>
          <w:szCs w:val="24"/>
          <w:lang w:val="en-US" w:eastAsia="id-ID"/>
        </w:rPr>
        <w:t xml:space="preserve"> </w:t>
      </w:r>
      <w:r w:rsidR="003C0498">
        <w:rPr>
          <w:rFonts w:ascii="Times New Roman" w:hAnsi="Times New Roman"/>
          <w:sz w:val="24"/>
          <w:szCs w:val="24"/>
          <w:lang w:eastAsia="id-ID"/>
        </w:rPr>
        <w:t>dapat</w:t>
      </w:r>
      <w:r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>melakukan pencarian data history kecelkaan dengan berbagai kriteia pencarian</w:t>
      </w:r>
      <w:r w:rsidR="00984535">
        <w:rPr>
          <w:rFonts w:ascii="Times New Roman" w:hAnsi="Times New Roman"/>
          <w:sz w:val="24"/>
          <w:szCs w:val="24"/>
          <w:lang w:val="en-US" w:eastAsia="id-ID"/>
        </w:rPr>
        <w:t xml:space="preserve"> ,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setelah menekan tombol lihat maka akan muncul data hasil pencarian yang kemudian </w:t>
      </w:r>
      <w:r w:rsidR="00984535" w:rsidRPr="00984535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admin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>atau</w:t>
      </w:r>
      <w:r w:rsidR="00984535" w:rsidRPr="00984535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 user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dapat memilih salah satu data untuk melihat data kecelakaan secara detail dan dapat dicetak </w:t>
      </w:r>
      <w:r w:rsid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>nantinya sebagai laporan</w:t>
      </w:r>
      <w:r w:rsidR="003C0498">
        <w:rPr>
          <w:rFonts w:ascii="Times New Roman" w:hAnsi="Times New Roman"/>
          <w:sz w:val="24"/>
          <w:szCs w:val="24"/>
          <w:lang w:eastAsia="id-ID"/>
        </w:rPr>
        <w:t xml:space="preserve">. </w:t>
      </w:r>
      <w:r w:rsidR="00984535" w:rsidRPr="00984535">
        <w:rPr>
          <w:rFonts w:ascii="Times New Roman" w:hAnsi="Times New Roman"/>
          <w:color w:val="FF0000"/>
          <w:sz w:val="24"/>
          <w:szCs w:val="24"/>
          <w:lang w:val="en-US" w:eastAsia="id-ID"/>
        </w:rPr>
        <w:t>Untuk menu laporan emisi udara dan safety performance juga sama seperti tampilan dan system kerja dari menu laporan kecelakaan.</w:t>
      </w:r>
      <w:r w:rsidR="00984535">
        <w:rPr>
          <w:rFonts w:ascii="Times New Roman" w:hAnsi="Times New Roman"/>
          <w:sz w:val="24"/>
          <w:szCs w:val="24"/>
          <w:lang w:val="en-US" w:eastAsia="id-ID"/>
        </w:rPr>
        <w:t xml:space="preserve"> </w:t>
      </w:r>
      <w:r w:rsidR="003C0498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3C0498">
        <w:rPr>
          <w:rFonts w:ascii="Times New Roman" w:hAnsi="Times New Roman"/>
          <w:sz w:val="24"/>
          <w:szCs w:val="24"/>
          <w:lang w:eastAsia="id-ID"/>
        </w:rPr>
        <w:t>39 dibawah ini adalah tampilan untuk menu laporan.</w:t>
      </w:r>
      <w:r>
        <w:rPr>
          <w:rFonts w:ascii="Times New Roman" w:hAnsi="Times New Roman"/>
          <w:sz w:val="24"/>
          <w:szCs w:val="24"/>
          <w:lang w:eastAsia="id-ID"/>
        </w:rPr>
        <w:t xml:space="preserve"> </w:t>
      </w:r>
    </w:p>
    <w:p w:rsidR="000D3A32" w:rsidRPr="007D286F" w:rsidRDefault="00B23F23" w:rsidP="000D3A32">
      <w:pPr>
        <w:autoSpaceDE w:val="0"/>
        <w:autoSpaceDN w:val="0"/>
        <w:adjustRightInd w:val="0"/>
        <w:spacing w:after="0" w:line="360" w:lineRule="auto"/>
        <w:ind w:left="1134"/>
        <w:jc w:val="center"/>
        <w:rPr>
          <w:rFonts w:ascii="Times New Roman" w:hAnsi="Times New Roman"/>
          <w:sz w:val="24"/>
          <w:szCs w:val="24"/>
          <w:lang w:eastAsia="id-ID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375660" cy="1410970"/>
            <wp:effectExtent l="19050" t="0" r="0" b="0"/>
            <wp:docPr id="30" name="Picture 30" descr="laporan kecelaka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aporan kecelakaan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32" w:rsidRPr="007D286F" w:rsidRDefault="000D3A32" w:rsidP="000D3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7D286F">
        <w:rPr>
          <w:rFonts w:ascii="Times New Roman" w:hAnsi="Times New Roman"/>
          <w:sz w:val="24"/>
          <w:szCs w:val="24"/>
          <w:lang w:eastAsia="id-ID"/>
        </w:rPr>
        <w:t xml:space="preserve">Gambar </w:t>
      </w:r>
      <w:r w:rsidR="00601273">
        <w:rPr>
          <w:rFonts w:ascii="Times New Roman" w:hAnsi="Times New Roman"/>
          <w:sz w:val="24"/>
          <w:szCs w:val="24"/>
          <w:lang w:eastAsia="id-ID"/>
        </w:rPr>
        <w:t>1.</w:t>
      </w:r>
      <w:r w:rsidR="003C0498">
        <w:rPr>
          <w:rFonts w:ascii="Times New Roman" w:hAnsi="Times New Roman"/>
          <w:sz w:val="24"/>
          <w:szCs w:val="24"/>
          <w:lang w:eastAsia="id-ID"/>
        </w:rPr>
        <w:t>39</w:t>
      </w:r>
      <w:r w:rsidRPr="007D286F">
        <w:rPr>
          <w:rFonts w:ascii="Times New Roman" w:hAnsi="Times New Roman"/>
          <w:sz w:val="24"/>
          <w:szCs w:val="24"/>
          <w:lang w:eastAsia="id-ID"/>
        </w:rPr>
        <w:t xml:space="preserve"> </w:t>
      </w:r>
      <w:r w:rsidR="003C0498">
        <w:rPr>
          <w:rFonts w:ascii="Times New Roman" w:hAnsi="Times New Roman"/>
          <w:sz w:val="24"/>
          <w:szCs w:val="24"/>
          <w:lang w:eastAsia="id-ID"/>
        </w:rPr>
        <w:t>Tampilan Menu Laporan</w:t>
      </w:r>
    </w:p>
    <w:p w:rsidR="000D3A32" w:rsidRPr="007D286F" w:rsidRDefault="000D3A32" w:rsidP="000D3A32">
      <w:pPr>
        <w:pStyle w:val="ListParagraph"/>
        <w:numPr>
          <w:ilvl w:val="0"/>
          <w:numId w:val="21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7D286F">
        <w:rPr>
          <w:rFonts w:ascii="Times New Roman" w:hAnsi="Times New Roman"/>
          <w:b/>
          <w:sz w:val="24"/>
          <w:szCs w:val="24"/>
        </w:rPr>
        <w:lastRenderedPageBreak/>
        <w:t>Analisa Program</w:t>
      </w:r>
    </w:p>
    <w:p w:rsidR="000D3A32" w:rsidRPr="00416704" w:rsidRDefault="000D3A32" w:rsidP="000D3A32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color w:val="FF0000"/>
          <w:sz w:val="24"/>
          <w:szCs w:val="24"/>
          <w:lang w:eastAsia="id-ID"/>
        </w:rPr>
      </w:pPr>
      <w:r w:rsidRPr="00416704">
        <w:rPr>
          <w:rFonts w:ascii="Times New Roman" w:hAnsi="Times New Roman"/>
          <w:color w:val="FF0000"/>
          <w:sz w:val="24"/>
          <w:szCs w:val="24"/>
          <w:lang w:eastAsia="id-ID"/>
        </w:rPr>
        <w:t>Dari hasil uji coba program, maka dapat diambil analisa sebagai berikut :</w:t>
      </w:r>
    </w:p>
    <w:p w:rsidR="00790E4B" w:rsidRPr="00416704" w:rsidRDefault="000D3A32" w:rsidP="00790E4B">
      <w:pPr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FF0000"/>
          <w:sz w:val="24"/>
          <w:szCs w:val="24"/>
          <w:lang w:eastAsia="id-ID"/>
        </w:rPr>
      </w:pPr>
      <w:r w:rsidRPr="00416704">
        <w:rPr>
          <w:rFonts w:ascii="Times New Roman" w:hAnsi="Times New Roman"/>
          <w:color w:val="FF0000"/>
          <w:sz w:val="24"/>
          <w:szCs w:val="24"/>
          <w:lang w:eastAsia="id-ID"/>
        </w:rPr>
        <w:t xml:space="preserve">Program mampu berjalan </w:t>
      </w:r>
      <w:r w:rsidR="00790E4B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dengan </w:t>
      </w:r>
      <w:r w:rsidRPr="00416704">
        <w:rPr>
          <w:rFonts w:ascii="Times New Roman" w:hAnsi="Times New Roman"/>
          <w:color w:val="FF0000"/>
          <w:sz w:val="24"/>
          <w:szCs w:val="24"/>
          <w:lang w:eastAsia="id-ID"/>
        </w:rPr>
        <w:t xml:space="preserve">lancar. </w:t>
      </w:r>
      <w:r w:rsidR="00790E4B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>Dengan adanya k</w:t>
      </w:r>
      <w:r w:rsidR="00790E4B" w:rsidRPr="00416704">
        <w:rPr>
          <w:rFonts w:ascii="Times New Roman" w:hAnsi="Times New Roman"/>
          <w:color w:val="FF0000"/>
          <w:sz w:val="24"/>
          <w:szCs w:val="24"/>
          <w:lang w:eastAsia="id-ID"/>
        </w:rPr>
        <w:t xml:space="preserve">oneksi </w:t>
      </w:r>
      <w:r w:rsidR="00790E4B" w:rsidRPr="00416704">
        <w:rPr>
          <w:rFonts w:ascii="Times New Roman" w:hAnsi="Times New Roman"/>
          <w:i/>
          <w:color w:val="FF0000"/>
          <w:sz w:val="24"/>
          <w:szCs w:val="24"/>
          <w:lang w:eastAsia="id-ID"/>
        </w:rPr>
        <w:t>database</w:t>
      </w:r>
      <w:r w:rsidR="00790E4B" w:rsidRPr="00416704">
        <w:rPr>
          <w:rFonts w:ascii="Times New Roman" w:hAnsi="Times New Roman"/>
          <w:color w:val="FF0000"/>
          <w:sz w:val="24"/>
          <w:szCs w:val="24"/>
          <w:lang w:eastAsia="id-ID"/>
        </w:rPr>
        <w:t xml:space="preserve"> </w:t>
      </w:r>
      <w:r w:rsidR="00790E4B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dengan aplikasi web </w:t>
      </w:r>
      <w:r w:rsidR="00790E4B" w:rsidRPr="00416704">
        <w:rPr>
          <w:rFonts w:ascii="Times New Roman" w:hAnsi="Times New Roman"/>
          <w:color w:val="FF0000"/>
          <w:sz w:val="24"/>
          <w:szCs w:val="24"/>
          <w:lang w:eastAsia="id-ID"/>
        </w:rPr>
        <w:t xml:space="preserve">sehingga </w:t>
      </w:r>
      <w:r w:rsidR="00790E4B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>memungkinkan utnuk melakukan operasi pengolahan data</w:t>
      </w:r>
      <w:r w:rsidR="00790E4B" w:rsidRPr="00416704">
        <w:rPr>
          <w:rFonts w:ascii="Times New Roman" w:hAnsi="Times New Roman"/>
          <w:color w:val="FF0000"/>
          <w:sz w:val="24"/>
          <w:szCs w:val="24"/>
          <w:lang w:eastAsia="id-ID"/>
        </w:rPr>
        <w:t>.</w:t>
      </w:r>
    </w:p>
    <w:p w:rsidR="000D3A32" w:rsidRPr="00416704" w:rsidRDefault="00790E4B" w:rsidP="000D3A32">
      <w:pPr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ind w:left="993" w:hanging="284"/>
        <w:jc w:val="both"/>
        <w:rPr>
          <w:rFonts w:ascii="Times New Roman" w:hAnsi="Times New Roman"/>
          <w:color w:val="FF0000"/>
          <w:sz w:val="24"/>
          <w:szCs w:val="24"/>
          <w:lang w:eastAsia="id-ID"/>
        </w:rPr>
      </w:pP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Dengan dilengkapi fitur – fitur standard aplikasi web yaitu CRUD(Create, Read, Update, Delete). Dimana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Read Data 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untuk melihat kumpulan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>history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data, fitur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>Create Data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untuk menambahkan data baru dan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>Update Data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 untuk melakukan perubahan data serta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Delete Data 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untuk menghapus data.  </w:t>
      </w:r>
    </w:p>
    <w:p w:rsidR="00416704" w:rsidRPr="00416704" w:rsidRDefault="00790E4B" w:rsidP="000D3A32">
      <w:pPr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ind w:left="993" w:hanging="284"/>
        <w:jc w:val="both"/>
        <w:rPr>
          <w:rFonts w:ascii="Times New Roman" w:hAnsi="Times New Roman"/>
          <w:color w:val="FF0000"/>
          <w:sz w:val="24"/>
          <w:szCs w:val="24"/>
          <w:lang w:eastAsia="id-ID"/>
        </w:rPr>
      </w:pP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Selain adanya fitur CRUD </w:t>
      </w:r>
      <w:r w:rsidR="00416704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tersebut , 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aplikasi juga didukung dengan  fitur </w:t>
      </w:r>
      <w:r w:rsidRPr="00416704">
        <w:rPr>
          <w:rFonts w:ascii="Times New Roman" w:hAnsi="Times New Roman"/>
          <w:i/>
          <w:color w:val="FF0000"/>
          <w:sz w:val="24"/>
          <w:szCs w:val="24"/>
          <w:lang w:val="en-US" w:eastAsia="id-ID"/>
        </w:rPr>
        <w:t xml:space="preserve">Filter Data 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dimana untuk melakukan pencarian data sesuai criteria yang hendak </w:t>
      </w:r>
      <w:r w:rsidR="00416704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>dicari</w:t>
      </w: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, </w:t>
      </w:r>
      <w:r w:rsidR="00416704"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>sehingga dapat memudahkan pengguna saat ingin mencari data yang akan di ubah maupun yang akan di cetak sebagai laporan nantinya, proses pencarian data tersebut dapat berjalan dengan lancer sebagaimana mestinaya.</w:t>
      </w:r>
    </w:p>
    <w:p w:rsidR="000D3A32" w:rsidRPr="00416704" w:rsidRDefault="00416704" w:rsidP="000D3A32">
      <w:pPr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ind w:left="993" w:hanging="284"/>
        <w:jc w:val="both"/>
        <w:rPr>
          <w:rFonts w:ascii="Times New Roman" w:hAnsi="Times New Roman"/>
          <w:color w:val="FF0000"/>
          <w:sz w:val="24"/>
          <w:szCs w:val="24"/>
          <w:lang w:eastAsia="id-ID"/>
        </w:rPr>
      </w:pPr>
      <w:r w:rsidRPr="00416704">
        <w:rPr>
          <w:rFonts w:ascii="Times New Roman" w:hAnsi="Times New Roman"/>
          <w:color w:val="FF0000"/>
          <w:sz w:val="24"/>
          <w:szCs w:val="24"/>
          <w:lang w:val="en-US" w:eastAsia="id-ID"/>
        </w:rPr>
        <w:t xml:space="preserve">Pengguna juga dapat mencetak data sebagai hasil laporan ke dalam format PDF  dan </w:t>
      </w:r>
      <w:r w:rsidR="000D3A32" w:rsidRPr="00416704">
        <w:rPr>
          <w:rFonts w:ascii="Times New Roman" w:hAnsi="Times New Roman"/>
          <w:color w:val="FF0000"/>
          <w:sz w:val="24"/>
          <w:szCs w:val="24"/>
          <w:lang w:eastAsia="id-ID"/>
        </w:rPr>
        <w:t>sudah berjalan sebagaimana mestinya.</w:t>
      </w:r>
    </w:p>
    <w:p w:rsidR="000D3A32" w:rsidRPr="000D3A32" w:rsidRDefault="000D3A32" w:rsidP="000D3A32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F0454" w:rsidRDefault="00DF0454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184133" w:rsidRDefault="00184133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4C1F89" w:rsidRDefault="004C1F89" w:rsidP="002642B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2E3178" w:rsidRPr="00184133" w:rsidRDefault="002E3178" w:rsidP="00B23F23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sectPr w:rsidR="002E3178" w:rsidRPr="00184133" w:rsidSect="00886AF4">
      <w:type w:val="continuous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2CA7" w:rsidRDefault="00CE2CA7" w:rsidP="00CB2B28">
      <w:pPr>
        <w:spacing w:after="0" w:line="240" w:lineRule="auto"/>
      </w:pPr>
      <w:r>
        <w:separator/>
      </w:r>
    </w:p>
  </w:endnote>
  <w:endnote w:type="continuationSeparator" w:id="0">
    <w:p w:rsidR="00CE2CA7" w:rsidRDefault="00CE2CA7" w:rsidP="00CB2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624C" w:rsidRDefault="00CE2CA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42438">
      <w:rPr>
        <w:noProof/>
      </w:rPr>
      <w:t>1</w:t>
    </w:r>
    <w:r>
      <w:rPr>
        <w:noProof/>
      </w:rPr>
      <w:fldChar w:fldCharType="end"/>
    </w:r>
  </w:p>
  <w:p w:rsidR="00A0624C" w:rsidRDefault="00A0624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2CA7" w:rsidRDefault="00CE2CA7" w:rsidP="00CB2B28">
      <w:pPr>
        <w:spacing w:after="0" w:line="240" w:lineRule="auto"/>
      </w:pPr>
      <w:r>
        <w:separator/>
      </w:r>
    </w:p>
  </w:footnote>
  <w:footnote w:type="continuationSeparator" w:id="0">
    <w:p w:rsidR="00CE2CA7" w:rsidRDefault="00CE2CA7" w:rsidP="00CB2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136" coordsize="21600,21600" o:spt="136" adj="10800" path="m@7,l@8,m@5,21600l@6,21600e">
        <v:formulas>
          <v:f eqn="sum #0 0 10800"/>
          <v:f eqn="prod #0 2 1"/>
          <v:f eqn="sum 21600 0 @1"/>
          <v:f eqn="sum 0 0 @2"/>
          <v:f eqn="sum 21600 0 @3"/>
          <v:f eqn="if @0 @3 0"/>
          <v:f eqn="if @0 21600 @1"/>
          <v:f eqn="if @0 0 @2"/>
          <v:f eqn="if @0 @4 21600"/>
          <v:f eqn="mid @5 @6"/>
          <v:f eqn="mid @8 @5"/>
          <v:f eqn="mid @7 @8"/>
          <v:f eqn="mid @6 @7"/>
          <v:f eqn="sum @6 0 @5"/>
        </v:formulas>
        <v:path textpathok="t" o:connecttype="custom" o:connectlocs="@9,0;@10,10800;@11,21600;@12,10800" o:connectangles="270,180,90,0"/>
        <v:textpath on="t" fitshape="t"/>
        <v:handles>
          <v:h position="#0,bottomRight" xrange="6629,14971"/>
        </v:handles>
        <o:lock v:ext="edit" text="t" shapetype="t"/>
      </v:shapetype>
      <v:shape id="_x0000_i1027" type="#_x0000_t136" style="width:12.75pt;height:14.25pt" o:bullet="t">
        <v:shadow color="#868686"/>
        <v:textpath style="font-family:&quot;Times New Roman&quot;;font-size:12pt;v-text-kern:t" trim="t" fitpath="t" string="Ya"/>
      </v:shape>
    </w:pict>
  </w:numPicBullet>
  <w:abstractNum w:abstractNumId="0">
    <w:nsid w:val="021A4553"/>
    <w:multiLevelType w:val="multilevel"/>
    <w:tmpl w:val="779AE39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">
    <w:nsid w:val="02AC400A"/>
    <w:multiLevelType w:val="hybridMultilevel"/>
    <w:tmpl w:val="53649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A86524"/>
    <w:multiLevelType w:val="multilevel"/>
    <w:tmpl w:val="32F695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  <w:b/>
      </w:rPr>
    </w:lvl>
  </w:abstractNum>
  <w:abstractNum w:abstractNumId="3">
    <w:nsid w:val="0DF34FE1"/>
    <w:multiLevelType w:val="multilevel"/>
    <w:tmpl w:val="7C1CBF6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76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4">
    <w:nsid w:val="103C0663"/>
    <w:multiLevelType w:val="multilevel"/>
    <w:tmpl w:val="7D20AB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>
    <w:nsid w:val="13694E9E"/>
    <w:multiLevelType w:val="hybridMultilevel"/>
    <w:tmpl w:val="9D90281C"/>
    <w:lvl w:ilvl="0" w:tplc="0421000F">
      <w:start w:val="1"/>
      <w:numFmt w:val="decimal"/>
      <w:lvlText w:val="%1."/>
      <w:lvlJc w:val="left"/>
      <w:pPr>
        <w:ind w:left="1642" w:hanging="360"/>
      </w:pPr>
      <w:rPr>
        <w:rFonts w:hint="default"/>
        <w:spacing w:val="14"/>
        <w:sz w:val="22"/>
        <w:szCs w:val="24"/>
      </w:rPr>
    </w:lvl>
    <w:lvl w:ilvl="1" w:tplc="0421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53C44AF"/>
    <w:multiLevelType w:val="hybridMultilevel"/>
    <w:tmpl w:val="1CA653E6"/>
    <w:lvl w:ilvl="0" w:tplc="57B66D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6B73196"/>
    <w:multiLevelType w:val="multilevel"/>
    <w:tmpl w:val="177418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18FE6E45"/>
    <w:multiLevelType w:val="multilevel"/>
    <w:tmpl w:val="207EF834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93" w:hanging="1800"/>
      </w:pPr>
      <w:rPr>
        <w:rFonts w:hint="default"/>
      </w:rPr>
    </w:lvl>
  </w:abstractNum>
  <w:abstractNum w:abstractNumId="9">
    <w:nsid w:val="1A7816A1"/>
    <w:multiLevelType w:val="hybridMultilevel"/>
    <w:tmpl w:val="AED0EFD2"/>
    <w:lvl w:ilvl="0" w:tplc="7C34408A">
      <w:start w:val="4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C2015C6"/>
    <w:multiLevelType w:val="multilevel"/>
    <w:tmpl w:val="0ABE54A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1">
    <w:nsid w:val="2DBA6455"/>
    <w:multiLevelType w:val="hybridMultilevel"/>
    <w:tmpl w:val="4F669000"/>
    <w:lvl w:ilvl="0" w:tplc="289C4952">
      <w:start w:val="1"/>
      <w:numFmt w:val="lowerLetter"/>
      <w:lvlText w:val="%1."/>
      <w:lvlJc w:val="left"/>
      <w:pPr>
        <w:tabs>
          <w:tab w:val="num" w:pos="927"/>
        </w:tabs>
        <w:ind w:left="927" w:hanging="360"/>
      </w:pPr>
    </w:lvl>
    <w:lvl w:ilvl="1" w:tplc="0409000B">
      <w:start w:val="1"/>
      <w:numFmt w:val="bullet"/>
      <w:lvlText w:val=""/>
      <w:lvlJc w:val="left"/>
      <w:pPr>
        <w:tabs>
          <w:tab w:val="num" w:pos="1647"/>
        </w:tabs>
        <w:ind w:left="1647" w:hanging="360"/>
      </w:pPr>
      <w:rPr>
        <w:rFonts w:ascii="Wingdings" w:hAnsi="Wingdings" w:hint="default"/>
      </w:rPr>
    </w:lvl>
    <w:lvl w:ilvl="2" w:tplc="B7A48EEA">
      <w:start w:val="1"/>
      <w:numFmt w:val="decimal"/>
      <w:lvlText w:val="%3."/>
      <w:lvlJc w:val="left"/>
      <w:pPr>
        <w:ind w:left="2367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1C74BB3"/>
    <w:multiLevelType w:val="hybridMultilevel"/>
    <w:tmpl w:val="A48AD996"/>
    <w:lvl w:ilvl="0" w:tplc="7C34408A">
      <w:start w:val="4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7C34408A">
      <w:start w:val="4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33523E2"/>
    <w:multiLevelType w:val="hybridMultilevel"/>
    <w:tmpl w:val="C0BA5A0A"/>
    <w:lvl w:ilvl="0" w:tplc="0421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>
    <w:nsid w:val="37DB7B9D"/>
    <w:multiLevelType w:val="hybridMultilevel"/>
    <w:tmpl w:val="D542F9E8"/>
    <w:lvl w:ilvl="0" w:tplc="9B6E53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2C95D87"/>
    <w:multiLevelType w:val="multilevel"/>
    <w:tmpl w:val="BAF27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>
    <w:nsid w:val="437D6756"/>
    <w:multiLevelType w:val="hybridMultilevel"/>
    <w:tmpl w:val="12D4BA82"/>
    <w:lvl w:ilvl="0" w:tplc="0409000F">
      <w:start w:val="1"/>
      <w:numFmt w:val="decimal"/>
      <w:lvlText w:val="%1."/>
      <w:lvlJc w:val="left"/>
      <w:pPr>
        <w:ind w:left="1282" w:hanging="360"/>
      </w:pPr>
    </w:lvl>
    <w:lvl w:ilvl="1" w:tplc="04090019" w:tentative="1">
      <w:start w:val="1"/>
      <w:numFmt w:val="lowerLetter"/>
      <w:lvlText w:val="%2."/>
      <w:lvlJc w:val="left"/>
      <w:pPr>
        <w:ind w:left="2002" w:hanging="360"/>
      </w:pPr>
    </w:lvl>
    <w:lvl w:ilvl="2" w:tplc="0409001B" w:tentative="1">
      <w:start w:val="1"/>
      <w:numFmt w:val="lowerRoman"/>
      <w:lvlText w:val="%3."/>
      <w:lvlJc w:val="right"/>
      <w:pPr>
        <w:ind w:left="2722" w:hanging="180"/>
      </w:pPr>
    </w:lvl>
    <w:lvl w:ilvl="3" w:tplc="0409000F" w:tentative="1">
      <w:start w:val="1"/>
      <w:numFmt w:val="decimal"/>
      <w:lvlText w:val="%4."/>
      <w:lvlJc w:val="left"/>
      <w:pPr>
        <w:ind w:left="3442" w:hanging="360"/>
      </w:pPr>
    </w:lvl>
    <w:lvl w:ilvl="4" w:tplc="04090019" w:tentative="1">
      <w:start w:val="1"/>
      <w:numFmt w:val="lowerLetter"/>
      <w:lvlText w:val="%5."/>
      <w:lvlJc w:val="left"/>
      <w:pPr>
        <w:ind w:left="4162" w:hanging="360"/>
      </w:pPr>
    </w:lvl>
    <w:lvl w:ilvl="5" w:tplc="0409001B" w:tentative="1">
      <w:start w:val="1"/>
      <w:numFmt w:val="lowerRoman"/>
      <w:lvlText w:val="%6."/>
      <w:lvlJc w:val="right"/>
      <w:pPr>
        <w:ind w:left="4882" w:hanging="180"/>
      </w:pPr>
    </w:lvl>
    <w:lvl w:ilvl="6" w:tplc="0409000F" w:tentative="1">
      <w:start w:val="1"/>
      <w:numFmt w:val="decimal"/>
      <w:lvlText w:val="%7."/>
      <w:lvlJc w:val="left"/>
      <w:pPr>
        <w:ind w:left="5602" w:hanging="360"/>
      </w:pPr>
    </w:lvl>
    <w:lvl w:ilvl="7" w:tplc="04090019" w:tentative="1">
      <w:start w:val="1"/>
      <w:numFmt w:val="lowerLetter"/>
      <w:lvlText w:val="%8."/>
      <w:lvlJc w:val="left"/>
      <w:pPr>
        <w:ind w:left="6322" w:hanging="360"/>
      </w:pPr>
    </w:lvl>
    <w:lvl w:ilvl="8" w:tplc="0409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17">
    <w:nsid w:val="445A0284"/>
    <w:multiLevelType w:val="hybridMultilevel"/>
    <w:tmpl w:val="8274063E"/>
    <w:lvl w:ilvl="0" w:tplc="04210011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>
    <w:nsid w:val="4FEA0D90"/>
    <w:multiLevelType w:val="multilevel"/>
    <w:tmpl w:val="4B2AD862"/>
    <w:lvl w:ilvl="0">
      <w:start w:val="1"/>
      <w:numFmt w:val="decimal"/>
      <w:lvlText w:val="%1."/>
      <w:lvlJc w:val="left"/>
      <w:pPr>
        <w:ind w:left="1494" w:hanging="360"/>
      </w:pPr>
      <w:rPr>
        <w:rFonts w:hint="default"/>
        <w:b w:val="0"/>
      </w:rPr>
    </w:lvl>
    <w:lvl w:ilvl="1">
      <w:start w:val="4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19">
    <w:nsid w:val="50872238"/>
    <w:multiLevelType w:val="hybridMultilevel"/>
    <w:tmpl w:val="10C6B9FC"/>
    <w:lvl w:ilvl="0" w:tplc="04210011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>
    <w:nsid w:val="53275290"/>
    <w:multiLevelType w:val="hybridMultilevel"/>
    <w:tmpl w:val="108C13B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434769"/>
    <w:multiLevelType w:val="hybridMultilevel"/>
    <w:tmpl w:val="763085AC"/>
    <w:lvl w:ilvl="0" w:tplc="04210011">
      <w:start w:val="1"/>
      <w:numFmt w:val="decimal"/>
      <w:lvlText w:val="%1)"/>
      <w:lvlJc w:val="left"/>
      <w:pPr>
        <w:ind w:left="288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1" w:hanging="360"/>
      </w:pPr>
      <w:rPr>
        <w:rFonts w:ascii="Wingdings" w:hAnsi="Wingdings" w:hint="default"/>
      </w:rPr>
    </w:lvl>
  </w:abstractNum>
  <w:abstractNum w:abstractNumId="22">
    <w:nsid w:val="59E33025"/>
    <w:multiLevelType w:val="multilevel"/>
    <w:tmpl w:val="51BAB9B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>
    <w:nsid w:val="5FE93F5F"/>
    <w:multiLevelType w:val="hybridMultilevel"/>
    <w:tmpl w:val="9F1A37B2"/>
    <w:lvl w:ilvl="0" w:tplc="BBE6E48E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C779A0"/>
    <w:multiLevelType w:val="hybridMultilevel"/>
    <w:tmpl w:val="F1EA508E"/>
    <w:lvl w:ilvl="0" w:tplc="7C34408A">
      <w:start w:val="4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60FC5FBB"/>
    <w:multiLevelType w:val="hybridMultilevel"/>
    <w:tmpl w:val="C8169A5C"/>
    <w:lvl w:ilvl="0" w:tplc="0421000F">
      <w:start w:val="1"/>
      <w:numFmt w:val="decimal"/>
      <w:lvlText w:val="%1."/>
      <w:lvlJc w:val="left"/>
      <w:pPr>
        <w:ind w:left="1642" w:hanging="360"/>
      </w:pPr>
      <w:rPr>
        <w:rFonts w:hint="default"/>
        <w:spacing w:val="14"/>
        <w:sz w:val="22"/>
        <w:szCs w:val="24"/>
      </w:rPr>
    </w:lvl>
    <w:lvl w:ilvl="1" w:tplc="0421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3A786E"/>
    <w:multiLevelType w:val="multilevel"/>
    <w:tmpl w:val="EAAEA5B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7">
    <w:nsid w:val="72CA74EA"/>
    <w:multiLevelType w:val="hybridMultilevel"/>
    <w:tmpl w:val="F2BE239E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32E6A26"/>
    <w:multiLevelType w:val="multilevel"/>
    <w:tmpl w:val="49500160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5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9">
    <w:nsid w:val="7B6A5772"/>
    <w:multiLevelType w:val="multilevel"/>
    <w:tmpl w:val="886C0D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  <w:b/>
      </w:rPr>
    </w:lvl>
  </w:abstractNum>
  <w:abstractNum w:abstractNumId="30">
    <w:nsid w:val="7DE3438E"/>
    <w:multiLevelType w:val="multilevel"/>
    <w:tmpl w:val="DF7AC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60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1">
    <w:nsid w:val="7EAE210C"/>
    <w:multiLevelType w:val="hybridMultilevel"/>
    <w:tmpl w:val="1082CD8C"/>
    <w:lvl w:ilvl="0" w:tplc="4F42F0A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29"/>
  </w:num>
  <w:num w:numId="4">
    <w:abstractNumId w:val="2"/>
  </w:num>
  <w:num w:numId="5">
    <w:abstractNumId w:val="15"/>
  </w:num>
  <w:num w:numId="6">
    <w:abstractNumId w:val="13"/>
  </w:num>
  <w:num w:numId="7">
    <w:abstractNumId w:val="18"/>
  </w:num>
  <w:num w:numId="8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20"/>
  </w:num>
  <w:num w:numId="11">
    <w:abstractNumId w:val="4"/>
  </w:num>
  <w:num w:numId="12">
    <w:abstractNumId w:val="27"/>
  </w:num>
  <w:num w:numId="13">
    <w:abstractNumId w:val="21"/>
  </w:num>
  <w:num w:numId="14">
    <w:abstractNumId w:val="17"/>
  </w:num>
  <w:num w:numId="15">
    <w:abstractNumId w:val="19"/>
  </w:num>
  <w:num w:numId="16">
    <w:abstractNumId w:val="28"/>
  </w:num>
  <w:num w:numId="17">
    <w:abstractNumId w:val="16"/>
  </w:num>
  <w:num w:numId="18">
    <w:abstractNumId w:val="25"/>
  </w:num>
  <w:num w:numId="19">
    <w:abstractNumId w:val="5"/>
  </w:num>
  <w:num w:numId="20">
    <w:abstractNumId w:val="3"/>
  </w:num>
  <w:num w:numId="21">
    <w:abstractNumId w:val="31"/>
  </w:num>
  <w:num w:numId="22">
    <w:abstractNumId w:val="30"/>
  </w:num>
  <w:num w:numId="23">
    <w:abstractNumId w:val="6"/>
  </w:num>
  <w:num w:numId="24">
    <w:abstractNumId w:val="12"/>
  </w:num>
  <w:num w:numId="25">
    <w:abstractNumId w:val="14"/>
  </w:num>
  <w:num w:numId="26">
    <w:abstractNumId w:val="10"/>
  </w:num>
  <w:num w:numId="27">
    <w:abstractNumId w:val="23"/>
  </w:num>
  <w:num w:numId="28">
    <w:abstractNumId w:val="11"/>
  </w:num>
  <w:num w:numId="29">
    <w:abstractNumId w:val="24"/>
  </w:num>
  <w:num w:numId="30">
    <w:abstractNumId w:val="9"/>
  </w:num>
  <w:num w:numId="31">
    <w:abstractNumId w:val="0"/>
  </w:num>
  <w:num w:numId="32">
    <w:abstractNumId w:val="26"/>
  </w:num>
  <w:num w:numId="33">
    <w:abstractNumId w:val="2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21B79"/>
    <w:rsid w:val="000003AB"/>
    <w:rsid w:val="00014A7A"/>
    <w:rsid w:val="00016CC2"/>
    <w:rsid w:val="000236CA"/>
    <w:rsid w:val="00024C06"/>
    <w:rsid w:val="00040DD7"/>
    <w:rsid w:val="00042438"/>
    <w:rsid w:val="0005055A"/>
    <w:rsid w:val="0005082B"/>
    <w:rsid w:val="000542E1"/>
    <w:rsid w:val="00066812"/>
    <w:rsid w:val="00070D6F"/>
    <w:rsid w:val="000777AB"/>
    <w:rsid w:val="00082554"/>
    <w:rsid w:val="00097171"/>
    <w:rsid w:val="000A3E39"/>
    <w:rsid w:val="000A68A5"/>
    <w:rsid w:val="000B7220"/>
    <w:rsid w:val="000B7300"/>
    <w:rsid w:val="000D3A32"/>
    <w:rsid w:val="000E4525"/>
    <w:rsid w:val="000E6762"/>
    <w:rsid w:val="000F31A5"/>
    <w:rsid w:val="000F4132"/>
    <w:rsid w:val="001101F3"/>
    <w:rsid w:val="0012028E"/>
    <w:rsid w:val="00140FEC"/>
    <w:rsid w:val="00143813"/>
    <w:rsid w:val="00156982"/>
    <w:rsid w:val="00161912"/>
    <w:rsid w:val="00161BEE"/>
    <w:rsid w:val="001625F6"/>
    <w:rsid w:val="00164421"/>
    <w:rsid w:val="001710E1"/>
    <w:rsid w:val="00171651"/>
    <w:rsid w:val="00184133"/>
    <w:rsid w:val="00191B58"/>
    <w:rsid w:val="0019361F"/>
    <w:rsid w:val="001A3192"/>
    <w:rsid w:val="001C0878"/>
    <w:rsid w:val="001C0F4C"/>
    <w:rsid w:val="001C2D92"/>
    <w:rsid w:val="001C6663"/>
    <w:rsid w:val="001C69AF"/>
    <w:rsid w:val="001D15EF"/>
    <w:rsid w:val="001E56A5"/>
    <w:rsid w:val="001F1FE7"/>
    <w:rsid w:val="00201CB0"/>
    <w:rsid w:val="002035B4"/>
    <w:rsid w:val="00203C21"/>
    <w:rsid w:val="00230C93"/>
    <w:rsid w:val="00230F20"/>
    <w:rsid w:val="00233D77"/>
    <w:rsid w:val="00236C87"/>
    <w:rsid w:val="00240CC4"/>
    <w:rsid w:val="00244E2B"/>
    <w:rsid w:val="002460D2"/>
    <w:rsid w:val="002531DE"/>
    <w:rsid w:val="00256FB1"/>
    <w:rsid w:val="002642B7"/>
    <w:rsid w:val="0028016E"/>
    <w:rsid w:val="00292108"/>
    <w:rsid w:val="002943F9"/>
    <w:rsid w:val="002A6AAE"/>
    <w:rsid w:val="002A786A"/>
    <w:rsid w:val="002B3393"/>
    <w:rsid w:val="002D7441"/>
    <w:rsid w:val="002E3178"/>
    <w:rsid w:val="002E39A6"/>
    <w:rsid w:val="002E555B"/>
    <w:rsid w:val="002F0A94"/>
    <w:rsid w:val="002F1868"/>
    <w:rsid w:val="002F22F6"/>
    <w:rsid w:val="002F3D2D"/>
    <w:rsid w:val="002F432F"/>
    <w:rsid w:val="0030003B"/>
    <w:rsid w:val="003044E6"/>
    <w:rsid w:val="00312344"/>
    <w:rsid w:val="0031754B"/>
    <w:rsid w:val="00317D2F"/>
    <w:rsid w:val="00320FC8"/>
    <w:rsid w:val="00325496"/>
    <w:rsid w:val="0032605E"/>
    <w:rsid w:val="00343D25"/>
    <w:rsid w:val="00345D44"/>
    <w:rsid w:val="003647C9"/>
    <w:rsid w:val="00365B29"/>
    <w:rsid w:val="00366290"/>
    <w:rsid w:val="0037021D"/>
    <w:rsid w:val="00371F98"/>
    <w:rsid w:val="003730BB"/>
    <w:rsid w:val="00377001"/>
    <w:rsid w:val="003778C1"/>
    <w:rsid w:val="003838E2"/>
    <w:rsid w:val="00384A27"/>
    <w:rsid w:val="003853A5"/>
    <w:rsid w:val="00385BDF"/>
    <w:rsid w:val="003B6907"/>
    <w:rsid w:val="003C0498"/>
    <w:rsid w:val="003C5390"/>
    <w:rsid w:val="003C71A4"/>
    <w:rsid w:val="003C7CA5"/>
    <w:rsid w:val="003C7F35"/>
    <w:rsid w:val="003D47C7"/>
    <w:rsid w:val="003D7954"/>
    <w:rsid w:val="003E0D52"/>
    <w:rsid w:val="003E4D9A"/>
    <w:rsid w:val="003E5B62"/>
    <w:rsid w:val="003E67E5"/>
    <w:rsid w:val="003F0FB8"/>
    <w:rsid w:val="00410CC1"/>
    <w:rsid w:val="004116B1"/>
    <w:rsid w:val="00411ECC"/>
    <w:rsid w:val="00415373"/>
    <w:rsid w:val="00416704"/>
    <w:rsid w:val="00417DE6"/>
    <w:rsid w:val="00417E4D"/>
    <w:rsid w:val="00423B71"/>
    <w:rsid w:val="00427706"/>
    <w:rsid w:val="00433E88"/>
    <w:rsid w:val="00443130"/>
    <w:rsid w:val="0044455F"/>
    <w:rsid w:val="00450B0C"/>
    <w:rsid w:val="004526D9"/>
    <w:rsid w:val="004616C4"/>
    <w:rsid w:val="00461C5F"/>
    <w:rsid w:val="0046428E"/>
    <w:rsid w:val="004733EC"/>
    <w:rsid w:val="00473ADF"/>
    <w:rsid w:val="00474E2A"/>
    <w:rsid w:val="0047795F"/>
    <w:rsid w:val="004B3913"/>
    <w:rsid w:val="004B7BAD"/>
    <w:rsid w:val="004C1F89"/>
    <w:rsid w:val="004C221D"/>
    <w:rsid w:val="004C47C8"/>
    <w:rsid w:val="004D14E4"/>
    <w:rsid w:val="004D3B1A"/>
    <w:rsid w:val="004D5A5D"/>
    <w:rsid w:val="004D61F2"/>
    <w:rsid w:val="004D752A"/>
    <w:rsid w:val="004E78BB"/>
    <w:rsid w:val="004F33C8"/>
    <w:rsid w:val="00502E15"/>
    <w:rsid w:val="005046D7"/>
    <w:rsid w:val="005155FA"/>
    <w:rsid w:val="00527C25"/>
    <w:rsid w:val="00537837"/>
    <w:rsid w:val="00545DFA"/>
    <w:rsid w:val="005464F3"/>
    <w:rsid w:val="00547D1D"/>
    <w:rsid w:val="005520D9"/>
    <w:rsid w:val="00556927"/>
    <w:rsid w:val="00564D45"/>
    <w:rsid w:val="005707D6"/>
    <w:rsid w:val="00583BE3"/>
    <w:rsid w:val="00585677"/>
    <w:rsid w:val="0059778E"/>
    <w:rsid w:val="005B7D8A"/>
    <w:rsid w:val="005C14DD"/>
    <w:rsid w:val="005C3775"/>
    <w:rsid w:val="005C7DD2"/>
    <w:rsid w:val="005D34B8"/>
    <w:rsid w:val="005D4AAD"/>
    <w:rsid w:val="005E14CE"/>
    <w:rsid w:val="005E4B5C"/>
    <w:rsid w:val="005E5CF6"/>
    <w:rsid w:val="005F362D"/>
    <w:rsid w:val="005F5FC1"/>
    <w:rsid w:val="00601273"/>
    <w:rsid w:val="00605251"/>
    <w:rsid w:val="006068AE"/>
    <w:rsid w:val="00613D85"/>
    <w:rsid w:val="006167BF"/>
    <w:rsid w:val="00623306"/>
    <w:rsid w:val="00623D26"/>
    <w:rsid w:val="006327BD"/>
    <w:rsid w:val="0064046C"/>
    <w:rsid w:val="00646703"/>
    <w:rsid w:val="006515FE"/>
    <w:rsid w:val="00656406"/>
    <w:rsid w:val="00667325"/>
    <w:rsid w:val="00676174"/>
    <w:rsid w:val="00680C35"/>
    <w:rsid w:val="006818B0"/>
    <w:rsid w:val="00682F90"/>
    <w:rsid w:val="006866F0"/>
    <w:rsid w:val="006928FA"/>
    <w:rsid w:val="00692EAA"/>
    <w:rsid w:val="006B5147"/>
    <w:rsid w:val="006B53BD"/>
    <w:rsid w:val="006C5765"/>
    <w:rsid w:val="006D1F5A"/>
    <w:rsid w:val="006F109D"/>
    <w:rsid w:val="0070078A"/>
    <w:rsid w:val="00721F84"/>
    <w:rsid w:val="00742C9F"/>
    <w:rsid w:val="0074354D"/>
    <w:rsid w:val="00751C1F"/>
    <w:rsid w:val="00753EF1"/>
    <w:rsid w:val="00756DE9"/>
    <w:rsid w:val="007577E6"/>
    <w:rsid w:val="00770E57"/>
    <w:rsid w:val="0078581E"/>
    <w:rsid w:val="0078705A"/>
    <w:rsid w:val="00790E4B"/>
    <w:rsid w:val="00796C97"/>
    <w:rsid w:val="007A6997"/>
    <w:rsid w:val="007B307C"/>
    <w:rsid w:val="007C77DA"/>
    <w:rsid w:val="007F0355"/>
    <w:rsid w:val="008125F5"/>
    <w:rsid w:val="00815929"/>
    <w:rsid w:val="00841A45"/>
    <w:rsid w:val="008439AF"/>
    <w:rsid w:val="0084654D"/>
    <w:rsid w:val="00847065"/>
    <w:rsid w:val="00853256"/>
    <w:rsid w:val="008625E2"/>
    <w:rsid w:val="00870303"/>
    <w:rsid w:val="00870FAD"/>
    <w:rsid w:val="008710A9"/>
    <w:rsid w:val="0087257D"/>
    <w:rsid w:val="00886AF4"/>
    <w:rsid w:val="00892D9D"/>
    <w:rsid w:val="00893AF3"/>
    <w:rsid w:val="008A3258"/>
    <w:rsid w:val="008A3BAC"/>
    <w:rsid w:val="008C22C2"/>
    <w:rsid w:val="008D1782"/>
    <w:rsid w:val="008E4DC1"/>
    <w:rsid w:val="008F6ACB"/>
    <w:rsid w:val="0090289A"/>
    <w:rsid w:val="009043A5"/>
    <w:rsid w:val="00904A58"/>
    <w:rsid w:val="00905921"/>
    <w:rsid w:val="009116EA"/>
    <w:rsid w:val="0091421F"/>
    <w:rsid w:val="0091548B"/>
    <w:rsid w:val="0091710F"/>
    <w:rsid w:val="00930501"/>
    <w:rsid w:val="00931258"/>
    <w:rsid w:val="009343D9"/>
    <w:rsid w:val="00935534"/>
    <w:rsid w:val="009553A2"/>
    <w:rsid w:val="00964149"/>
    <w:rsid w:val="00965EE3"/>
    <w:rsid w:val="009741AA"/>
    <w:rsid w:val="00984535"/>
    <w:rsid w:val="00985F84"/>
    <w:rsid w:val="00997BB5"/>
    <w:rsid w:val="009A490B"/>
    <w:rsid w:val="009A6230"/>
    <w:rsid w:val="009B0D60"/>
    <w:rsid w:val="009B22AE"/>
    <w:rsid w:val="009B4F49"/>
    <w:rsid w:val="009D1BFB"/>
    <w:rsid w:val="009F6324"/>
    <w:rsid w:val="009F6365"/>
    <w:rsid w:val="00A022C0"/>
    <w:rsid w:val="00A0624C"/>
    <w:rsid w:val="00A144F5"/>
    <w:rsid w:val="00A2337A"/>
    <w:rsid w:val="00A307B3"/>
    <w:rsid w:val="00A36E89"/>
    <w:rsid w:val="00A426CD"/>
    <w:rsid w:val="00A578CD"/>
    <w:rsid w:val="00A6300C"/>
    <w:rsid w:val="00A83539"/>
    <w:rsid w:val="00A94DA9"/>
    <w:rsid w:val="00A95469"/>
    <w:rsid w:val="00AA02D5"/>
    <w:rsid w:val="00AA4B4C"/>
    <w:rsid w:val="00AB7E9C"/>
    <w:rsid w:val="00AB7FF5"/>
    <w:rsid w:val="00AC712D"/>
    <w:rsid w:val="00B04B49"/>
    <w:rsid w:val="00B06720"/>
    <w:rsid w:val="00B23F23"/>
    <w:rsid w:val="00B30F93"/>
    <w:rsid w:val="00B403F2"/>
    <w:rsid w:val="00B41D1B"/>
    <w:rsid w:val="00B43921"/>
    <w:rsid w:val="00B44B1E"/>
    <w:rsid w:val="00B46C38"/>
    <w:rsid w:val="00B50D62"/>
    <w:rsid w:val="00B52CE5"/>
    <w:rsid w:val="00B53352"/>
    <w:rsid w:val="00B60EB1"/>
    <w:rsid w:val="00B7469F"/>
    <w:rsid w:val="00B8581D"/>
    <w:rsid w:val="00BA3671"/>
    <w:rsid w:val="00BA70A8"/>
    <w:rsid w:val="00BC4C41"/>
    <w:rsid w:val="00BC5BA7"/>
    <w:rsid w:val="00BD6ADB"/>
    <w:rsid w:val="00BD6BA0"/>
    <w:rsid w:val="00BD7DD5"/>
    <w:rsid w:val="00BE2545"/>
    <w:rsid w:val="00BE4EA5"/>
    <w:rsid w:val="00C01F64"/>
    <w:rsid w:val="00C03EE5"/>
    <w:rsid w:val="00C05A55"/>
    <w:rsid w:val="00C1197B"/>
    <w:rsid w:val="00C21B79"/>
    <w:rsid w:val="00C2325F"/>
    <w:rsid w:val="00C23ACB"/>
    <w:rsid w:val="00C332B0"/>
    <w:rsid w:val="00C414C8"/>
    <w:rsid w:val="00C41AE8"/>
    <w:rsid w:val="00C429CC"/>
    <w:rsid w:val="00C46D0A"/>
    <w:rsid w:val="00C5343F"/>
    <w:rsid w:val="00C53843"/>
    <w:rsid w:val="00C60747"/>
    <w:rsid w:val="00C60E49"/>
    <w:rsid w:val="00C61A68"/>
    <w:rsid w:val="00C715DA"/>
    <w:rsid w:val="00C72175"/>
    <w:rsid w:val="00C81B39"/>
    <w:rsid w:val="00C854F4"/>
    <w:rsid w:val="00CA159A"/>
    <w:rsid w:val="00CA16B4"/>
    <w:rsid w:val="00CB2B28"/>
    <w:rsid w:val="00CC5400"/>
    <w:rsid w:val="00CD3661"/>
    <w:rsid w:val="00CD4397"/>
    <w:rsid w:val="00CE211A"/>
    <w:rsid w:val="00CE2CA7"/>
    <w:rsid w:val="00CE52E0"/>
    <w:rsid w:val="00CE65FF"/>
    <w:rsid w:val="00CE6EF6"/>
    <w:rsid w:val="00CF01B9"/>
    <w:rsid w:val="00D01756"/>
    <w:rsid w:val="00D02748"/>
    <w:rsid w:val="00D124E7"/>
    <w:rsid w:val="00D159AC"/>
    <w:rsid w:val="00D258E9"/>
    <w:rsid w:val="00D37B1B"/>
    <w:rsid w:val="00D4436A"/>
    <w:rsid w:val="00D44440"/>
    <w:rsid w:val="00D5276B"/>
    <w:rsid w:val="00D53E85"/>
    <w:rsid w:val="00D62645"/>
    <w:rsid w:val="00D65B7B"/>
    <w:rsid w:val="00D802D3"/>
    <w:rsid w:val="00D8270B"/>
    <w:rsid w:val="00D968E8"/>
    <w:rsid w:val="00DA161B"/>
    <w:rsid w:val="00DB2B7E"/>
    <w:rsid w:val="00DB77DB"/>
    <w:rsid w:val="00DD0F3E"/>
    <w:rsid w:val="00DD103B"/>
    <w:rsid w:val="00DF0454"/>
    <w:rsid w:val="00E04C5E"/>
    <w:rsid w:val="00E07B88"/>
    <w:rsid w:val="00E11525"/>
    <w:rsid w:val="00E259DE"/>
    <w:rsid w:val="00E2750B"/>
    <w:rsid w:val="00E3339D"/>
    <w:rsid w:val="00E36930"/>
    <w:rsid w:val="00E4271A"/>
    <w:rsid w:val="00E74B6E"/>
    <w:rsid w:val="00E91E05"/>
    <w:rsid w:val="00E96F3B"/>
    <w:rsid w:val="00EB1242"/>
    <w:rsid w:val="00EB6313"/>
    <w:rsid w:val="00EE078F"/>
    <w:rsid w:val="00EE0E77"/>
    <w:rsid w:val="00EE72F3"/>
    <w:rsid w:val="00EF6031"/>
    <w:rsid w:val="00F01037"/>
    <w:rsid w:val="00F40D7B"/>
    <w:rsid w:val="00F4102F"/>
    <w:rsid w:val="00F46A2A"/>
    <w:rsid w:val="00F51B40"/>
    <w:rsid w:val="00F55B6C"/>
    <w:rsid w:val="00F64285"/>
    <w:rsid w:val="00F64E9B"/>
    <w:rsid w:val="00F7289A"/>
    <w:rsid w:val="00F7310C"/>
    <w:rsid w:val="00F85655"/>
    <w:rsid w:val="00F85C9F"/>
    <w:rsid w:val="00F86885"/>
    <w:rsid w:val="00F900FC"/>
    <w:rsid w:val="00F9110F"/>
    <w:rsid w:val="00F945BB"/>
    <w:rsid w:val="00FA4480"/>
    <w:rsid w:val="00FA5896"/>
    <w:rsid w:val="00FB0791"/>
    <w:rsid w:val="00FC71A7"/>
    <w:rsid w:val="00FD35E3"/>
    <w:rsid w:val="00FD4C89"/>
    <w:rsid w:val="00FD5309"/>
    <w:rsid w:val="00FF4D08"/>
    <w:rsid w:val="00FF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1F7F700-FB10-48C2-A0CD-828D68672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4F3"/>
    <w:pPr>
      <w:spacing w:after="200" w:line="276" w:lineRule="auto"/>
    </w:pPr>
    <w:rPr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qFormat/>
    <w:rsid w:val="008625E2"/>
    <w:pPr>
      <w:keepNext/>
      <w:overflowPunct w:val="0"/>
      <w:autoSpaceDE w:val="0"/>
      <w:autoSpaceDN w:val="0"/>
      <w:adjustRightInd w:val="0"/>
      <w:spacing w:after="0" w:line="240" w:lineRule="auto"/>
      <w:jc w:val="center"/>
      <w:textAlignment w:val="baseline"/>
      <w:outlineLvl w:val="1"/>
    </w:pPr>
    <w:rPr>
      <w:rFonts w:ascii="Arial Narrow" w:eastAsia="Times New Roman" w:hAnsi="Arial Narrow"/>
      <w:b/>
      <w:sz w:val="28"/>
      <w:szCs w:val="20"/>
      <w:lang w:val="en-US"/>
    </w:rPr>
  </w:style>
  <w:style w:type="paragraph" w:styleId="Heading3">
    <w:name w:val="heading 3"/>
    <w:basedOn w:val="Normal"/>
    <w:next w:val="Normal"/>
    <w:link w:val="Heading3Char"/>
    <w:qFormat/>
    <w:rsid w:val="008625E2"/>
    <w:pPr>
      <w:keepNext/>
      <w:overflowPunct w:val="0"/>
      <w:autoSpaceDE w:val="0"/>
      <w:autoSpaceDN w:val="0"/>
      <w:adjustRightInd w:val="0"/>
      <w:spacing w:before="120" w:after="0" w:line="240" w:lineRule="auto"/>
      <w:jc w:val="center"/>
      <w:textAlignment w:val="baseline"/>
      <w:outlineLvl w:val="2"/>
    </w:pPr>
    <w:rPr>
      <w:rFonts w:ascii="Arial Narrow" w:eastAsia="Times New Roman" w:hAnsi="Arial Narrow"/>
      <w:b/>
      <w:sz w:val="32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64F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464F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id-ID"/>
    </w:rPr>
  </w:style>
  <w:style w:type="character" w:customStyle="1" w:styleId="hps">
    <w:name w:val="hps"/>
    <w:basedOn w:val="DefaultParagraphFont"/>
    <w:rsid w:val="005464F3"/>
  </w:style>
  <w:style w:type="paragraph" w:styleId="NoSpacing">
    <w:name w:val="No Spacing"/>
    <w:uiPriority w:val="1"/>
    <w:qFormat/>
    <w:rsid w:val="00E2750B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7E9C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B7E9C"/>
    <w:rPr>
      <w:rFonts w:ascii="Tahoma" w:eastAsia="Calibri" w:hAnsi="Tahoma" w:cs="Tahoma"/>
      <w:sz w:val="16"/>
      <w:szCs w:val="16"/>
    </w:rPr>
  </w:style>
  <w:style w:type="paragraph" w:customStyle="1" w:styleId="Default">
    <w:name w:val="Default"/>
    <w:rsid w:val="0019361F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19361F"/>
    <w:pPr>
      <w:ind w:firstLine="720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CB2B28"/>
    <w:pPr>
      <w:tabs>
        <w:tab w:val="center" w:pos="4513"/>
        <w:tab w:val="right" w:pos="9026"/>
      </w:tabs>
      <w:spacing w:after="0" w:line="240" w:lineRule="auto"/>
    </w:pPr>
    <w:rPr>
      <w:sz w:val="20"/>
      <w:szCs w:val="20"/>
    </w:rPr>
  </w:style>
  <w:style w:type="character" w:customStyle="1" w:styleId="HeaderChar">
    <w:name w:val="Header Char"/>
    <w:link w:val="Header"/>
    <w:uiPriority w:val="99"/>
    <w:rsid w:val="00CB2B2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B2B28"/>
    <w:pPr>
      <w:tabs>
        <w:tab w:val="center" w:pos="4513"/>
        <w:tab w:val="right" w:pos="9026"/>
      </w:tabs>
      <w:spacing w:after="0" w:line="240" w:lineRule="auto"/>
    </w:pPr>
    <w:rPr>
      <w:sz w:val="20"/>
      <w:szCs w:val="20"/>
    </w:rPr>
  </w:style>
  <w:style w:type="character" w:customStyle="1" w:styleId="FooterChar">
    <w:name w:val="Footer Char"/>
    <w:link w:val="Footer"/>
    <w:uiPriority w:val="99"/>
    <w:rsid w:val="00CB2B28"/>
    <w:rPr>
      <w:rFonts w:ascii="Calibri" w:eastAsia="Calibri" w:hAnsi="Calibri" w:cs="Times New Roman"/>
    </w:rPr>
  </w:style>
  <w:style w:type="character" w:styleId="PlaceholderText">
    <w:name w:val="Placeholder Text"/>
    <w:uiPriority w:val="99"/>
    <w:semiHidden/>
    <w:rsid w:val="008D1782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527C25"/>
  </w:style>
  <w:style w:type="character" w:styleId="Strong">
    <w:name w:val="Strong"/>
    <w:uiPriority w:val="22"/>
    <w:qFormat/>
    <w:rsid w:val="000F31A5"/>
    <w:rPr>
      <w:b/>
      <w:bCs/>
    </w:rPr>
  </w:style>
  <w:style w:type="character" w:styleId="Hyperlink">
    <w:name w:val="Hyperlink"/>
    <w:uiPriority w:val="99"/>
    <w:unhideWhenUsed/>
    <w:rsid w:val="00C53843"/>
    <w:rPr>
      <w:color w:val="0000FF"/>
      <w:u w:val="single"/>
    </w:rPr>
  </w:style>
  <w:style w:type="character" w:customStyle="1" w:styleId="Heading2Char">
    <w:name w:val="Heading 2 Char"/>
    <w:link w:val="Heading2"/>
    <w:rsid w:val="008625E2"/>
    <w:rPr>
      <w:rFonts w:ascii="Arial Narrow" w:eastAsia="Times New Roman" w:hAnsi="Arial Narrow" w:cs="Times New Roman"/>
      <w:b/>
      <w:sz w:val="28"/>
      <w:szCs w:val="20"/>
      <w:lang w:val="en-US"/>
    </w:rPr>
  </w:style>
  <w:style w:type="character" w:customStyle="1" w:styleId="Heading3Char">
    <w:name w:val="Heading 3 Char"/>
    <w:link w:val="Heading3"/>
    <w:rsid w:val="008625E2"/>
    <w:rPr>
      <w:rFonts w:ascii="Arial Narrow" w:eastAsia="Times New Roman" w:hAnsi="Arial Narrow" w:cs="Times New Roman"/>
      <w:b/>
      <w:sz w:val="32"/>
      <w:szCs w:val="20"/>
      <w:lang w:val="en-US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5E4B5C"/>
    <w:pPr>
      <w:spacing w:after="120" w:line="480" w:lineRule="auto"/>
      <w:ind w:left="360"/>
    </w:pPr>
    <w:rPr>
      <w:rFonts w:cs="Cordia New"/>
      <w:sz w:val="20"/>
      <w:szCs w:val="28"/>
      <w:lang w:val="en-US" w:bidi="th-TH"/>
    </w:rPr>
  </w:style>
  <w:style w:type="character" w:customStyle="1" w:styleId="BodyTextIndent2Char">
    <w:name w:val="Body Text Indent 2 Char"/>
    <w:link w:val="BodyTextIndent2"/>
    <w:uiPriority w:val="99"/>
    <w:rsid w:val="005E4B5C"/>
    <w:rPr>
      <w:rFonts w:ascii="Calibri" w:eastAsia="Calibri" w:hAnsi="Calibri" w:cs="Cordia New"/>
      <w:szCs w:val="28"/>
      <w:lang w:val="en-US"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1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6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45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0346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928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6105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377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10458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7209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75656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964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4039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979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9531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8676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1372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70023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5090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648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6280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287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451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10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6171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6804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3610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0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1936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8204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068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1612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65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411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698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792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50825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2908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4062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4738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1226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4151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6866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6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9830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8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diagramDrawing" Target="diagrams/drawing1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footer" Target="footer1.xm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diagramData" Target="diagrams/data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diagramColors" Target="diagrams/colors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diagramLayout" Target="diagrams/layout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M:\Proposal%20TA%20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DE025BA-F569-4600-8AF1-A91ABF2CDBFE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id-ID"/>
        </a:p>
      </dgm:t>
    </dgm:pt>
    <dgm:pt modelId="{1464F0A2-E78C-4A81-BBF9-BB9795FBC9E0}">
      <dgm:prSet phldrT="[Text]"/>
      <dgm:spPr/>
      <dgm:t>
        <a:bodyPr/>
        <a:lstStyle/>
        <a:p>
          <a:r>
            <a:rPr lang="id-ID"/>
            <a:t>aplikasi </a:t>
          </a:r>
        </a:p>
      </dgm:t>
    </dgm:pt>
    <dgm:pt modelId="{AD9AEDB6-44A9-4847-861C-C48DCE196A6F}" type="parTrans" cxnId="{5E1CB498-C545-4C5E-922D-52E4D45F2E03}">
      <dgm:prSet/>
      <dgm:spPr/>
      <dgm:t>
        <a:bodyPr/>
        <a:lstStyle/>
        <a:p>
          <a:endParaRPr lang="id-ID"/>
        </a:p>
      </dgm:t>
    </dgm:pt>
    <dgm:pt modelId="{1029B844-7BCD-4F1B-AF21-AB804423B393}" type="sibTrans" cxnId="{5E1CB498-C545-4C5E-922D-52E4D45F2E03}">
      <dgm:prSet/>
      <dgm:spPr/>
      <dgm:t>
        <a:bodyPr/>
        <a:lstStyle/>
        <a:p>
          <a:endParaRPr lang="id-ID"/>
        </a:p>
      </dgm:t>
    </dgm:pt>
    <dgm:pt modelId="{A17D2ADF-BF68-4D0E-97BC-9A16C8483926}">
      <dgm:prSet phldrT="[Text]"/>
      <dgm:spPr/>
      <dgm:t>
        <a:bodyPr/>
        <a:lstStyle/>
        <a:p>
          <a:r>
            <a:rPr lang="id-ID"/>
            <a:t>otentikasi / login</a:t>
          </a:r>
        </a:p>
      </dgm:t>
    </dgm:pt>
    <dgm:pt modelId="{42757832-8B34-43E8-97AD-6B400BEBEB1B}" type="parTrans" cxnId="{1E609DFA-160E-464D-A4C0-C660FE750B8F}">
      <dgm:prSet/>
      <dgm:spPr/>
      <dgm:t>
        <a:bodyPr/>
        <a:lstStyle/>
        <a:p>
          <a:endParaRPr lang="id-ID"/>
        </a:p>
      </dgm:t>
    </dgm:pt>
    <dgm:pt modelId="{AF4D314E-853A-4B87-9FFE-F7A8D3F0399A}" type="sibTrans" cxnId="{1E609DFA-160E-464D-A4C0-C660FE750B8F}">
      <dgm:prSet/>
      <dgm:spPr/>
      <dgm:t>
        <a:bodyPr/>
        <a:lstStyle/>
        <a:p>
          <a:endParaRPr lang="id-ID"/>
        </a:p>
      </dgm:t>
    </dgm:pt>
    <dgm:pt modelId="{5BD004B1-49C9-4362-B0FE-1BB42E1A875B}">
      <dgm:prSet phldrT="[Text]"/>
      <dgm:spPr/>
      <dgm:t>
        <a:bodyPr/>
        <a:lstStyle/>
        <a:p>
          <a:r>
            <a:rPr lang="id-ID"/>
            <a:t>user</a:t>
          </a:r>
        </a:p>
      </dgm:t>
    </dgm:pt>
    <dgm:pt modelId="{C31FECE6-7393-4AB6-B4EF-D9D049311021}" type="parTrans" cxnId="{55F8190A-8B40-4ADB-B20F-347D83E6A92D}">
      <dgm:prSet/>
      <dgm:spPr/>
      <dgm:t>
        <a:bodyPr/>
        <a:lstStyle/>
        <a:p>
          <a:endParaRPr lang="id-ID"/>
        </a:p>
      </dgm:t>
    </dgm:pt>
    <dgm:pt modelId="{FBA3EE97-9C9D-445E-A365-12789BB9A6DD}" type="sibTrans" cxnId="{55F8190A-8B40-4ADB-B20F-347D83E6A92D}">
      <dgm:prSet/>
      <dgm:spPr/>
      <dgm:t>
        <a:bodyPr/>
        <a:lstStyle/>
        <a:p>
          <a:endParaRPr lang="id-ID"/>
        </a:p>
      </dgm:t>
    </dgm:pt>
    <dgm:pt modelId="{FB25F275-9D73-47E2-B0E3-585BC032E3E8}">
      <dgm:prSet phldrT="[Text]"/>
      <dgm:spPr/>
      <dgm:t>
        <a:bodyPr/>
        <a:lstStyle/>
        <a:p>
          <a:r>
            <a:rPr lang="id-ID"/>
            <a:t>master</a:t>
          </a:r>
        </a:p>
      </dgm:t>
    </dgm:pt>
    <dgm:pt modelId="{F901F06E-BFD4-4B78-AA5E-4614BD42A059}" type="parTrans" cxnId="{41724E1C-41AF-4D61-81B8-42B32382A8A5}">
      <dgm:prSet/>
      <dgm:spPr/>
      <dgm:t>
        <a:bodyPr/>
        <a:lstStyle/>
        <a:p>
          <a:endParaRPr lang="id-ID"/>
        </a:p>
      </dgm:t>
    </dgm:pt>
    <dgm:pt modelId="{150103D5-DB92-4092-BF81-A925501B7270}" type="sibTrans" cxnId="{41724E1C-41AF-4D61-81B8-42B32382A8A5}">
      <dgm:prSet/>
      <dgm:spPr/>
      <dgm:t>
        <a:bodyPr/>
        <a:lstStyle/>
        <a:p>
          <a:endParaRPr lang="id-ID"/>
        </a:p>
      </dgm:t>
    </dgm:pt>
    <dgm:pt modelId="{C76F1EA1-A53A-4986-AC49-BB1132E06323}">
      <dgm:prSet phldrT="[Text]"/>
      <dgm:spPr/>
      <dgm:t>
        <a:bodyPr/>
        <a:lstStyle/>
        <a:p>
          <a:r>
            <a:rPr lang="id-ID"/>
            <a:t>transaksi</a:t>
          </a:r>
        </a:p>
      </dgm:t>
    </dgm:pt>
    <dgm:pt modelId="{356A8A58-C5EB-4402-9C29-D9DCF139C32F}" type="parTrans" cxnId="{0E46AFDB-FBC1-4944-9FE7-61777B983CA9}">
      <dgm:prSet/>
      <dgm:spPr/>
      <dgm:t>
        <a:bodyPr/>
        <a:lstStyle/>
        <a:p>
          <a:endParaRPr lang="id-ID"/>
        </a:p>
      </dgm:t>
    </dgm:pt>
    <dgm:pt modelId="{D690E6EE-D998-47A3-8AFA-479022B6E406}" type="sibTrans" cxnId="{0E46AFDB-FBC1-4944-9FE7-61777B983CA9}">
      <dgm:prSet/>
      <dgm:spPr/>
      <dgm:t>
        <a:bodyPr/>
        <a:lstStyle/>
        <a:p>
          <a:endParaRPr lang="id-ID"/>
        </a:p>
      </dgm:t>
    </dgm:pt>
    <dgm:pt modelId="{CCDE1304-5282-43DC-9E8F-D9B15F69F12F}">
      <dgm:prSet phldrT="[Text]"/>
      <dgm:spPr/>
      <dgm:t>
        <a:bodyPr/>
        <a:lstStyle/>
        <a:p>
          <a:r>
            <a:rPr lang="id-ID"/>
            <a:t>transaksi</a:t>
          </a:r>
        </a:p>
      </dgm:t>
    </dgm:pt>
    <dgm:pt modelId="{75B143D1-AE35-46A0-BC63-D7FE6D222D1B}" type="parTrans" cxnId="{72122E7F-7A40-47D0-8459-799EB01AE2AA}">
      <dgm:prSet/>
      <dgm:spPr/>
      <dgm:t>
        <a:bodyPr/>
        <a:lstStyle/>
        <a:p>
          <a:endParaRPr lang="id-ID"/>
        </a:p>
      </dgm:t>
    </dgm:pt>
    <dgm:pt modelId="{B30D1BF5-D2E0-403D-9E92-8B7CA010AA04}" type="sibTrans" cxnId="{72122E7F-7A40-47D0-8459-799EB01AE2AA}">
      <dgm:prSet/>
      <dgm:spPr/>
      <dgm:t>
        <a:bodyPr/>
        <a:lstStyle/>
        <a:p>
          <a:endParaRPr lang="id-ID"/>
        </a:p>
      </dgm:t>
    </dgm:pt>
    <dgm:pt modelId="{EE85EAD4-9157-411E-8364-023C4AF1FB08}">
      <dgm:prSet phldrT="[Text]"/>
      <dgm:spPr/>
      <dgm:t>
        <a:bodyPr/>
        <a:lstStyle/>
        <a:p>
          <a:r>
            <a:rPr lang="id-ID"/>
            <a:t>data kecelakaan</a:t>
          </a:r>
        </a:p>
      </dgm:t>
    </dgm:pt>
    <dgm:pt modelId="{AB54D181-AFBA-489D-B54F-69EF6237A3DC}" type="parTrans" cxnId="{AEE6E48F-7B15-4705-BA63-58CA4B86633F}">
      <dgm:prSet/>
      <dgm:spPr/>
      <dgm:t>
        <a:bodyPr/>
        <a:lstStyle/>
        <a:p>
          <a:endParaRPr lang="id-ID"/>
        </a:p>
      </dgm:t>
    </dgm:pt>
    <dgm:pt modelId="{D8BA67EA-6975-49BD-B760-CE19C2D5D649}" type="sibTrans" cxnId="{AEE6E48F-7B15-4705-BA63-58CA4B86633F}">
      <dgm:prSet/>
      <dgm:spPr/>
      <dgm:t>
        <a:bodyPr/>
        <a:lstStyle/>
        <a:p>
          <a:endParaRPr lang="id-ID"/>
        </a:p>
      </dgm:t>
    </dgm:pt>
    <dgm:pt modelId="{C8BEB2DF-CB8B-475A-A598-C929D5DD62CD}">
      <dgm:prSet phldrT="[Text]"/>
      <dgm:spPr/>
      <dgm:t>
        <a:bodyPr/>
        <a:lstStyle/>
        <a:p>
          <a:r>
            <a:rPr lang="id-ID"/>
            <a:t>data pekerja</a:t>
          </a:r>
        </a:p>
      </dgm:t>
    </dgm:pt>
    <dgm:pt modelId="{75233A3E-0649-4CA1-BE44-EBC8BB022330}" type="parTrans" cxnId="{67D91589-8B44-4398-A53D-016CA731DFEB}">
      <dgm:prSet/>
      <dgm:spPr/>
      <dgm:t>
        <a:bodyPr/>
        <a:lstStyle/>
        <a:p>
          <a:endParaRPr lang="id-ID"/>
        </a:p>
      </dgm:t>
    </dgm:pt>
    <dgm:pt modelId="{5E1B944D-FFA1-4AE3-B26B-6EF25CD257AD}" type="sibTrans" cxnId="{67D91589-8B44-4398-A53D-016CA731DFEB}">
      <dgm:prSet/>
      <dgm:spPr/>
      <dgm:t>
        <a:bodyPr/>
        <a:lstStyle/>
        <a:p>
          <a:endParaRPr lang="id-ID"/>
        </a:p>
      </dgm:t>
    </dgm:pt>
    <dgm:pt modelId="{A225AC7F-FA29-4ADA-9376-A7EE604D1DE8}">
      <dgm:prSet phldrT="[Text]"/>
      <dgm:spPr/>
      <dgm:t>
        <a:bodyPr/>
        <a:lstStyle/>
        <a:p>
          <a:r>
            <a:rPr lang="id-ID"/>
            <a:t>data kecelakaan</a:t>
          </a:r>
        </a:p>
      </dgm:t>
    </dgm:pt>
    <dgm:pt modelId="{BEF6FE7C-561A-4613-80F1-3980F74333E8}" type="parTrans" cxnId="{AA6EDCC2-8416-4733-8CD8-8ACE05E00518}">
      <dgm:prSet/>
      <dgm:spPr/>
      <dgm:t>
        <a:bodyPr/>
        <a:lstStyle/>
        <a:p>
          <a:endParaRPr lang="id-ID"/>
        </a:p>
      </dgm:t>
    </dgm:pt>
    <dgm:pt modelId="{D0B8F28B-0936-4E89-BF83-BEC5818C89F6}" type="sibTrans" cxnId="{AA6EDCC2-8416-4733-8CD8-8ACE05E00518}">
      <dgm:prSet/>
      <dgm:spPr/>
      <dgm:t>
        <a:bodyPr/>
        <a:lstStyle/>
        <a:p>
          <a:endParaRPr lang="id-ID"/>
        </a:p>
      </dgm:t>
    </dgm:pt>
    <dgm:pt modelId="{341BDDCE-95F8-4AD0-BCE1-C23126A05D7B}">
      <dgm:prSet phldrT="[Text]"/>
      <dgm:spPr/>
      <dgm:t>
        <a:bodyPr/>
        <a:lstStyle/>
        <a:p>
          <a:r>
            <a:rPr lang="id-ID"/>
            <a:t>report</a:t>
          </a:r>
        </a:p>
      </dgm:t>
    </dgm:pt>
    <dgm:pt modelId="{F1E541E2-7E10-47A1-8DB8-579A3DAE4F6D}" type="parTrans" cxnId="{8E8999C5-B7D0-4F29-9149-553EC839437C}">
      <dgm:prSet/>
      <dgm:spPr/>
      <dgm:t>
        <a:bodyPr/>
        <a:lstStyle/>
        <a:p>
          <a:endParaRPr lang="id-ID"/>
        </a:p>
      </dgm:t>
    </dgm:pt>
    <dgm:pt modelId="{A3D3FD33-4EE7-40EB-82B3-EC024B0B59E9}" type="sibTrans" cxnId="{8E8999C5-B7D0-4F29-9149-553EC839437C}">
      <dgm:prSet/>
      <dgm:spPr/>
      <dgm:t>
        <a:bodyPr/>
        <a:lstStyle/>
        <a:p>
          <a:endParaRPr lang="id-ID"/>
        </a:p>
      </dgm:t>
    </dgm:pt>
    <dgm:pt modelId="{277CFBFD-BA70-4BC9-ADD3-223640D4F984}">
      <dgm:prSet phldrT="[Text]"/>
      <dgm:spPr/>
      <dgm:t>
        <a:bodyPr/>
        <a:lstStyle/>
        <a:p>
          <a:r>
            <a:rPr lang="id-ID"/>
            <a:t>data safety performance</a:t>
          </a:r>
        </a:p>
      </dgm:t>
    </dgm:pt>
    <dgm:pt modelId="{C4D0328F-E1B8-4408-8D52-D66620C7E134}" type="parTrans" cxnId="{63581CD3-11D4-47EA-8FED-8B959AB73850}">
      <dgm:prSet/>
      <dgm:spPr/>
      <dgm:t>
        <a:bodyPr/>
        <a:lstStyle/>
        <a:p>
          <a:endParaRPr lang="id-ID"/>
        </a:p>
      </dgm:t>
    </dgm:pt>
    <dgm:pt modelId="{4A1D7D2B-E02D-4536-A987-353221EF472E}" type="sibTrans" cxnId="{63581CD3-11D4-47EA-8FED-8B959AB73850}">
      <dgm:prSet/>
      <dgm:spPr/>
      <dgm:t>
        <a:bodyPr/>
        <a:lstStyle/>
        <a:p>
          <a:endParaRPr lang="id-ID"/>
        </a:p>
      </dgm:t>
    </dgm:pt>
    <dgm:pt modelId="{EF137F5D-1FD5-4238-A34D-BE202E8C5E76}">
      <dgm:prSet phldrT="[Text]"/>
      <dgm:spPr/>
      <dgm:t>
        <a:bodyPr/>
        <a:lstStyle/>
        <a:p>
          <a:r>
            <a:rPr lang="id-ID"/>
            <a:t>data emisi</a:t>
          </a:r>
        </a:p>
      </dgm:t>
    </dgm:pt>
    <dgm:pt modelId="{3E6B71DA-0566-4BC1-83A6-73512CC00358}" type="parTrans" cxnId="{293FA07A-7DF8-4769-A407-09711EE644AF}">
      <dgm:prSet/>
      <dgm:spPr/>
      <dgm:t>
        <a:bodyPr/>
        <a:lstStyle/>
        <a:p>
          <a:endParaRPr lang="id-ID"/>
        </a:p>
      </dgm:t>
    </dgm:pt>
    <dgm:pt modelId="{CF886DC2-3A2B-48CE-A522-3539A26DD758}" type="sibTrans" cxnId="{293FA07A-7DF8-4769-A407-09711EE644AF}">
      <dgm:prSet/>
      <dgm:spPr/>
      <dgm:t>
        <a:bodyPr/>
        <a:lstStyle/>
        <a:p>
          <a:endParaRPr lang="id-ID"/>
        </a:p>
      </dgm:t>
    </dgm:pt>
    <dgm:pt modelId="{01806F40-FFEB-405F-98C4-6C501C58F9E1}">
      <dgm:prSet phldrT="[Text]"/>
      <dgm:spPr/>
      <dgm:t>
        <a:bodyPr/>
        <a:lstStyle/>
        <a:p>
          <a:r>
            <a:rPr lang="id-ID"/>
            <a:t>report</a:t>
          </a:r>
        </a:p>
      </dgm:t>
    </dgm:pt>
    <dgm:pt modelId="{66DD216C-6C3E-49E1-AE65-0F54A730E54B}" type="parTrans" cxnId="{DEBE301E-2828-4908-A040-4507F30BEF51}">
      <dgm:prSet/>
      <dgm:spPr/>
      <dgm:t>
        <a:bodyPr/>
        <a:lstStyle/>
        <a:p>
          <a:endParaRPr lang="id-ID"/>
        </a:p>
      </dgm:t>
    </dgm:pt>
    <dgm:pt modelId="{0A5F5923-1251-49E4-AC79-2DBAFBEFD2E1}" type="sibTrans" cxnId="{DEBE301E-2828-4908-A040-4507F30BEF51}">
      <dgm:prSet/>
      <dgm:spPr/>
      <dgm:t>
        <a:bodyPr/>
        <a:lstStyle/>
        <a:p>
          <a:endParaRPr lang="id-ID"/>
        </a:p>
      </dgm:t>
    </dgm:pt>
    <dgm:pt modelId="{C5F52ACF-0507-4E42-A689-7FBCBE51C2C8}">
      <dgm:prSet phldrT="[Text]"/>
      <dgm:spPr/>
      <dgm:t>
        <a:bodyPr/>
        <a:lstStyle/>
        <a:p>
          <a:r>
            <a:rPr lang="id-ID"/>
            <a:t>laporan kecelkaan</a:t>
          </a:r>
        </a:p>
      </dgm:t>
    </dgm:pt>
    <dgm:pt modelId="{03BCC3B2-0137-4508-B71B-A41BE30C3EA4}" type="parTrans" cxnId="{2C98D260-D490-4691-8680-30D6AE28D6C3}">
      <dgm:prSet/>
      <dgm:spPr/>
      <dgm:t>
        <a:bodyPr/>
        <a:lstStyle/>
        <a:p>
          <a:endParaRPr lang="id-ID"/>
        </a:p>
      </dgm:t>
    </dgm:pt>
    <dgm:pt modelId="{DFA245E8-6530-4FA8-83F9-6F932063DD8E}" type="sibTrans" cxnId="{2C98D260-D490-4691-8680-30D6AE28D6C3}">
      <dgm:prSet/>
      <dgm:spPr/>
      <dgm:t>
        <a:bodyPr/>
        <a:lstStyle/>
        <a:p>
          <a:endParaRPr lang="id-ID"/>
        </a:p>
      </dgm:t>
    </dgm:pt>
    <dgm:pt modelId="{9C054A08-6612-4CF0-BBED-D2FFFE142948}">
      <dgm:prSet phldrT="[Text]"/>
      <dgm:spPr/>
      <dgm:t>
        <a:bodyPr/>
        <a:lstStyle/>
        <a:p>
          <a:r>
            <a:rPr lang="id-ID"/>
            <a:t>admin</a:t>
          </a:r>
        </a:p>
      </dgm:t>
    </dgm:pt>
    <dgm:pt modelId="{60468791-5700-4425-84A0-4433E08AEA25}" type="parTrans" cxnId="{7A7736AF-AD5F-479E-B6DE-034DB3E6F5B5}">
      <dgm:prSet/>
      <dgm:spPr/>
      <dgm:t>
        <a:bodyPr/>
        <a:lstStyle/>
        <a:p>
          <a:endParaRPr lang="id-ID"/>
        </a:p>
      </dgm:t>
    </dgm:pt>
    <dgm:pt modelId="{39F34F4E-BCEE-4426-AE4C-3D2CADB51AB1}" type="sibTrans" cxnId="{7A7736AF-AD5F-479E-B6DE-034DB3E6F5B5}">
      <dgm:prSet/>
      <dgm:spPr/>
      <dgm:t>
        <a:bodyPr/>
        <a:lstStyle/>
        <a:p>
          <a:endParaRPr lang="id-ID"/>
        </a:p>
      </dgm:t>
    </dgm:pt>
    <dgm:pt modelId="{368C6009-57C5-4D53-8205-F972C4519636}">
      <dgm:prSet phldrT="[Text]"/>
      <dgm:spPr/>
      <dgm:t>
        <a:bodyPr/>
        <a:lstStyle/>
        <a:p>
          <a:r>
            <a:rPr lang="id-ID"/>
            <a:t>laporan safety performance per periodik</a:t>
          </a:r>
        </a:p>
      </dgm:t>
    </dgm:pt>
    <dgm:pt modelId="{1E3CBCEE-2567-4FB1-91C3-ADA3C04D0403}" type="parTrans" cxnId="{8EF1985B-7982-4B94-8FB5-C4F6594A0803}">
      <dgm:prSet/>
      <dgm:spPr/>
      <dgm:t>
        <a:bodyPr/>
        <a:lstStyle/>
        <a:p>
          <a:endParaRPr lang="id-ID"/>
        </a:p>
      </dgm:t>
    </dgm:pt>
    <dgm:pt modelId="{CE7ACD78-7216-4830-8923-826566C1D3F3}" type="sibTrans" cxnId="{8EF1985B-7982-4B94-8FB5-C4F6594A0803}">
      <dgm:prSet/>
      <dgm:spPr/>
      <dgm:t>
        <a:bodyPr/>
        <a:lstStyle/>
        <a:p>
          <a:endParaRPr lang="id-ID"/>
        </a:p>
      </dgm:t>
    </dgm:pt>
    <dgm:pt modelId="{386D7753-491C-4DAB-B4B1-2EEE213B23D0}">
      <dgm:prSet phldrT="[Text]"/>
      <dgm:spPr/>
      <dgm:t>
        <a:bodyPr/>
        <a:lstStyle/>
        <a:p>
          <a:r>
            <a:rPr lang="id-ID"/>
            <a:t>laporan kecelakaan per periodk</a:t>
          </a:r>
        </a:p>
      </dgm:t>
    </dgm:pt>
    <dgm:pt modelId="{AAF1CCF2-3D34-4167-BA19-3414F5DE56B4}" type="parTrans" cxnId="{3E6BE141-250D-4EF3-89B9-1F65325E8E72}">
      <dgm:prSet/>
      <dgm:spPr/>
      <dgm:t>
        <a:bodyPr/>
        <a:lstStyle/>
        <a:p>
          <a:endParaRPr lang="id-ID"/>
        </a:p>
      </dgm:t>
    </dgm:pt>
    <dgm:pt modelId="{1BF341CE-2EB4-486C-B8AD-802E5E0282CD}" type="sibTrans" cxnId="{3E6BE141-250D-4EF3-89B9-1F65325E8E72}">
      <dgm:prSet/>
      <dgm:spPr/>
      <dgm:t>
        <a:bodyPr/>
        <a:lstStyle/>
        <a:p>
          <a:endParaRPr lang="id-ID"/>
        </a:p>
      </dgm:t>
    </dgm:pt>
    <dgm:pt modelId="{E0C1324D-81DB-476D-87A4-0DBFDC580D4B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90DD72DF-DD05-4964-8266-5DE1AC98769E}" type="parTrans" cxnId="{31D3051F-AE1F-4521-8067-02EE13917AB1}">
      <dgm:prSet/>
      <dgm:spPr/>
      <dgm:t>
        <a:bodyPr/>
        <a:lstStyle/>
        <a:p>
          <a:endParaRPr lang="id-ID"/>
        </a:p>
      </dgm:t>
    </dgm:pt>
    <dgm:pt modelId="{5C5A705F-4DAD-4D7A-825F-3414905912BC}" type="sibTrans" cxnId="{31D3051F-AE1F-4521-8067-02EE13917AB1}">
      <dgm:prSet/>
      <dgm:spPr/>
      <dgm:t>
        <a:bodyPr/>
        <a:lstStyle/>
        <a:p>
          <a:endParaRPr lang="id-ID"/>
        </a:p>
      </dgm:t>
    </dgm:pt>
    <dgm:pt modelId="{E98646BE-45C8-472B-83A0-0304BEA532FF}">
      <dgm:prSet phldrT="[Text]"/>
      <dgm:spPr/>
      <dgm:t>
        <a:bodyPr/>
        <a:lstStyle/>
        <a:p>
          <a:r>
            <a:rPr lang="id-ID"/>
            <a:t>tambah, ubah</a:t>
          </a:r>
        </a:p>
      </dgm:t>
    </dgm:pt>
    <dgm:pt modelId="{FABDDC48-2FD3-4D99-A315-0BB5364328AC}" type="parTrans" cxnId="{25AFB232-F040-4E9D-9038-4536D1E17574}">
      <dgm:prSet/>
      <dgm:spPr/>
      <dgm:t>
        <a:bodyPr/>
        <a:lstStyle/>
        <a:p>
          <a:endParaRPr lang="id-ID"/>
        </a:p>
      </dgm:t>
    </dgm:pt>
    <dgm:pt modelId="{ACF40AF8-BD46-4CB7-8F87-729012F44D10}" type="sibTrans" cxnId="{25AFB232-F040-4E9D-9038-4536D1E17574}">
      <dgm:prSet/>
      <dgm:spPr/>
      <dgm:t>
        <a:bodyPr/>
        <a:lstStyle/>
        <a:p>
          <a:endParaRPr lang="id-ID"/>
        </a:p>
      </dgm:t>
    </dgm:pt>
    <dgm:pt modelId="{6814BE4F-B091-4B6C-A60C-C7794BA2992F}">
      <dgm:prSet phldrT="[Text]"/>
      <dgm:spPr/>
      <dgm:t>
        <a:bodyPr/>
        <a:lstStyle/>
        <a:p>
          <a:r>
            <a:rPr lang="id-ID"/>
            <a:t>tambah, ubah</a:t>
          </a:r>
        </a:p>
      </dgm:t>
    </dgm:pt>
    <dgm:pt modelId="{57E087BA-608D-4BFE-91D2-4B0EB8265D95}" type="parTrans" cxnId="{A5D2F0C6-346E-4EB9-8B94-1DF5743E0002}">
      <dgm:prSet/>
      <dgm:spPr/>
      <dgm:t>
        <a:bodyPr/>
        <a:lstStyle/>
        <a:p>
          <a:endParaRPr lang="id-ID"/>
        </a:p>
      </dgm:t>
    </dgm:pt>
    <dgm:pt modelId="{AC78CFDB-2C20-4B78-9ED2-7039FA90554B}" type="sibTrans" cxnId="{A5D2F0C6-346E-4EB9-8B94-1DF5743E0002}">
      <dgm:prSet/>
      <dgm:spPr/>
      <dgm:t>
        <a:bodyPr/>
        <a:lstStyle/>
        <a:p>
          <a:endParaRPr lang="id-ID"/>
        </a:p>
      </dgm:t>
    </dgm:pt>
    <dgm:pt modelId="{EA98821E-62CA-4265-AC1F-033A7C504C6E}">
      <dgm:prSet phldrT="[Text]"/>
      <dgm:spPr/>
      <dgm:t>
        <a:bodyPr/>
        <a:lstStyle/>
        <a:p>
          <a:r>
            <a:rPr lang="id-ID"/>
            <a:t>data gas, tempat, emisi</a:t>
          </a:r>
        </a:p>
      </dgm:t>
    </dgm:pt>
    <dgm:pt modelId="{6197C6F2-F83F-41CD-97E9-E08AF1E1FAAC}" type="parTrans" cxnId="{61850CB6-1F0F-49CF-A51A-0C28462F5671}">
      <dgm:prSet/>
      <dgm:spPr/>
      <dgm:t>
        <a:bodyPr/>
        <a:lstStyle/>
        <a:p>
          <a:endParaRPr lang="id-ID"/>
        </a:p>
      </dgm:t>
    </dgm:pt>
    <dgm:pt modelId="{F87F04E3-0D11-45A4-8D2B-1DF3B190B9BF}" type="sibTrans" cxnId="{61850CB6-1F0F-49CF-A51A-0C28462F5671}">
      <dgm:prSet/>
      <dgm:spPr/>
      <dgm:t>
        <a:bodyPr/>
        <a:lstStyle/>
        <a:p>
          <a:endParaRPr lang="id-ID"/>
        </a:p>
      </dgm:t>
    </dgm:pt>
    <dgm:pt modelId="{B9E14C30-F28D-48BE-8E94-F72792CC0B21}">
      <dgm:prSet phldrT="[Text]"/>
      <dgm:spPr/>
      <dgm:t>
        <a:bodyPr/>
        <a:lstStyle/>
        <a:p>
          <a:r>
            <a:rPr lang="id-ID"/>
            <a:t>data acuan safety performance</a:t>
          </a:r>
        </a:p>
      </dgm:t>
    </dgm:pt>
    <dgm:pt modelId="{9B2F4B20-C893-4F21-AC3B-1E898B00E56F}" type="parTrans" cxnId="{09C200A2-C676-4D34-B82C-2F3D7D63BF13}">
      <dgm:prSet/>
      <dgm:spPr/>
      <dgm:t>
        <a:bodyPr/>
        <a:lstStyle/>
        <a:p>
          <a:endParaRPr lang="id-ID"/>
        </a:p>
      </dgm:t>
    </dgm:pt>
    <dgm:pt modelId="{A413A547-FFD4-4A3A-A5DE-D781A870CC98}" type="sibTrans" cxnId="{09C200A2-C676-4D34-B82C-2F3D7D63BF13}">
      <dgm:prSet/>
      <dgm:spPr/>
      <dgm:t>
        <a:bodyPr/>
        <a:lstStyle/>
        <a:p>
          <a:endParaRPr lang="id-ID"/>
        </a:p>
      </dgm:t>
    </dgm:pt>
    <dgm:pt modelId="{0142B296-BA51-4CE8-977A-4774B1C1F78F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9EC4DC1F-CD38-4FCF-A2AA-4E0E57E3A5F9}" type="parTrans" cxnId="{9B94F422-CE81-44EB-AD80-F9781F436807}">
      <dgm:prSet/>
      <dgm:spPr/>
      <dgm:t>
        <a:bodyPr/>
        <a:lstStyle/>
        <a:p>
          <a:endParaRPr lang="id-ID"/>
        </a:p>
      </dgm:t>
    </dgm:pt>
    <dgm:pt modelId="{82D35EEC-81EA-43EA-B9C4-E0FB85C3F2D0}" type="sibTrans" cxnId="{9B94F422-CE81-44EB-AD80-F9781F436807}">
      <dgm:prSet/>
      <dgm:spPr/>
      <dgm:t>
        <a:bodyPr/>
        <a:lstStyle/>
        <a:p>
          <a:endParaRPr lang="id-ID"/>
        </a:p>
      </dgm:t>
    </dgm:pt>
    <dgm:pt modelId="{67659C52-9CDE-40B5-9B33-90E356CC532B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F244DC63-36F2-4808-9DDF-C3AC20E44107}" type="parTrans" cxnId="{379DD6B8-156E-48C6-AA8D-908DF913D6ED}">
      <dgm:prSet/>
      <dgm:spPr/>
      <dgm:t>
        <a:bodyPr/>
        <a:lstStyle/>
        <a:p>
          <a:endParaRPr lang="id-ID"/>
        </a:p>
      </dgm:t>
    </dgm:pt>
    <dgm:pt modelId="{BE01756E-C663-4FEA-A17C-AAC5A84C06F2}" type="sibTrans" cxnId="{379DD6B8-156E-48C6-AA8D-908DF913D6ED}">
      <dgm:prSet/>
      <dgm:spPr/>
      <dgm:t>
        <a:bodyPr/>
        <a:lstStyle/>
        <a:p>
          <a:endParaRPr lang="id-ID"/>
        </a:p>
      </dgm:t>
    </dgm:pt>
    <dgm:pt modelId="{6638CB94-B127-4A60-86AC-F741C9E5CFB7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8E984445-568B-4D99-A4D5-70D613C6725B}" type="parTrans" cxnId="{09B3BCD7-2C56-430B-81AE-E93BD961C18A}">
      <dgm:prSet/>
      <dgm:spPr/>
      <dgm:t>
        <a:bodyPr/>
        <a:lstStyle/>
        <a:p>
          <a:endParaRPr lang="id-ID"/>
        </a:p>
      </dgm:t>
    </dgm:pt>
    <dgm:pt modelId="{2CB2F471-2182-4517-8E77-037F1E368493}" type="sibTrans" cxnId="{09B3BCD7-2C56-430B-81AE-E93BD961C18A}">
      <dgm:prSet/>
      <dgm:spPr/>
      <dgm:t>
        <a:bodyPr/>
        <a:lstStyle/>
        <a:p>
          <a:endParaRPr lang="id-ID"/>
        </a:p>
      </dgm:t>
    </dgm:pt>
    <dgm:pt modelId="{FFA61783-703A-4292-AE70-E1F1E35F02DF}">
      <dgm:prSet phldrT="[Text]"/>
      <dgm:spPr/>
      <dgm:t>
        <a:bodyPr/>
        <a:lstStyle/>
        <a:p>
          <a:r>
            <a:rPr lang="id-ID"/>
            <a:t>laporan safety performance</a:t>
          </a:r>
        </a:p>
      </dgm:t>
    </dgm:pt>
    <dgm:pt modelId="{1AF0CE75-306C-46AE-A441-186DEFBC9985}" type="parTrans" cxnId="{7C94EC65-F1F5-47FE-9687-0303F3960F52}">
      <dgm:prSet/>
      <dgm:spPr/>
      <dgm:t>
        <a:bodyPr/>
        <a:lstStyle/>
        <a:p>
          <a:endParaRPr lang="id-ID"/>
        </a:p>
      </dgm:t>
    </dgm:pt>
    <dgm:pt modelId="{DE049D63-F323-4BDD-A2F7-B10629F2F829}" type="sibTrans" cxnId="{7C94EC65-F1F5-47FE-9687-0303F3960F52}">
      <dgm:prSet/>
      <dgm:spPr/>
      <dgm:t>
        <a:bodyPr/>
        <a:lstStyle/>
        <a:p>
          <a:endParaRPr lang="id-ID"/>
        </a:p>
      </dgm:t>
    </dgm:pt>
    <dgm:pt modelId="{1B7C51BF-8D94-43FE-8980-5A7D1E6720E2}">
      <dgm:prSet phldrT="[Text]"/>
      <dgm:spPr/>
      <dgm:t>
        <a:bodyPr/>
        <a:lstStyle/>
        <a:p>
          <a:r>
            <a:rPr lang="id-ID"/>
            <a:t>laporan emisi </a:t>
          </a:r>
        </a:p>
      </dgm:t>
    </dgm:pt>
    <dgm:pt modelId="{5EE9412C-6003-4549-AD15-D2B2BE25EF3F}" type="parTrans" cxnId="{1CC871FA-4B97-460D-9249-11D8580D378F}">
      <dgm:prSet/>
      <dgm:spPr/>
      <dgm:t>
        <a:bodyPr/>
        <a:lstStyle/>
        <a:p>
          <a:endParaRPr lang="id-ID"/>
        </a:p>
      </dgm:t>
    </dgm:pt>
    <dgm:pt modelId="{A26400F6-4C40-4473-95D8-0C26AD642362}" type="sibTrans" cxnId="{1CC871FA-4B97-460D-9249-11D8580D378F}">
      <dgm:prSet/>
      <dgm:spPr/>
      <dgm:t>
        <a:bodyPr/>
        <a:lstStyle/>
        <a:p>
          <a:endParaRPr lang="id-ID"/>
        </a:p>
      </dgm:t>
    </dgm:pt>
    <dgm:pt modelId="{2D71C73F-9E94-4A33-9EDC-271354016E40}">
      <dgm:prSet phldrT="[Text]"/>
      <dgm:spPr/>
      <dgm:t>
        <a:bodyPr/>
        <a:lstStyle/>
        <a:p>
          <a:r>
            <a:rPr lang="id-ID"/>
            <a:t>cari , cetak</a:t>
          </a:r>
        </a:p>
      </dgm:t>
    </dgm:pt>
    <dgm:pt modelId="{6DDD3586-A3C0-492B-93A5-47339968B393}" type="parTrans" cxnId="{E654BCB2-8CB0-4F0F-BC19-4B28F537B831}">
      <dgm:prSet/>
      <dgm:spPr/>
      <dgm:t>
        <a:bodyPr/>
        <a:lstStyle/>
        <a:p>
          <a:endParaRPr lang="id-ID"/>
        </a:p>
      </dgm:t>
    </dgm:pt>
    <dgm:pt modelId="{C1E7A4DE-BBE6-4152-B41C-F67123C04464}" type="sibTrans" cxnId="{E654BCB2-8CB0-4F0F-BC19-4B28F537B831}">
      <dgm:prSet/>
      <dgm:spPr/>
      <dgm:t>
        <a:bodyPr/>
        <a:lstStyle/>
        <a:p>
          <a:endParaRPr lang="id-ID"/>
        </a:p>
      </dgm:t>
    </dgm:pt>
    <dgm:pt modelId="{066F83F5-00AC-4059-87D6-FB9CA6A00B92}">
      <dgm:prSet phldrT="[Text]"/>
      <dgm:spPr/>
      <dgm:t>
        <a:bodyPr/>
        <a:lstStyle/>
        <a:p>
          <a:r>
            <a:rPr lang="id-ID"/>
            <a:t>cari , cetak</a:t>
          </a:r>
        </a:p>
      </dgm:t>
    </dgm:pt>
    <dgm:pt modelId="{915DA435-73CA-4CCA-8553-5A0A157DF018}" type="parTrans" cxnId="{86F08EE0-1771-4880-A273-0D6018F232DB}">
      <dgm:prSet/>
      <dgm:spPr/>
      <dgm:t>
        <a:bodyPr/>
        <a:lstStyle/>
        <a:p>
          <a:endParaRPr lang="id-ID"/>
        </a:p>
      </dgm:t>
    </dgm:pt>
    <dgm:pt modelId="{38D95630-CC86-48BF-A3AA-05ED5ACEAC76}" type="sibTrans" cxnId="{86F08EE0-1771-4880-A273-0D6018F232DB}">
      <dgm:prSet/>
      <dgm:spPr/>
      <dgm:t>
        <a:bodyPr/>
        <a:lstStyle/>
        <a:p>
          <a:endParaRPr lang="id-ID"/>
        </a:p>
      </dgm:t>
    </dgm:pt>
    <dgm:pt modelId="{3E466A59-03E8-41A1-9EF3-BFD62000FDF5}">
      <dgm:prSet phldrT="[Text]"/>
      <dgm:spPr/>
      <dgm:t>
        <a:bodyPr/>
        <a:lstStyle/>
        <a:p>
          <a:r>
            <a:rPr lang="id-ID"/>
            <a:t>cari , cetak</a:t>
          </a:r>
        </a:p>
      </dgm:t>
    </dgm:pt>
    <dgm:pt modelId="{02519CE7-090C-41F4-8007-412B02DA02DF}" type="parTrans" cxnId="{CA768146-7291-4F13-8741-D611A6D80105}">
      <dgm:prSet/>
      <dgm:spPr/>
      <dgm:t>
        <a:bodyPr/>
        <a:lstStyle/>
        <a:p>
          <a:endParaRPr lang="id-ID"/>
        </a:p>
      </dgm:t>
    </dgm:pt>
    <dgm:pt modelId="{A1D0992B-5163-4DC8-A39E-A7D200F07CD3}" type="sibTrans" cxnId="{CA768146-7291-4F13-8741-D611A6D80105}">
      <dgm:prSet/>
      <dgm:spPr/>
      <dgm:t>
        <a:bodyPr/>
        <a:lstStyle/>
        <a:p>
          <a:endParaRPr lang="id-ID"/>
        </a:p>
      </dgm:t>
    </dgm:pt>
    <dgm:pt modelId="{8A6E1156-CDD9-4936-9385-49044A82144A}">
      <dgm:prSet phldrT="[Text]"/>
      <dgm:spPr/>
      <dgm:t>
        <a:bodyPr/>
        <a:lstStyle/>
        <a:p>
          <a:r>
            <a:rPr lang="id-ID"/>
            <a:t>cari, cetak</a:t>
          </a:r>
        </a:p>
      </dgm:t>
    </dgm:pt>
    <dgm:pt modelId="{BE7DE162-4726-4278-A84A-1CAF7B3FA854}" type="parTrans" cxnId="{742367C7-6F1C-4B08-AFDC-F26207C685F9}">
      <dgm:prSet/>
      <dgm:spPr/>
      <dgm:t>
        <a:bodyPr/>
        <a:lstStyle/>
        <a:p>
          <a:endParaRPr lang="id-ID"/>
        </a:p>
      </dgm:t>
    </dgm:pt>
    <dgm:pt modelId="{FC3C2918-21F0-44AB-A8D5-2B763A36B8E9}" type="sibTrans" cxnId="{742367C7-6F1C-4B08-AFDC-F26207C685F9}">
      <dgm:prSet/>
      <dgm:spPr/>
      <dgm:t>
        <a:bodyPr/>
        <a:lstStyle/>
        <a:p>
          <a:endParaRPr lang="id-ID"/>
        </a:p>
      </dgm:t>
    </dgm:pt>
    <dgm:pt modelId="{E3B785EB-4D49-48EC-BFFD-197A8EA41B2F}">
      <dgm:prSet phldrT="[Text]"/>
      <dgm:spPr/>
      <dgm:t>
        <a:bodyPr/>
        <a:lstStyle/>
        <a:p>
          <a:r>
            <a:rPr lang="id-ID"/>
            <a:t>laoran emisi gas per periiodk</a:t>
          </a:r>
        </a:p>
      </dgm:t>
    </dgm:pt>
    <dgm:pt modelId="{D3E7FF30-02FF-4B0C-83E3-F87194FD4EEE}" type="parTrans" cxnId="{1FC969F4-F046-478C-9A22-ACF3755CE14B}">
      <dgm:prSet/>
      <dgm:spPr/>
      <dgm:t>
        <a:bodyPr/>
        <a:lstStyle/>
        <a:p>
          <a:endParaRPr lang="id-ID"/>
        </a:p>
      </dgm:t>
    </dgm:pt>
    <dgm:pt modelId="{9B34AE26-1231-4B00-BEC5-A8C37902785B}" type="sibTrans" cxnId="{1FC969F4-F046-478C-9A22-ACF3755CE14B}">
      <dgm:prSet/>
      <dgm:spPr/>
      <dgm:t>
        <a:bodyPr/>
        <a:lstStyle/>
        <a:p>
          <a:endParaRPr lang="id-ID"/>
        </a:p>
      </dgm:t>
    </dgm:pt>
    <dgm:pt modelId="{BEDA2F3D-4679-413E-A416-735315930140}">
      <dgm:prSet phldrT="[Text]"/>
      <dgm:spPr/>
      <dgm:t>
        <a:bodyPr/>
        <a:lstStyle/>
        <a:p>
          <a:r>
            <a:rPr lang="id-ID"/>
            <a:t>cari, cetak</a:t>
          </a:r>
        </a:p>
      </dgm:t>
    </dgm:pt>
    <dgm:pt modelId="{E08832A3-6DFF-4364-86B3-72703A9D771B}" type="parTrans" cxnId="{68600C4A-8964-438E-9D3B-8338A2BC0121}">
      <dgm:prSet/>
      <dgm:spPr/>
      <dgm:t>
        <a:bodyPr/>
        <a:lstStyle/>
        <a:p>
          <a:endParaRPr lang="id-ID"/>
        </a:p>
      </dgm:t>
    </dgm:pt>
    <dgm:pt modelId="{B1B2B571-D5D4-4BAE-B4BD-F650D90ED591}" type="sibTrans" cxnId="{68600C4A-8964-438E-9D3B-8338A2BC0121}">
      <dgm:prSet/>
      <dgm:spPr/>
      <dgm:t>
        <a:bodyPr/>
        <a:lstStyle/>
        <a:p>
          <a:endParaRPr lang="id-ID"/>
        </a:p>
      </dgm:t>
    </dgm:pt>
    <dgm:pt modelId="{47951562-B30B-4FC1-BB9C-8A67A99EC988}">
      <dgm:prSet phldrT="[Text]"/>
      <dgm:spPr/>
      <dgm:t>
        <a:bodyPr/>
        <a:lstStyle/>
        <a:p>
          <a:r>
            <a:rPr lang="id-ID"/>
            <a:t>cari , cetak</a:t>
          </a:r>
        </a:p>
      </dgm:t>
    </dgm:pt>
    <dgm:pt modelId="{00A2BDE9-3122-49C3-937E-05550074DE72}" type="parTrans" cxnId="{4F67EAEC-E9D5-492A-968A-234FE435C070}">
      <dgm:prSet/>
      <dgm:spPr/>
      <dgm:t>
        <a:bodyPr/>
        <a:lstStyle/>
        <a:p>
          <a:endParaRPr lang="id-ID"/>
        </a:p>
      </dgm:t>
    </dgm:pt>
    <dgm:pt modelId="{9E820A6A-2FE2-4B84-A997-4774CE00690F}" type="sibTrans" cxnId="{4F67EAEC-E9D5-492A-968A-234FE435C070}">
      <dgm:prSet/>
      <dgm:spPr/>
      <dgm:t>
        <a:bodyPr/>
        <a:lstStyle/>
        <a:p>
          <a:endParaRPr lang="id-ID"/>
        </a:p>
      </dgm:t>
    </dgm:pt>
    <dgm:pt modelId="{FF2CACF7-FBD0-4D63-A356-FFBD90ECAB70}">
      <dgm:prSet phldrT="[Text]"/>
      <dgm:spPr/>
      <dgm:t>
        <a:bodyPr/>
        <a:lstStyle/>
        <a:p>
          <a:r>
            <a:rPr lang="id-ID"/>
            <a:t>tambah, ubah</a:t>
          </a:r>
        </a:p>
      </dgm:t>
    </dgm:pt>
    <dgm:pt modelId="{B582F8D4-C2E7-47C9-A6A9-B247AC831DF7}" type="parTrans" cxnId="{04DEC9D6-DD37-4553-A1D2-39D4BEF99DF0}">
      <dgm:prSet/>
      <dgm:spPr/>
      <dgm:t>
        <a:bodyPr/>
        <a:lstStyle/>
        <a:p>
          <a:endParaRPr lang="id-ID"/>
        </a:p>
      </dgm:t>
    </dgm:pt>
    <dgm:pt modelId="{78221C9F-2600-4EA4-AF7F-CCF85E3FCD3C}" type="sibTrans" cxnId="{04DEC9D6-DD37-4553-A1D2-39D4BEF99DF0}">
      <dgm:prSet/>
      <dgm:spPr/>
      <dgm:t>
        <a:bodyPr/>
        <a:lstStyle/>
        <a:p>
          <a:endParaRPr lang="id-ID"/>
        </a:p>
      </dgm:t>
    </dgm:pt>
    <dgm:pt modelId="{C9BB3BFA-3C34-47AB-9499-8EBDE19B2342}">
      <dgm:prSet phldrT="[Text]"/>
      <dgm:spPr/>
      <dgm:t>
        <a:bodyPr/>
        <a:lstStyle/>
        <a:p>
          <a:r>
            <a:rPr lang="id-ID"/>
            <a:t>data bagian</a:t>
          </a:r>
        </a:p>
      </dgm:t>
    </dgm:pt>
    <dgm:pt modelId="{C14D7D15-A07C-4AFE-97B6-6EC065FFFFB2}" type="parTrans" cxnId="{A07DD56B-B4A5-4A57-9777-8CE860653296}">
      <dgm:prSet/>
      <dgm:spPr/>
      <dgm:t>
        <a:bodyPr/>
        <a:lstStyle/>
        <a:p>
          <a:endParaRPr lang="id-ID"/>
        </a:p>
      </dgm:t>
    </dgm:pt>
    <dgm:pt modelId="{71D0C3AE-86CA-46C1-B35A-783C437F1BF7}" type="sibTrans" cxnId="{A07DD56B-B4A5-4A57-9777-8CE860653296}">
      <dgm:prSet/>
      <dgm:spPr/>
      <dgm:t>
        <a:bodyPr/>
        <a:lstStyle/>
        <a:p>
          <a:endParaRPr lang="id-ID"/>
        </a:p>
      </dgm:t>
    </dgm:pt>
    <dgm:pt modelId="{D965EB68-2AB5-47D4-9424-6A2907EB5D4F}">
      <dgm:prSet phldrT="[Text]"/>
      <dgm:spPr/>
      <dgm:t>
        <a:bodyPr/>
        <a:lstStyle/>
        <a:p>
          <a:r>
            <a:rPr lang="id-ID"/>
            <a:t>data jabatan</a:t>
          </a:r>
        </a:p>
      </dgm:t>
    </dgm:pt>
    <dgm:pt modelId="{6D5E9AAB-6AAE-444A-B1DB-782BAF99F3CE}" type="parTrans" cxnId="{11CB3DAC-0C72-4C4F-A05C-1DA1520CF410}">
      <dgm:prSet/>
      <dgm:spPr/>
      <dgm:t>
        <a:bodyPr/>
        <a:lstStyle/>
        <a:p>
          <a:endParaRPr lang="id-ID"/>
        </a:p>
      </dgm:t>
    </dgm:pt>
    <dgm:pt modelId="{20E3DCE0-8049-43BF-ACC6-B4DE4897B0C9}" type="sibTrans" cxnId="{11CB3DAC-0C72-4C4F-A05C-1DA1520CF410}">
      <dgm:prSet/>
      <dgm:spPr/>
      <dgm:t>
        <a:bodyPr/>
        <a:lstStyle/>
        <a:p>
          <a:endParaRPr lang="id-ID"/>
        </a:p>
      </dgm:t>
    </dgm:pt>
    <dgm:pt modelId="{B87F38B2-AA90-4054-BA6E-F94246469F7A}">
      <dgm:prSet phldrT="[Text]"/>
      <dgm:spPr/>
      <dgm:t>
        <a:bodyPr/>
        <a:lstStyle/>
        <a:p>
          <a:r>
            <a:rPr lang="id-ID"/>
            <a:t>data department</a:t>
          </a:r>
        </a:p>
      </dgm:t>
    </dgm:pt>
    <dgm:pt modelId="{C28D932B-F750-4B3A-BA4D-BBE9B078A4CA}" type="parTrans" cxnId="{A5E26CD0-31EF-456B-B65B-FDBE2CE6CFD1}">
      <dgm:prSet/>
      <dgm:spPr/>
      <dgm:t>
        <a:bodyPr/>
        <a:lstStyle/>
        <a:p>
          <a:endParaRPr lang="id-ID"/>
        </a:p>
      </dgm:t>
    </dgm:pt>
    <dgm:pt modelId="{7099DAB1-535C-4545-99D4-AF7ABA50AFF8}" type="sibTrans" cxnId="{A5E26CD0-31EF-456B-B65B-FDBE2CE6CFD1}">
      <dgm:prSet/>
      <dgm:spPr/>
      <dgm:t>
        <a:bodyPr/>
        <a:lstStyle/>
        <a:p>
          <a:endParaRPr lang="id-ID"/>
        </a:p>
      </dgm:t>
    </dgm:pt>
    <dgm:pt modelId="{025C18CF-6CF2-49D2-82F7-E9AD8B09BAE8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A8EF2A96-56C5-4FFF-A4A6-39AAFB4AB55F}" type="parTrans" cxnId="{432171BA-3E37-49B8-9A92-8F4CA72489A6}">
      <dgm:prSet/>
      <dgm:spPr/>
      <dgm:t>
        <a:bodyPr/>
        <a:lstStyle/>
        <a:p>
          <a:endParaRPr lang="id-ID"/>
        </a:p>
      </dgm:t>
    </dgm:pt>
    <dgm:pt modelId="{7C0F8636-F536-4D84-8B51-FFE64A265B49}" type="sibTrans" cxnId="{432171BA-3E37-49B8-9A92-8F4CA72489A6}">
      <dgm:prSet/>
      <dgm:spPr/>
      <dgm:t>
        <a:bodyPr/>
        <a:lstStyle/>
        <a:p>
          <a:endParaRPr lang="id-ID"/>
        </a:p>
      </dgm:t>
    </dgm:pt>
    <dgm:pt modelId="{657DEF1B-298F-46B5-99DE-74AE7711D5B5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CD472B63-D636-46DA-8CF8-A65199514582}" type="parTrans" cxnId="{BF270F48-2B55-46DD-BE14-A532C19E3D12}">
      <dgm:prSet/>
      <dgm:spPr/>
      <dgm:t>
        <a:bodyPr/>
        <a:lstStyle/>
        <a:p>
          <a:endParaRPr lang="id-ID"/>
        </a:p>
      </dgm:t>
    </dgm:pt>
    <dgm:pt modelId="{8F6FAD70-92F8-4CFD-A344-AFC497E10D51}" type="sibTrans" cxnId="{BF270F48-2B55-46DD-BE14-A532C19E3D12}">
      <dgm:prSet/>
      <dgm:spPr/>
      <dgm:t>
        <a:bodyPr/>
        <a:lstStyle/>
        <a:p>
          <a:endParaRPr lang="id-ID"/>
        </a:p>
      </dgm:t>
    </dgm:pt>
    <dgm:pt modelId="{3E258ACF-7E54-4B92-B40A-FC07C9B7145C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690D2D9B-C01F-4B53-A8B7-0988EE09D339}" type="parTrans" cxnId="{1A394236-C4E3-4512-A614-B5C77CCBDA0E}">
      <dgm:prSet/>
      <dgm:spPr/>
      <dgm:t>
        <a:bodyPr/>
        <a:lstStyle/>
        <a:p>
          <a:endParaRPr lang="id-ID"/>
        </a:p>
      </dgm:t>
    </dgm:pt>
    <dgm:pt modelId="{AC850B97-D30F-4134-8EEB-7127487663E8}" type="sibTrans" cxnId="{1A394236-C4E3-4512-A614-B5C77CCBDA0E}">
      <dgm:prSet/>
      <dgm:spPr/>
      <dgm:t>
        <a:bodyPr/>
        <a:lstStyle/>
        <a:p>
          <a:endParaRPr lang="id-ID"/>
        </a:p>
      </dgm:t>
    </dgm:pt>
    <dgm:pt modelId="{24AC00F5-3DFC-4642-B428-662D8ABCA8DA}">
      <dgm:prSet phldrT="[Text]"/>
      <dgm:spPr/>
      <dgm:t>
        <a:bodyPr/>
        <a:lstStyle/>
        <a:p>
          <a:r>
            <a:rPr lang="id-ID"/>
            <a:t>data shift kerja</a:t>
          </a:r>
        </a:p>
      </dgm:t>
    </dgm:pt>
    <dgm:pt modelId="{4E2344DE-9EE3-49CE-8DA1-D1AA05719A7C}" type="parTrans" cxnId="{6AD024BB-3512-4D39-AD9F-7A00ABACA682}">
      <dgm:prSet/>
      <dgm:spPr/>
      <dgm:t>
        <a:bodyPr/>
        <a:lstStyle/>
        <a:p>
          <a:endParaRPr lang="id-ID"/>
        </a:p>
      </dgm:t>
    </dgm:pt>
    <dgm:pt modelId="{2786C849-7735-4366-A7A3-1E38A5061521}" type="sibTrans" cxnId="{6AD024BB-3512-4D39-AD9F-7A00ABACA682}">
      <dgm:prSet/>
      <dgm:spPr/>
      <dgm:t>
        <a:bodyPr/>
        <a:lstStyle/>
        <a:p>
          <a:endParaRPr lang="id-ID"/>
        </a:p>
      </dgm:t>
    </dgm:pt>
    <dgm:pt modelId="{EADCC236-2C98-4051-86EA-014B137523B6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E4516312-895D-4144-BACB-E1FF546D608B}" type="parTrans" cxnId="{6A7EC238-A167-44B7-AE04-AA1EC0FF0144}">
      <dgm:prSet/>
      <dgm:spPr/>
      <dgm:t>
        <a:bodyPr/>
        <a:lstStyle/>
        <a:p>
          <a:endParaRPr lang="id-ID"/>
        </a:p>
      </dgm:t>
    </dgm:pt>
    <dgm:pt modelId="{95554B58-1A7C-4B10-87D4-0EDA13236234}" type="sibTrans" cxnId="{6A7EC238-A167-44B7-AE04-AA1EC0FF0144}">
      <dgm:prSet/>
      <dgm:spPr/>
      <dgm:t>
        <a:bodyPr/>
        <a:lstStyle/>
        <a:p>
          <a:endParaRPr lang="id-ID"/>
        </a:p>
      </dgm:t>
    </dgm:pt>
    <dgm:pt modelId="{34147403-E147-4A10-B4DC-BFA05791113D}">
      <dgm:prSet phldrT="[Text]"/>
      <dgm:spPr/>
      <dgm:t>
        <a:bodyPr/>
        <a:lstStyle/>
        <a:p>
          <a:r>
            <a:rPr lang="id-ID"/>
            <a:t>data jenis kecelakaan</a:t>
          </a:r>
        </a:p>
      </dgm:t>
    </dgm:pt>
    <dgm:pt modelId="{78BAAC93-49DF-44F3-8659-DAAE10598F3E}" type="parTrans" cxnId="{E1AF951F-FBB2-4778-B5B0-729B019BDAFB}">
      <dgm:prSet/>
      <dgm:spPr/>
      <dgm:t>
        <a:bodyPr/>
        <a:lstStyle/>
        <a:p>
          <a:endParaRPr lang="id-ID"/>
        </a:p>
      </dgm:t>
    </dgm:pt>
    <dgm:pt modelId="{9F1802F9-BA3A-44E2-ABDE-B1EE749E8B69}" type="sibTrans" cxnId="{E1AF951F-FBB2-4778-B5B0-729B019BDAFB}">
      <dgm:prSet/>
      <dgm:spPr/>
      <dgm:t>
        <a:bodyPr/>
        <a:lstStyle/>
        <a:p>
          <a:endParaRPr lang="id-ID"/>
        </a:p>
      </dgm:t>
    </dgm:pt>
    <dgm:pt modelId="{FFBFA9D8-64CA-42B7-9F5B-3195B7093B34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52E37BC4-76C1-408D-BB53-3E9EF7C4DFC4}" type="parTrans" cxnId="{AA34E184-AC8C-40A7-9EE7-5677E5403A15}">
      <dgm:prSet/>
      <dgm:spPr/>
      <dgm:t>
        <a:bodyPr/>
        <a:lstStyle/>
        <a:p>
          <a:endParaRPr lang="id-ID"/>
        </a:p>
      </dgm:t>
    </dgm:pt>
    <dgm:pt modelId="{FC4BA924-5FBC-474A-97EE-965FA6A9BCFA}" type="sibTrans" cxnId="{AA34E184-AC8C-40A7-9EE7-5677E5403A15}">
      <dgm:prSet/>
      <dgm:spPr/>
      <dgm:t>
        <a:bodyPr/>
        <a:lstStyle/>
        <a:p>
          <a:endParaRPr lang="id-ID"/>
        </a:p>
      </dgm:t>
    </dgm:pt>
    <dgm:pt modelId="{F001E745-D585-4443-BCE0-036F3CDB1F70}">
      <dgm:prSet phldrT="[Text]"/>
      <dgm:spPr/>
      <dgm:t>
        <a:bodyPr/>
        <a:lstStyle/>
        <a:p>
          <a:r>
            <a:rPr lang="id-ID"/>
            <a:t>data jenis cidera</a:t>
          </a:r>
        </a:p>
      </dgm:t>
    </dgm:pt>
    <dgm:pt modelId="{9DA6032F-4D69-4F40-A1A5-4458984ED098}" type="parTrans" cxnId="{B307AF05-8DE2-4E72-8608-C2763FDD6F6F}">
      <dgm:prSet/>
      <dgm:spPr/>
      <dgm:t>
        <a:bodyPr/>
        <a:lstStyle/>
        <a:p>
          <a:endParaRPr lang="id-ID"/>
        </a:p>
      </dgm:t>
    </dgm:pt>
    <dgm:pt modelId="{7733E6FD-1A98-4568-802D-6ACCEDA5F59F}" type="sibTrans" cxnId="{B307AF05-8DE2-4E72-8608-C2763FDD6F6F}">
      <dgm:prSet/>
      <dgm:spPr/>
      <dgm:t>
        <a:bodyPr/>
        <a:lstStyle/>
        <a:p>
          <a:endParaRPr lang="id-ID"/>
        </a:p>
      </dgm:t>
    </dgm:pt>
    <dgm:pt modelId="{A59C024B-63B4-4561-9088-539E02BD0209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5D4B146D-E6E1-402F-A239-23B5BF7EC810}" type="parTrans" cxnId="{C5E4B610-B345-4804-A352-BBA79AC9E921}">
      <dgm:prSet/>
      <dgm:spPr/>
      <dgm:t>
        <a:bodyPr/>
        <a:lstStyle/>
        <a:p>
          <a:endParaRPr lang="id-ID"/>
        </a:p>
      </dgm:t>
    </dgm:pt>
    <dgm:pt modelId="{7AA0051C-21A7-48FF-9FC9-3A6E7C166C83}" type="sibTrans" cxnId="{C5E4B610-B345-4804-A352-BBA79AC9E921}">
      <dgm:prSet/>
      <dgm:spPr/>
      <dgm:t>
        <a:bodyPr/>
        <a:lstStyle/>
        <a:p>
          <a:endParaRPr lang="id-ID"/>
        </a:p>
      </dgm:t>
    </dgm:pt>
    <dgm:pt modelId="{44EB2776-873D-46A6-8B92-4D08814557F9}">
      <dgm:prSet phldrT="[Text]"/>
      <dgm:spPr/>
      <dgm:t>
        <a:bodyPr/>
        <a:lstStyle/>
        <a:p>
          <a:r>
            <a:rPr lang="id-ID"/>
            <a:t>data bagian tubuh</a:t>
          </a:r>
        </a:p>
      </dgm:t>
    </dgm:pt>
    <dgm:pt modelId="{FA59C2EE-AA62-410D-83DB-5099863F17E7}" type="parTrans" cxnId="{AC217567-695D-4EBF-AB2F-281F90B69287}">
      <dgm:prSet/>
      <dgm:spPr/>
      <dgm:t>
        <a:bodyPr/>
        <a:lstStyle/>
        <a:p>
          <a:endParaRPr lang="id-ID"/>
        </a:p>
      </dgm:t>
    </dgm:pt>
    <dgm:pt modelId="{1449BA4E-CBA3-4613-BFFE-D21B1FBC3E91}" type="sibTrans" cxnId="{AC217567-695D-4EBF-AB2F-281F90B69287}">
      <dgm:prSet/>
      <dgm:spPr/>
      <dgm:t>
        <a:bodyPr/>
        <a:lstStyle/>
        <a:p>
          <a:endParaRPr lang="id-ID"/>
        </a:p>
      </dgm:t>
    </dgm:pt>
    <dgm:pt modelId="{344C2F16-1B0F-4CB7-8DD3-D5F93C281D28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EEA6B921-EFCA-4696-A766-237F30FDC3EF}" type="parTrans" cxnId="{368A0A89-2A1B-425B-8E17-A60B2312521C}">
      <dgm:prSet/>
      <dgm:spPr/>
      <dgm:t>
        <a:bodyPr/>
        <a:lstStyle/>
        <a:p>
          <a:endParaRPr lang="id-ID"/>
        </a:p>
      </dgm:t>
    </dgm:pt>
    <dgm:pt modelId="{1FAF5E79-D0B4-428F-91A8-F5F3CEEAA4B2}" type="sibTrans" cxnId="{368A0A89-2A1B-425B-8E17-A60B2312521C}">
      <dgm:prSet/>
      <dgm:spPr/>
      <dgm:t>
        <a:bodyPr/>
        <a:lstStyle/>
        <a:p>
          <a:endParaRPr lang="id-ID"/>
        </a:p>
      </dgm:t>
    </dgm:pt>
    <dgm:pt modelId="{5AAD1F33-8B03-432C-93E0-393AEF2D2202}">
      <dgm:prSet phldrT="[Text]"/>
      <dgm:spPr/>
      <dgm:t>
        <a:bodyPr/>
        <a:lstStyle/>
        <a:p>
          <a:r>
            <a:rPr lang="id-ID"/>
            <a:t>data nilai resiko</a:t>
          </a:r>
        </a:p>
      </dgm:t>
    </dgm:pt>
    <dgm:pt modelId="{D078240D-2582-40ED-B7AE-C6D3B9F553B4}" type="parTrans" cxnId="{C2643B8C-4B26-40A5-B579-42C2D2F831AD}">
      <dgm:prSet/>
      <dgm:spPr/>
      <dgm:t>
        <a:bodyPr/>
        <a:lstStyle/>
        <a:p>
          <a:endParaRPr lang="id-ID"/>
        </a:p>
      </dgm:t>
    </dgm:pt>
    <dgm:pt modelId="{C54031D7-0900-427D-9A36-0E690C24125B}" type="sibTrans" cxnId="{C2643B8C-4B26-40A5-B579-42C2D2F831AD}">
      <dgm:prSet/>
      <dgm:spPr/>
      <dgm:t>
        <a:bodyPr/>
        <a:lstStyle/>
        <a:p>
          <a:endParaRPr lang="id-ID"/>
        </a:p>
      </dgm:t>
    </dgm:pt>
    <dgm:pt modelId="{566D31AA-7001-415D-B560-ABC086F5B829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0E51D404-588E-4C3D-8324-35DF233304F5}" type="parTrans" cxnId="{DF8CFF05-C6DC-4208-BFB0-0F554789827E}">
      <dgm:prSet/>
      <dgm:spPr/>
      <dgm:t>
        <a:bodyPr/>
        <a:lstStyle/>
        <a:p>
          <a:endParaRPr lang="id-ID"/>
        </a:p>
      </dgm:t>
    </dgm:pt>
    <dgm:pt modelId="{97A4E524-1999-473B-A488-7AADEAC678A1}" type="sibTrans" cxnId="{DF8CFF05-C6DC-4208-BFB0-0F554789827E}">
      <dgm:prSet/>
      <dgm:spPr/>
      <dgm:t>
        <a:bodyPr/>
        <a:lstStyle/>
        <a:p>
          <a:endParaRPr lang="id-ID"/>
        </a:p>
      </dgm:t>
    </dgm:pt>
    <dgm:pt modelId="{57FF37F4-9CA7-41A6-955E-F9668CDF80C1}">
      <dgm:prSet phldrT="[Text]"/>
      <dgm:spPr/>
      <dgm:t>
        <a:bodyPr/>
        <a:lstStyle/>
        <a:p>
          <a:r>
            <a:rPr lang="id-ID"/>
            <a:t>data katogori investigasi</a:t>
          </a:r>
        </a:p>
      </dgm:t>
    </dgm:pt>
    <dgm:pt modelId="{F14F9BD1-E791-4B0C-867F-B9580D5F53EA}" type="parTrans" cxnId="{07882711-164F-4FD4-8A01-5C9FE16CD8E3}">
      <dgm:prSet/>
      <dgm:spPr/>
      <dgm:t>
        <a:bodyPr/>
        <a:lstStyle/>
        <a:p>
          <a:endParaRPr lang="id-ID"/>
        </a:p>
      </dgm:t>
    </dgm:pt>
    <dgm:pt modelId="{984F92DF-01AE-465F-84F2-C5B69BE9A14B}" type="sibTrans" cxnId="{07882711-164F-4FD4-8A01-5C9FE16CD8E3}">
      <dgm:prSet/>
      <dgm:spPr/>
      <dgm:t>
        <a:bodyPr/>
        <a:lstStyle/>
        <a:p>
          <a:endParaRPr lang="id-ID"/>
        </a:p>
      </dgm:t>
    </dgm:pt>
    <dgm:pt modelId="{A7F9EED3-794A-4D57-9AA5-5F2B2E3E59C5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1DD2640C-101B-41D8-B22E-D2334AAD3DEC}" type="parTrans" cxnId="{A69F9EF9-A408-4D56-A32C-14DE431330C6}">
      <dgm:prSet/>
      <dgm:spPr/>
      <dgm:t>
        <a:bodyPr/>
        <a:lstStyle/>
        <a:p>
          <a:endParaRPr lang="id-ID"/>
        </a:p>
      </dgm:t>
    </dgm:pt>
    <dgm:pt modelId="{613E3B3F-BE6B-419C-B425-69B9E69AAE70}" type="sibTrans" cxnId="{A69F9EF9-A408-4D56-A32C-14DE431330C6}">
      <dgm:prSet/>
      <dgm:spPr/>
      <dgm:t>
        <a:bodyPr/>
        <a:lstStyle/>
        <a:p>
          <a:endParaRPr lang="id-ID"/>
        </a:p>
      </dgm:t>
    </dgm:pt>
    <dgm:pt modelId="{5E5961D3-E51C-4C66-AB3C-8BBB5D4C2264}">
      <dgm:prSet phldrT="[Text]"/>
      <dgm:spPr/>
      <dgm:t>
        <a:bodyPr/>
        <a:lstStyle/>
        <a:p>
          <a:r>
            <a:rPr lang="id-ID"/>
            <a:t>data jenis lampiran</a:t>
          </a:r>
        </a:p>
      </dgm:t>
    </dgm:pt>
    <dgm:pt modelId="{E03836A1-43E5-49C1-85AF-11F4ADCAB697}" type="parTrans" cxnId="{66BA700F-5205-4FE8-BD77-CE40FB8578DA}">
      <dgm:prSet/>
      <dgm:spPr/>
      <dgm:t>
        <a:bodyPr/>
        <a:lstStyle/>
        <a:p>
          <a:endParaRPr lang="id-ID"/>
        </a:p>
      </dgm:t>
    </dgm:pt>
    <dgm:pt modelId="{3F28A63E-1A16-4794-9778-96D8FEA5DAFA}" type="sibTrans" cxnId="{66BA700F-5205-4FE8-BD77-CE40FB8578DA}">
      <dgm:prSet/>
      <dgm:spPr/>
      <dgm:t>
        <a:bodyPr/>
        <a:lstStyle/>
        <a:p>
          <a:endParaRPr lang="id-ID"/>
        </a:p>
      </dgm:t>
    </dgm:pt>
    <dgm:pt modelId="{33A22D6E-9B90-4A3B-A8D6-9DA029F15331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D1AB6728-2BC0-4E34-87ED-6008332CC36E}" type="parTrans" cxnId="{C9E96139-D08A-40FF-BC8C-17114027C415}">
      <dgm:prSet/>
      <dgm:spPr/>
      <dgm:t>
        <a:bodyPr/>
        <a:lstStyle/>
        <a:p>
          <a:endParaRPr lang="id-ID"/>
        </a:p>
      </dgm:t>
    </dgm:pt>
    <dgm:pt modelId="{B7792EA0-1226-4802-95F2-D8AA9649339A}" type="sibTrans" cxnId="{C9E96139-D08A-40FF-BC8C-17114027C415}">
      <dgm:prSet/>
      <dgm:spPr/>
      <dgm:t>
        <a:bodyPr/>
        <a:lstStyle/>
        <a:p>
          <a:endParaRPr lang="id-ID"/>
        </a:p>
      </dgm:t>
    </dgm:pt>
    <dgm:pt modelId="{DDF08F61-39A2-4419-8BC6-DEE4A7ECEEA8}">
      <dgm:prSet phldrT="[Text]"/>
      <dgm:spPr/>
      <dgm:t>
        <a:bodyPr/>
        <a:lstStyle/>
        <a:p>
          <a:r>
            <a:rPr lang="id-ID"/>
            <a:t>data tipe dampak(lingkungan)</a:t>
          </a:r>
        </a:p>
      </dgm:t>
    </dgm:pt>
    <dgm:pt modelId="{6572D019-BF53-4796-B472-F3FDE713CEF1}" type="parTrans" cxnId="{DDC2E1FD-D513-49BE-8F12-10EEF5A1E848}">
      <dgm:prSet/>
      <dgm:spPr/>
      <dgm:t>
        <a:bodyPr/>
        <a:lstStyle/>
        <a:p>
          <a:endParaRPr lang="id-ID"/>
        </a:p>
      </dgm:t>
    </dgm:pt>
    <dgm:pt modelId="{733C477A-F18F-4684-A33B-2DDE3555FDA3}" type="sibTrans" cxnId="{DDC2E1FD-D513-49BE-8F12-10EEF5A1E848}">
      <dgm:prSet/>
      <dgm:spPr/>
      <dgm:t>
        <a:bodyPr/>
        <a:lstStyle/>
        <a:p>
          <a:endParaRPr lang="id-ID"/>
        </a:p>
      </dgm:t>
    </dgm:pt>
    <dgm:pt modelId="{B92D790C-CC05-4B08-9EE5-37C1A2E87AF9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02A86B27-E670-4CA3-AB2C-DA8686BFBD72}" type="parTrans" cxnId="{C35DB99C-3E8D-4860-8524-19B34E04B4F8}">
      <dgm:prSet/>
      <dgm:spPr/>
      <dgm:t>
        <a:bodyPr/>
        <a:lstStyle/>
        <a:p>
          <a:endParaRPr lang="id-ID"/>
        </a:p>
      </dgm:t>
    </dgm:pt>
    <dgm:pt modelId="{4C67F739-895E-41C3-A597-F18D3392A178}" type="sibTrans" cxnId="{C35DB99C-3E8D-4860-8524-19B34E04B4F8}">
      <dgm:prSet/>
      <dgm:spPr/>
      <dgm:t>
        <a:bodyPr/>
        <a:lstStyle/>
        <a:p>
          <a:endParaRPr lang="id-ID"/>
        </a:p>
      </dgm:t>
    </dgm:pt>
    <dgm:pt modelId="{E00B9ECF-6774-4172-A6B4-F098251CB448}">
      <dgm:prSet phldrT="[Text]"/>
      <dgm:spPr/>
      <dgm:t>
        <a:bodyPr/>
        <a:lstStyle/>
        <a:p>
          <a:r>
            <a:rPr lang="id-ID"/>
            <a:t>data jenis gas</a:t>
          </a:r>
        </a:p>
      </dgm:t>
    </dgm:pt>
    <dgm:pt modelId="{C33AAEEE-E1C7-4C1B-BB47-3FA12811400E}" type="parTrans" cxnId="{EB2A836B-EE81-4510-9D46-50AE5324B656}">
      <dgm:prSet/>
      <dgm:spPr/>
      <dgm:t>
        <a:bodyPr/>
        <a:lstStyle/>
        <a:p>
          <a:endParaRPr lang="id-ID"/>
        </a:p>
      </dgm:t>
    </dgm:pt>
    <dgm:pt modelId="{6154478B-CF5C-4709-9051-8CE72F7AEB36}" type="sibTrans" cxnId="{EB2A836B-EE81-4510-9D46-50AE5324B656}">
      <dgm:prSet/>
      <dgm:spPr/>
      <dgm:t>
        <a:bodyPr/>
        <a:lstStyle/>
        <a:p>
          <a:endParaRPr lang="id-ID"/>
        </a:p>
      </dgm:t>
    </dgm:pt>
    <dgm:pt modelId="{8EEDDE55-27B8-4408-B80B-8A5916E57B9C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A31FB205-B5CA-452A-BEF4-9F6FE26BC8D5}" type="parTrans" cxnId="{ABF01FF2-77BD-4AF7-9DF6-626F3F5E48B0}">
      <dgm:prSet/>
      <dgm:spPr/>
      <dgm:t>
        <a:bodyPr/>
        <a:lstStyle/>
        <a:p>
          <a:endParaRPr lang="id-ID"/>
        </a:p>
      </dgm:t>
    </dgm:pt>
    <dgm:pt modelId="{52642FC4-13E2-48C1-885D-73E27A674A97}" type="sibTrans" cxnId="{ABF01FF2-77BD-4AF7-9DF6-626F3F5E48B0}">
      <dgm:prSet/>
      <dgm:spPr/>
      <dgm:t>
        <a:bodyPr/>
        <a:lstStyle/>
        <a:p>
          <a:endParaRPr lang="id-ID"/>
        </a:p>
      </dgm:t>
    </dgm:pt>
    <dgm:pt modelId="{A4C81534-EAC3-4E92-A4F4-1D029175C678}">
      <dgm:prSet phldrT="[Text]"/>
      <dgm:spPr/>
      <dgm:t>
        <a:bodyPr/>
        <a:lstStyle/>
        <a:p>
          <a:r>
            <a:rPr lang="id-ID"/>
            <a:t>data </a:t>
          </a:r>
          <a:r>
            <a:rPr lang="id-ID" i="1"/>
            <a:t>sample </a:t>
          </a:r>
          <a:r>
            <a:rPr lang="id-ID"/>
            <a:t>tempat</a:t>
          </a:r>
        </a:p>
      </dgm:t>
    </dgm:pt>
    <dgm:pt modelId="{B53C518C-9FA4-4E1A-9792-7EE018275D52}" type="parTrans" cxnId="{FD0D8CFA-49FE-4385-BDD3-05A30A3F7CAF}">
      <dgm:prSet/>
      <dgm:spPr/>
      <dgm:t>
        <a:bodyPr/>
        <a:lstStyle/>
        <a:p>
          <a:endParaRPr lang="id-ID"/>
        </a:p>
      </dgm:t>
    </dgm:pt>
    <dgm:pt modelId="{6D39B31B-08D2-4D72-9B60-5B90EF30CA0A}" type="sibTrans" cxnId="{FD0D8CFA-49FE-4385-BDD3-05A30A3F7CAF}">
      <dgm:prSet/>
      <dgm:spPr/>
      <dgm:t>
        <a:bodyPr/>
        <a:lstStyle/>
        <a:p>
          <a:endParaRPr lang="id-ID"/>
        </a:p>
      </dgm:t>
    </dgm:pt>
    <dgm:pt modelId="{AA9CA330-A927-4C44-915B-1ECBA6EE632D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04BA8D30-70C9-4CD5-8A7B-8DF602C38B63}" type="parTrans" cxnId="{ED57BAB2-2B44-4588-96DC-2EF253698296}">
      <dgm:prSet/>
      <dgm:spPr/>
      <dgm:t>
        <a:bodyPr/>
        <a:lstStyle/>
        <a:p>
          <a:endParaRPr lang="id-ID"/>
        </a:p>
      </dgm:t>
    </dgm:pt>
    <dgm:pt modelId="{545578AE-2C76-470C-991C-DF69D91893BA}" type="sibTrans" cxnId="{ED57BAB2-2B44-4588-96DC-2EF253698296}">
      <dgm:prSet/>
      <dgm:spPr/>
      <dgm:t>
        <a:bodyPr/>
        <a:lstStyle/>
        <a:p>
          <a:endParaRPr lang="id-ID"/>
        </a:p>
      </dgm:t>
    </dgm:pt>
    <dgm:pt modelId="{54F19BF4-E973-4E93-9047-2A1C3FED5B3F}">
      <dgm:prSet phldrT="[Text]"/>
      <dgm:spPr/>
      <dgm:t>
        <a:bodyPr/>
        <a:lstStyle/>
        <a:p>
          <a:r>
            <a:rPr lang="id-ID"/>
            <a:t>data aspek safety performance</a:t>
          </a:r>
        </a:p>
      </dgm:t>
    </dgm:pt>
    <dgm:pt modelId="{A362BBD1-6631-450F-80C7-01819FA117E7}" type="parTrans" cxnId="{3320CB7A-0C54-41A9-8BED-78CCC1AD914C}">
      <dgm:prSet/>
      <dgm:spPr/>
      <dgm:t>
        <a:bodyPr/>
        <a:lstStyle/>
        <a:p>
          <a:endParaRPr lang="id-ID"/>
        </a:p>
      </dgm:t>
    </dgm:pt>
    <dgm:pt modelId="{142F991B-17D5-4288-9A15-2F5094377031}" type="sibTrans" cxnId="{3320CB7A-0C54-41A9-8BED-78CCC1AD914C}">
      <dgm:prSet/>
      <dgm:spPr/>
      <dgm:t>
        <a:bodyPr/>
        <a:lstStyle/>
        <a:p>
          <a:endParaRPr lang="id-ID"/>
        </a:p>
      </dgm:t>
    </dgm:pt>
    <dgm:pt modelId="{ED6F5334-5A2E-4FBA-997C-78B97EC1DF03}">
      <dgm:prSet phldrT="[Text]"/>
      <dgm:spPr/>
      <dgm:t>
        <a:bodyPr/>
        <a:lstStyle/>
        <a:p>
          <a:r>
            <a:rPr lang="id-ID"/>
            <a:t>tambah, ubah, hapus</a:t>
          </a:r>
        </a:p>
      </dgm:t>
    </dgm:pt>
    <dgm:pt modelId="{8F1543A2-3577-4459-BC8A-50304C1A7093}" type="parTrans" cxnId="{99E2CDBB-86E1-4CC7-A394-832DC93AF7E0}">
      <dgm:prSet/>
      <dgm:spPr/>
      <dgm:t>
        <a:bodyPr/>
        <a:lstStyle/>
        <a:p>
          <a:endParaRPr lang="id-ID"/>
        </a:p>
      </dgm:t>
    </dgm:pt>
    <dgm:pt modelId="{CF2148B8-5449-4998-AF02-2080DE0585EB}" type="sibTrans" cxnId="{99E2CDBB-86E1-4CC7-A394-832DC93AF7E0}">
      <dgm:prSet/>
      <dgm:spPr/>
      <dgm:t>
        <a:bodyPr/>
        <a:lstStyle/>
        <a:p>
          <a:endParaRPr lang="id-ID"/>
        </a:p>
      </dgm:t>
    </dgm:pt>
    <dgm:pt modelId="{E3BDC120-F108-493E-98B5-DF18D836B9D0}" type="pres">
      <dgm:prSet presAssocID="{BDE025BA-F569-4600-8AF1-A91ABF2CDBFE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id-ID"/>
        </a:p>
      </dgm:t>
    </dgm:pt>
    <dgm:pt modelId="{AA5A4E66-35C4-46E5-94D7-96CAF4FDC05C}" type="pres">
      <dgm:prSet presAssocID="{1464F0A2-E78C-4A81-BBF9-BB9795FBC9E0}" presName="root1" presStyleCnt="0"/>
      <dgm:spPr/>
    </dgm:pt>
    <dgm:pt modelId="{9D067EFA-87AA-4FC7-83EE-EFC841763EDA}" type="pres">
      <dgm:prSet presAssocID="{1464F0A2-E78C-4A81-BBF9-BB9795FBC9E0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C4C7522B-C405-4659-9472-9AF096ACC88A}" type="pres">
      <dgm:prSet presAssocID="{1464F0A2-E78C-4A81-BBF9-BB9795FBC9E0}" presName="level2hierChild" presStyleCnt="0"/>
      <dgm:spPr/>
    </dgm:pt>
    <dgm:pt modelId="{D2D16DCC-3CAA-48C4-8233-C9C499508C6B}" type="pres">
      <dgm:prSet presAssocID="{42757832-8B34-43E8-97AD-6B400BEBEB1B}" presName="conn2-1" presStyleLbl="parChTrans1D2" presStyleIdx="0" presStyleCnt="1"/>
      <dgm:spPr/>
      <dgm:t>
        <a:bodyPr/>
        <a:lstStyle/>
        <a:p>
          <a:endParaRPr lang="id-ID"/>
        </a:p>
      </dgm:t>
    </dgm:pt>
    <dgm:pt modelId="{A3530085-6532-4408-AF3E-198FE3BCDAD6}" type="pres">
      <dgm:prSet presAssocID="{42757832-8B34-43E8-97AD-6B400BEBEB1B}" presName="connTx" presStyleLbl="parChTrans1D2" presStyleIdx="0" presStyleCnt="1"/>
      <dgm:spPr/>
      <dgm:t>
        <a:bodyPr/>
        <a:lstStyle/>
        <a:p>
          <a:endParaRPr lang="id-ID"/>
        </a:p>
      </dgm:t>
    </dgm:pt>
    <dgm:pt modelId="{1CC33277-112A-442D-94F3-BB1240513B2A}" type="pres">
      <dgm:prSet presAssocID="{A17D2ADF-BF68-4D0E-97BC-9A16C8483926}" presName="root2" presStyleCnt="0"/>
      <dgm:spPr/>
    </dgm:pt>
    <dgm:pt modelId="{30103EF5-16AA-4F29-9713-C1A07202163D}" type="pres">
      <dgm:prSet presAssocID="{A17D2ADF-BF68-4D0E-97BC-9A16C8483926}" presName="LevelTwoTextNode" presStyleLbl="node2" presStyleIdx="0" presStyleCnt="1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6C576470-80C5-46D0-AD0F-7452206EDA41}" type="pres">
      <dgm:prSet presAssocID="{A17D2ADF-BF68-4D0E-97BC-9A16C8483926}" presName="level3hierChild" presStyleCnt="0"/>
      <dgm:spPr/>
    </dgm:pt>
    <dgm:pt modelId="{4A65ADDD-9795-4963-992F-2F2B4FE26158}" type="pres">
      <dgm:prSet presAssocID="{60468791-5700-4425-84A0-4433E08AEA25}" presName="conn2-1" presStyleLbl="parChTrans1D3" presStyleIdx="0" presStyleCnt="2"/>
      <dgm:spPr/>
      <dgm:t>
        <a:bodyPr/>
        <a:lstStyle/>
        <a:p>
          <a:endParaRPr lang="id-ID"/>
        </a:p>
      </dgm:t>
    </dgm:pt>
    <dgm:pt modelId="{F6B9C31E-5700-462A-B3B2-098E124B62BB}" type="pres">
      <dgm:prSet presAssocID="{60468791-5700-4425-84A0-4433E08AEA25}" presName="connTx" presStyleLbl="parChTrans1D3" presStyleIdx="0" presStyleCnt="2"/>
      <dgm:spPr/>
      <dgm:t>
        <a:bodyPr/>
        <a:lstStyle/>
        <a:p>
          <a:endParaRPr lang="id-ID"/>
        </a:p>
      </dgm:t>
    </dgm:pt>
    <dgm:pt modelId="{B267EF22-D411-4B91-A6B1-4D26C79813A4}" type="pres">
      <dgm:prSet presAssocID="{9C054A08-6612-4CF0-BBED-D2FFFE142948}" presName="root2" presStyleCnt="0"/>
      <dgm:spPr/>
    </dgm:pt>
    <dgm:pt modelId="{B51FFDA0-626D-4CBB-B980-0B90DEF340BC}" type="pres">
      <dgm:prSet presAssocID="{9C054A08-6612-4CF0-BBED-D2FFFE142948}" presName="LevelTwoTextNode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7FFE3AD7-852D-4B8D-B5A4-4C3D6A879626}" type="pres">
      <dgm:prSet presAssocID="{9C054A08-6612-4CF0-BBED-D2FFFE142948}" presName="level3hierChild" presStyleCnt="0"/>
      <dgm:spPr/>
    </dgm:pt>
    <dgm:pt modelId="{31DD544B-806C-46E3-A48E-E68EA4F3D17B}" type="pres">
      <dgm:prSet presAssocID="{F901F06E-BFD4-4B78-AA5E-4614BD42A059}" presName="conn2-1" presStyleLbl="parChTrans1D4" presStyleIdx="0" presStyleCnt="59"/>
      <dgm:spPr/>
      <dgm:t>
        <a:bodyPr/>
        <a:lstStyle/>
        <a:p>
          <a:endParaRPr lang="id-ID"/>
        </a:p>
      </dgm:t>
    </dgm:pt>
    <dgm:pt modelId="{B4667DCC-14F8-4BC6-858E-FC56998D43F5}" type="pres">
      <dgm:prSet presAssocID="{F901F06E-BFD4-4B78-AA5E-4614BD42A059}" presName="connTx" presStyleLbl="parChTrans1D4" presStyleIdx="0" presStyleCnt="59"/>
      <dgm:spPr/>
      <dgm:t>
        <a:bodyPr/>
        <a:lstStyle/>
        <a:p>
          <a:endParaRPr lang="id-ID"/>
        </a:p>
      </dgm:t>
    </dgm:pt>
    <dgm:pt modelId="{A9C758C4-34A6-44CD-8938-09C0AC802DAA}" type="pres">
      <dgm:prSet presAssocID="{FB25F275-9D73-47E2-B0E3-585BC032E3E8}" presName="root2" presStyleCnt="0"/>
      <dgm:spPr/>
    </dgm:pt>
    <dgm:pt modelId="{FD4DA406-D257-4649-AB8C-121956EC791D}" type="pres">
      <dgm:prSet presAssocID="{FB25F275-9D73-47E2-B0E3-585BC032E3E8}" presName="LevelTwoTextNode" presStyleLbl="node4" presStyleIdx="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F89A2B25-05BB-481F-8FAB-63183E7F6A20}" type="pres">
      <dgm:prSet presAssocID="{FB25F275-9D73-47E2-B0E3-585BC032E3E8}" presName="level3hierChild" presStyleCnt="0"/>
      <dgm:spPr/>
    </dgm:pt>
    <dgm:pt modelId="{A1B24F49-8C87-456A-905C-16FFE76DD8FA}" type="pres">
      <dgm:prSet presAssocID="{75233A3E-0649-4CA1-BE44-EBC8BB022330}" presName="conn2-1" presStyleLbl="parChTrans1D4" presStyleIdx="1" presStyleCnt="59"/>
      <dgm:spPr/>
      <dgm:t>
        <a:bodyPr/>
        <a:lstStyle/>
        <a:p>
          <a:endParaRPr lang="id-ID"/>
        </a:p>
      </dgm:t>
    </dgm:pt>
    <dgm:pt modelId="{910592AA-AE36-492D-BFFA-5D8FB61DAFBE}" type="pres">
      <dgm:prSet presAssocID="{75233A3E-0649-4CA1-BE44-EBC8BB022330}" presName="connTx" presStyleLbl="parChTrans1D4" presStyleIdx="1" presStyleCnt="59"/>
      <dgm:spPr/>
      <dgm:t>
        <a:bodyPr/>
        <a:lstStyle/>
        <a:p>
          <a:endParaRPr lang="id-ID"/>
        </a:p>
      </dgm:t>
    </dgm:pt>
    <dgm:pt modelId="{CE8B3926-7B1F-4C85-B412-1D2B1E3A44BF}" type="pres">
      <dgm:prSet presAssocID="{C8BEB2DF-CB8B-475A-A598-C929D5DD62CD}" presName="root2" presStyleCnt="0"/>
      <dgm:spPr/>
    </dgm:pt>
    <dgm:pt modelId="{809B6E78-51CD-4224-BCAC-18696B83379F}" type="pres">
      <dgm:prSet presAssocID="{C8BEB2DF-CB8B-475A-A598-C929D5DD62CD}" presName="LevelTwoTextNode" presStyleLbl="node4" presStyleIdx="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11F301C9-1EF0-43AF-94C4-DEDA2581377D}" type="pres">
      <dgm:prSet presAssocID="{C8BEB2DF-CB8B-475A-A598-C929D5DD62CD}" presName="level3hierChild" presStyleCnt="0"/>
      <dgm:spPr/>
    </dgm:pt>
    <dgm:pt modelId="{38841104-A2BD-4FAF-92DC-8C50E8873F2C}" type="pres">
      <dgm:prSet presAssocID="{90DD72DF-DD05-4964-8266-5DE1AC98769E}" presName="conn2-1" presStyleLbl="parChTrans1D4" presStyleIdx="2" presStyleCnt="59"/>
      <dgm:spPr/>
      <dgm:t>
        <a:bodyPr/>
        <a:lstStyle/>
        <a:p>
          <a:endParaRPr lang="id-ID"/>
        </a:p>
      </dgm:t>
    </dgm:pt>
    <dgm:pt modelId="{E143AB55-3159-4359-BE12-750A33E8284B}" type="pres">
      <dgm:prSet presAssocID="{90DD72DF-DD05-4964-8266-5DE1AC98769E}" presName="connTx" presStyleLbl="parChTrans1D4" presStyleIdx="2" presStyleCnt="59"/>
      <dgm:spPr/>
      <dgm:t>
        <a:bodyPr/>
        <a:lstStyle/>
        <a:p>
          <a:endParaRPr lang="id-ID"/>
        </a:p>
      </dgm:t>
    </dgm:pt>
    <dgm:pt modelId="{EEB10D34-E5E6-4BB2-8D5C-E685B0BFD0BB}" type="pres">
      <dgm:prSet presAssocID="{E0C1324D-81DB-476D-87A4-0DBFDC580D4B}" presName="root2" presStyleCnt="0"/>
      <dgm:spPr/>
    </dgm:pt>
    <dgm:pt modelId="{9D25CF90-925B-4A7B-8786-37207D59078F}" type="pres">
      <dgm:prSet presAssocID="{E0C1324D-81DB-476D-87A4-0DBFDC580D4B}" presName="LevelTwoTextNode" presStyleLbl="node4" presStyleIdx="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3F72805-A7BC-4717-B8FD-48B8022413AC}" type="pres">
      <dgm:prSet presAssocID="{E0C1324D-81DB-476D-87A4-0DBFDC580D4B}" presName="level3hierChild" presStyleCnt="0"/>
      <dgm:spPr/>
    </dgm:pt>
    <dgm:pt modelId="{2A622BEB-FC29-4CCC-920C-063679DB7C01}" type="pres">
      <dgm:prSet presAssocID="{C14D7D15-A07C-4AFE-97B6-6EC065FFFFB2}" presName="conn2-1" presStyleLbl="parChTrans1D4" presStyleIdx="3" presStyleCnt="59"/>
      <dgm:spPr/>
      <dgm:t>
        <a:bodyPr/>
        <a:lstStyle/>
        <a:p>
          <a:endParaRPr lang="id-ID"/>
        </a:p>
      </dgm:t>
    </dgm:pt>
    <dgm:pt modelId="{43388DB0-40DA-4099-B3E3-D6DECA0A4E19}" type="pres">
      <dgm:prSet presAssocID="{C14D7D15-A07C-4AFE-97B6-6EC065FFFFB2}" presName="connTx" presStyleLbl="parChTrans1D4" presStyleIdx="3" presStyleCnt="59"/>
      <dgm:spPr/>
      <dgm:t>
        <a:bodyPr/>
        <a:lstStyle/>
        <a:p>
          <a:endParaRPr lang="id-ID"/>
        </a:p>
      </dgm:t>
    </dgm:pt>
    <dgm:pt modelId="{66395C7B-2AEA-4D27-9B44-E49E2B391D45}" type="pres">
      <dgm:prSet presAssocID="{C9BB3BFA-3C34-47AB-9499-8EBDE19B2342}" presName="root2" presStyleCnt="0"/>
      <dgm:spPr/>
    </dgm:pt>
    <dgm:pt modelId="{89DBA2FB-165D-4E0E-9F76-BC616DB2E38A}" type="pres">
      <dgm:prSet presAssocID="{C9BB3BFA-3C34-47AB-9499-8EBDE19B2342}" presName="LevelTwoTextNode" presStyleLbl="node4" presStyleIdx="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AF0C34C-FE70-4356-B564-391BF244388A}" type="pres">
      <dgm:prSet presAssocID="{C9BB3BFA-3C34-47AB-9499-8EBDE19B2342}" presName="level3hierChild" presStyleCnt="0"/>
      <dgm:spPr/>
    </dgm:pt>
    <dgm:pt modelId="{428C7C70-A976-485A-AEC1-4837B0DEDD86}" type="pres">
      <dgm:prSet presAssocID="{A8EF2A96-56C5-4FFF-A4A6-39AAFB4AB55F}" presName="conn2-1" presStyleLbl="parChTrans1D4" presStyleIdx="4" presStyleCnt="59"/>
      <dgm:spPr/>
      <dgm:t>
        <a:bodyPr/>
        <a:lstStyle/>
        <a:p>
          <a:endParaRPr lang="id-ID"/>
        </a:p>
      </dgm:t>
    </dgm:pt>
    <dgm:pt modelId="{72B674FE-C072-4AE7-BDF6-2B1AF95D4481}" type="pres">
      <dgm:prSet presAssocID="{A8EF2A96-56C5-4FFF-A4A6-39AAFB4AB55F}" presName="connTx" presStyleLbl="parChTrans1D4" presStyleIdx="4" presStyleCnt="59"/>
      <dgm:spPr/>
      <dgm:t>
        <a:bodyPr/>
        <a:lstStyle/>
        <a:p>
          <a:endParaRPr lang="id-ID"/>
        </a:p>
      </dgm:t>
    </dgm:pt>
    <dgm:pt modelId="{5CC34FF7-B60D-40DD-9630-477554C53FB2}" type="pres">
      <dgm:prSet presAssocID="{025C18CF-6CF2-49D2-82F7-E9AD8B09BAE8}" presName="root2" presStyleCnt="0"/>
      <dgm:spPr/>
    </dgm:pt>
    <dgm:pt modelId="{99566BDD-FBBF-4305-BF37-BDCCAF0722AB}" type="pres">
      <dgm:prSet presAssocID="{025C18CF-6CF2-49D2-82F7-E9AD8B09BAE8}" presName="LevelTwoTextNode" presStyleLbl="node4" presStyleIdx="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26432A6E-F3F9-4204-B303-F8EEF84486CA}" type="pres">
      <dgm:prSet presAssocID="{025C18CF-6CF2-49D2-82F7-E9AD8B09BAE8}" presName="level3hierChild" presStyleCnt="0"/>
      <dgm:spPr/>
    </dgm:pt>
    <dgm:pt modelId="{7FD6BA23-0352-4A66-9D38-1A272365BB2A}" type="pres">
      <dgm:prSet presAssocID="{6D5E9AAB-6AAE-444A-B1DB-782BAF99F3CE}" presName="conn2-1" presStyleLbl="parChTrans1D4" presStyleIdx="5" presStyleCnt="59"/>
      <dgm:spPr/>
      <dgm:t>
        <a:bodyPr/>
        <a:lstStyle/>
        <a:p>
          <a:endParaRPr lang="id-ID"/>
        </a:p>
      </dgm:t>
    </dgm:pt>
    <dgm:pt modelId="{C94A7688-C695-4A55-8965-A4E3B0A3DEAE}" type="pres">
      <dgm:prSet presAssocID="{6D5E9AAB-6AAE-444A-B1DB-782BAF99F3CE}" presName="connTx" presStyleLbl="parChTrans1D4" presStyleIdx="5" presStyleCnt="59"/>
      <dgm:spPr/>
      <dgm:t>
        <a:bodyPr/>
        <a:lstStyle/>
        <a:p>
          <a:endParaRPr lang="id-ID"/>
        </a:p>
      </dgm:t>
    </dgm:pt>
    <dgm:pt modelId="{4D6779D3-88E7-4EE4-AADA-0FDD631753CA}" type="pres">
      <dgm:prSet presAssocID="{D965EB68-2AB5-47D4-9424-6A2907EB5D4F}" presName="root2" presStyleCnt="0"/>
      <dgm:spPr/>
    </dgm:pt>
    <dgm:pt modelId="{DE52FDAE-78A7-49E3-A1D6-C27324AA3C7C}" type="pres">
      <dgm:prSet presAssocID="{D965EB68-2AB5-47D4-9424-6A2907EB5D4F}" presName="LevelTwoTextNode" presStyleLbl="node4" presStyleIdx="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CC1620C6-760B-4D85-9B39-4E5BACF1B860}" type="pres">
      <dgm:prSet presAssocID="{D965EB68-2AB5-47D4-9424-6A2907EB5D4F}" presName="level3hierChild" presStyleCnt="0"/>
      <dgm:spPr/>
    </dgm:pt>
    <dgm:pt modelId="{90AA0822-6306-4D6F-A24E-4882E3E3AC9A}" type="pres">
      <dgm:prSet presAssocID="{CD472B63-D636-46DA-8CF8-A65199514582}" presName="conn2-1" presStyleLbl="parChTrans1D4" presStyleIdx="6" presStyleCnt="59"/>
      <dgm:spPr/>
      <dgm:t>
        <a:bodyPr/>
        <a:lstStyle/>
        <a:p>
          <a:endParaRPr lang="id-ID"/>
        </a:p>
      </dgm:t>
    </dgm:pt>
    <dgm:pt modelId="{34A5496E-E63D-4B50-A14B-F57C755AB18E}" type="pres">
      <dgm:prSet presAssocID="{CD472B63-D636-46DA-8CF8-A65199514582}" presName="connTx" presStyleLbl="parChTrans1D4" presStyleIdx="6" presStyleCnt="59"/>
      <dgm:spPr/>
      <dgm:t>
        <a:bodyPr/>
        <a:lstStyle/>
        <a:p>
          <a:endParaRPr lang="id-ID"/>
        </a:p>
      </dgm:t>
    </dgm:pt>
    <dgm:pt modelId="{B90DBFFA-CB91-4893-A882-0BD69226CFC9}" type="pres">
      <dgm:prSet presAssocID="{657DEF1B-298F-46B5-99DE-74AE7711D5B5}" presName="root2" presStyleCnt="0"/>
      <dgm:spPr/>
    </dgm:pt>
    <dgm:pt modelId="{34AC9BCC-EF43-4947-A677-D12D010389E0}" type="pres">
      <dgm:prSet presAssocID="{657DEF1B-298F-46B5-99DE-74AE7711D5B5}" presName="LevelTwoTextNode" presStyleLbl="node4" presStyleIdx="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CC33C785-830C-4CB1-B75D-E03DB0494DF6}" type="pres">
      <dgm:prSet presAssocID="{657DEF1B-298F-46B5-99DE-74AE7711D5B5}" presName="level3hierChild" presStyleCnt="0"/>
      <dgm:spPr/>
    </dgm:pt>
    <dgm:pt modelId="{3B2D6279-9B30-467D-AEFE-9610457948C3}" type="pres">
      <dgm:prSet presAssocID="{C28D932B-F750-4B3A-BA4D-BBE9B078A4CA}" presName="conn2-1" presStyleLbl="parChTrans1D4" presStyleIdx="7" presStyleCnt="59"/>
      <dgm:spPr/>
      <dgm:t>
        <a:bodyPr/>
        <a:lstStyle/>
        <a:p>
          <a:endParaRPr lang="id-ID"/>
        </a:p>
      </dgm:t>
    </dgm:pt>
    <dgm:pt modelId="{6C041117-DE97-4C06-8FCD-29630739093F}" type="pres">
      <dgm:prSet presAssocID="{C28D932B-F750-4B3A-BA4D-BBE9B078A4CA}" presName="connTx" presStyleLbl="parChTrans1D4" presStyleIdx="7" presStyleCnt="59"/>
      <dgm:spPr/>
      <dgm:t>
        <a:bodyPr/>
        <a:lstStyle/>
        <a:p>
          <a:endParaRPr lang="id-ID"/>
        </a:p>
      </dgm:t>
    </dgm:pt>
    <dgm:pt modelId="{9F7F6525-070B-4C3A-8158-3160C9DB014D}" type="pres">
      <dgm:prSet presAssocID="{B87F38B2-AA90-4054-BA6E-F94246469F7A}" presName="root2" presStyleCnt="0"/>
      <dgm:spPr/>
    </dgm:pt>
    <dgm:pt modelId="{681EB550-9E0D-4254-A5F7-56685EE9C2A2}" type="pres">
      <dgm:prSet presAssocID="{B87F38B2-AA90-4054-BA6E-F94246469F7A}" presName="LevelTwoTextNode" presStyleLbl="node4" presStyleIdx="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279A77ED-0E1C-45E0-9E31-2603A3969729}" type="pres">
      <dgm:prSet presAssocID="{B87F38B2-AA90-4054-BA6E-F94246469F7A}" presName="level3hierChild" presStyleCnt="0"/>
      <dgm:spPr/>
    </dgm:pt>
    <dgm:pt modelId="{E0C7C9FB-DC08-439C-A8AD-A7765D3C96CC}" type="pres">
      <dgm:prSet presAssocID="{690D2D9B-C01F-4B53-A8B7-0988EE09D339}" presName="conn2-1" presStyleLbl="parChTrans1D4" presStyleIdx="8" presStyleCnt="59"/>
      <dgm:spPr/>
      <dgm:t>
        <a:bodyPr/>
        <a:lstStyle/>
        <a:p>
          <a:endParaRPr lang="id-ID"/>
        </a:p>
      </dgm:t>
    </dgm:pt>
    <dgm:pt modelId="{3020D2BA-C5CA-4982-B8BE-336D60A6F287}" type="pres">
      <dgm:prSet presAssocID="{690D2D9B-C01F-4B53-A8B7-0988EE09D339}" presName="connTx" presStyleLbl="parChTrans1D4" presStyleIdx="8" presStyleCnt="59"/>
      <dgm:spPr/>
      <dgm:t>
        <a:bodyPr/>
        <a:lstStyle/>
        <a:p>
          <a:endParaRPr lang="id-ID"/>
        </a:p>
      </dgm:t>
    </dgm:pt>
    <dgm:pt modelId="{33D061B7-B520-42D3-86FF-BA02019B265F}" type="pres">
      <dgm:prSet presAssocID="{3E258ACF-7E54-4B92-B40A-FC07C9B7145C}" presName="root2" presStyleCnt="0"/>
      <dgm:spPr/>
    </dgm:pt>
    <dgm:pt modelId="{1E6E1710-E2E8-49A9-9DCE-6A5284B91859}" type="pres">
      <dgm:prSet presAssocID="{3E258ACF-7E54-4B92-B40A-FC07C9B7145C}" presName="LevelTwoTextNode" presStyleLbl="node4" presStyleIdx="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EB470284-F26A-4D2F-AB5F-5CEE59A9D28D}" type="pres">
      <dgm:prSet presAssocID="{3E258ACF-7E54-4B92-B40A-FC07C9B7145C}" presName="level3hierChild" presStyleCnt="0"/>
      <dgm:spPr/>
    </dgm:pt>
    <dgm:pt modelId="{DFFB2144-86C4-4DDD-BE22-9B67C0D9C002}" type="pres">
      <dgm:prSet presAssocID="{4E2344DE-9EE3-49CE-8DA1-D1AA05719A7C}" presName="conn2-1" presStyleLbl="parChTrans1D4" presStyleIdx="9" presStyleCnt="59"/>
      <dgm:spPr/>
      <dgm:t>
        <a:bodyPr/>
        <a:lstStyle/>
        <a:p>
          <a:endParaRPr lang="id-ID"/>
        </a:p>
      </dgm:t>
    </dgm:pt>
    <dgm:pt modelId="{16AC199A-2C83-4FB0-B5EF-DF6218415293}" type="pres">
      <dgm:prSet presAssocID="{4E2344DE-9EE3-49CE-8DA1-D1AA05719A7C}" presName="connTx" presStyleLbl="parChTrans1D4" presStyleIdx="9" presStyleCnt="59"/>
      <dgm:spPr/>
      <dgm:t>
        <a:bodyPr/>
        <a:lstStyle/>
        <a:p>
          <a:endParaRPr lang="id-ID"/>
        </a:p>
      </dgm:t>
    </dgm:pt>
    <dgm:pt modelId="{F26A9C26-FCA4-4A33-BDFD-08969D91401E}" type="pres">
      <dgm:prSet presAssocID="{24AC00F5-3DFC-4642-B428-662D8ABCA8DA}" presName="root2" presStyleCnt="0"/>
      <dgm:spPr/>
    </dgm:pt>
    <dgm:pt modelId="{2926D249-5CFC-421D-B5DC-9CC520158C55}" type="pres">
      <dgm:prSet presAssocID="{24AC00F5-3DFC-4642-B428-662D8ABCA8DA}" presName="LevelTwoTextNode" presStyleLbl="node4" presStyleIdx="9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C984ABB-7F59-4AC8-9D2C-83089B8699EA}" type="pres">
      <dgm:prSet presAssocID="{24AC00F5-3DFC-4642-B428-662D8ABCA8DA}" presName="level3hierChild" presStyleCnt="0"/>
      <dgm:spPr/>
    </dgm:pt>
    <dgm:pt modelId="{22B5C618-1FB4-460A-AB81-47C6DFB8348F}" type="pres">
      <dgm:prSet presAssocID="{E4516312-895D-4144-BACB-E1FF546D608B}" presName="conn2-1" presStyleLbl="parChTrans1D4" presStyleIdx="10" presStyleCnt="59"/>
      <dgm:spPr/>
      <dgm:t>
        <a:bodyPr/>
        <a:lstStyle/>
        <a:p>
          <a:endParaRPr lang="id-ID"/>
        </a:p>
      </dgm:t>
    </dgm:pt>
    <dgm:pt modelId="{04A5F6F0-BB79-4B0A-B798-C041C0EB6DF6}" type="pres">
      <dgm:prSet presAssocID="{E4516312-895D-4144-BACB-E1FF546D608B}" presName="connTx" presStyleLbl="parChTrans1D4" presStyleIdx="10" presStyleCnt="59"/>
      <dgm:spPr/>
      <dgm:t>
        <a:bodyPr/>
        <a:lstStyle/>
        <a:p>
          <a:endParaRPr lang="id-ID"/>
        </a:p>
      </dgm:t>
    </dgm:pt>
    <dgm:pt modelId="{D5B3C5B4-F083-4497-973A-63C4B939B156}" type="pres">
      <dgm:prSet presAssocID="{EADCC236-2C98-4051-86EA-014B137523B6}" presName="root2" presStyleCnt="0"/>
      <dgm:spPr/>
    </dgm:pt>
    <dgm:pt modelId="{761B817E-445B-4DA1-9BBF-D9804A84447A}" type="pres">
      <dgm:prSet presAssocID="{EADCC236-2C98-4051-86EA-014B137523B6}" presName="LevelTwoTextNode" presStyleLbl="node4" presStyleIdx="1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C7361137-BDAB-4013-9124-C792D9C71EDD}" type="pres">
      <dgm:prSet presAssocID="{EADCC236-2C98-4051-86EA-014B137523B6}" presName="level3hierChild" presStyleCnt="0"/>
      <dgm:spPr/>
    </dgm:pt>
    <dgm:pt modelId="{BF50039F-628A-47B8-A5EB-521361E8D8A7}" type="pres">
      <dgm:prSet presAssocID="{78BAAC93-49DF-44F3-8659-DAAE10598F3E}" presName="conn2-1" presStyleLbl="parChTrans1D4" presStyleIdx="11" presStyleCnt="59"/>
      <dgm:spPr/>
      <dgm:t>
        <a:bodyPr/>
        <a:lstStyle/>
        <a:p>
          <a:endParaRPr lang="id-ID"/>
        </a:p>
      </dgm:t>
    </dgm:pt>
    <dgm:pt modelId="{FDA7B66A-DF73-41FE-B649-B798DBC7501E}" type="pres">
      <dgm:prSet presAssocID="{78BAAC93-49DF-44F3-8659-DAAE10598F3E}" presName="connTx" presStyleLbl="parChTrans1D4" presStyleIdx="11" presStyleCnt="59"/>
      <dgm:spPr/>
      <dgm:t>
        <a:bodyPr/>
        <a:lstStyle/>
        <a:p>
          <a:endParaRPr lang="id-ID"/>
        </a:p>
      </dgm:t>
    </dgm:pt>
    <dgm:pt modelId="{26949C27-CAD9-4303-B3F7-A594EEEBE99C}" type="pres">
      <dgm:prSet presAssocID="{34147403-E147-4A10-B4DC-BFA05791113D}" presName="root2" presStyleCnt="0"/>
      <dgm:spPr/>
    </dgm:pt>
    <dgm:pt modelId="{827D6A18-3DD0-4473-826A-319D9CD26D5B}" type="pres">
      <dgm:prSet presAssocID="{34147403-E147-4A10-B4DC-BFA05791113D}" presName="LevelTwoTextNode" presStyleLbl="node4" presStyleIdx="1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D2E3253-30FC-4BD0-9FF2-68F251189245}" type="pres">
      <dgm:prSet presAssocID="{34147403-E147-4A10-B4DC-BFA05791113D}" presName="level3hierChild" presStyleCnt="0"/>
      <dgm:spPr/>
    </dgm:pt>
    <dgm:pt modelId="{3BCF3332-B416-46FE-BC39-9F19829BA505}" type="pres">
      <dgm:prSet presAssocID="{52E37BC4-76C1-408D-BB53-3E9EF7C4DFC4}" presName="conn2-1" presStyleLbl="parChTrans1D4" presStyleIdx="12" presStyleCnt="59"/>
      <dgm:spPr/>
      <dgm:t>
        <a:bodyPr/>
        <a:lstStyle/>
        <a:p>
          <a:endParaRPr lang="id-ID"/>
        </a:p>
      </dgm:t>
    </dgm:pt>
    <dgm:pt modelId="{6579B503-7E27-4768-BCBA-61592FB08FB7}" type="pres">
      <dgm:prSet presAssocID="{52E37BC4-76C1-408D-BB53-3E9EF7C4DFC4}" presName="connTx" presStyleLbl="parChTrans1D4" presStyleIdx="12" presStyleCnt="59"/>
      <dgm:spPr/>
      <dgm:t>
        <a:bodyPr/>
        <a:lstStyle/>
        <a:p>
          <a:endParaRPr lang="id-ID"/>
        </a:p>
      </dgm:t>
    </dgm:pt>
    <dgm:pt modelId="{1DA5F18E-68B7-49D7-B565-5B1C89612505}" type="pres">
      <dgm:prSet presAssocID="{FFBFA9D8-64CA-42B7-9F5B-3195B7093B34}" presName="root2" presStyleCnt="0"/>
      <dgm:spPr/>
    </dgm:pt>
    <dgm:pt modelId="{2A240357-D1CE-4D6C-989B-872E152E635A}" type="pres">
      <dgm:prSet presAssocID="{FFBFA9D8-64CA-42B7-9F5B-3195B7093B34}" presName="LevelTwoTextNode" presStyleLbl="node4" presStyleIdx="1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D399194C-92E5-45AE-B280-F5A72313CA67}" type="pres">
      <dgm:prSet presAssocID="{FFBFA9D8-64CA-42B7-9F5B-3195B7093B34}" presName="level3hierChild" presStyleCnt="0"/>
      <dgm:spPr/>
    </dgm:pt>
    <dgm:pt modelId="{C0F4F80B-2078-426C-B226-AA1E04579946}" type="pres">
      <dgm:prSet presAssocID="{9DA6032F-4D69-4F40-A1A5-4458984ED098}" presName="conn2-1" presStyleLbl="parChTrans1D4" presStyleIdx="13" presStyleCnt="59"/>
      <dgm:spPr/>
      <dgm:t>
        <a:bodyPr/>
        <a:lstStyle/>
        <a:p>
          <a:endParaRPr lang="id-ID"/>
        </a:p>
      </dgm:t>
    </dgm:pt>
    <dgm:pt modelId="{4BCF5588-B5AA-40A7-89E2-E613B53D6191}" type="pres">
      <dgm:prSet presAssocID="{9DA6032F-4D69-4F40-A1A5-4458984ED098}" presName="connTx" presStyleLbl="parChTrans1D4" presStyleIdx="13" presStyleCnt="59"/>
      <dgm:spPr/>
      <dgm:t>
        <a:bodyPr/>
        <a:lstStyle/>
        <a:p>
          <a:endParaRPr lang="id-ID"/>
        </a:p>
      </dgm:t>
    </dgm:pt>
    <dgm:pt modelId="{6EF1FAF7-9D0C-4E23-AF23-E9E496D89E00}" type="pres">
      <dgm:prSet presAssocID="{F001E745-D585-4443-BCE0-036F3CDB1F70}" presName="root2" presStyleCnt="0"/>
      <dgm:spPr/>
    </dgm:pt>
    <dgm:pt modelId="{AFCC6A9D-2F4C-420F-B4C6-B6A1A01CA57D}" type="pres">
      <dgm:prSet presAssocID="{F001E745-D585-4443-BCE0-036F3CDB1F70}" presName="LevelTwoTextNode" presStyleLbl="node4" presStyleIdx="1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724C0FF6-9B7A-4879-A1C1-B912DC4317DE}" type="pres">
      <dgm:prSet presAssocID="{F001E745-D585-4443-BCE0-036F3CDB1F70}" presName="level3hierChild" presStyleCnt="0"/>
      <dgm:spPr/>
    </dgm:pt>
    <dgm:pt modelId="{CA0DE8C2-5BFC-4D18-8FEE-9242FADCAF58}" type="pres">
      <dgm:prSet presAssocID="{5D4B146D-E6E1-402F-A239-23B5BF7EC810}" presName="conn2-1" presStyleLbl="parChTrans1D4" presStyleIdx="14" presStyleCnt="59"/>
      <dgm:spPr/>
      <dgm:t>
        <a:bodyPr/>
        <a:lstStyle/>
        <a:p>
          <a:endParaRPr lang="id-ID"/>
        </a:p>
      </dgm:t>
    </dgm:pt>
    <dgm:pt modelId="{6239FE11-3296-4CC2-ABB6-817030E6CA1C}" type="pres">
      <dgm:prSet presAssocID="{5D4B146D-E6E1-402F-A239-23B5BF7EC810}" presName="connTx" presStyleLbl="parChTrans1D4" presStyleIdx="14" presStyleCnt="59"/>
      <dgm:spPr/>
      <dgm:t>
        <a:bodyPr/>
        <a:lstStyle/>
        <a:p>
          <a:endParaRPr lang="id-ID"/>
        </a:p>
      </dgm:t>
    </dgm:pt>
    <dgm:pt modelId="{70214894-CED5-4541-8D37-DC3065B71381}" type="pres">
      <dgm:prSet presAssocID="{A59C024B-63B4-4561-9088-539E02BD0209}" presName="root2" presStyleCnt="0"/>
      <dgm:spPr/>
    </dgm:pt>
    <dgm:pt modelId="{111C760C-7FCD-4A36-B1F9-2C9C1B07030A}" type="pres">
      <dgm:prSet presAssocID="{A59C024B-63B4-4561-9088-539E02BD0209}" presName="LevelTwoTextNode" presStyleLbl="node4" presStyleIdx="1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8057B33-3647-4C6B-81CF-F1CB895E9148}" type="pres">
      <dgm:prSet presAssocID="{A59C024B-63B4-4561-9088-539E02BD0209}" presName="level3hierChild" presStyleCnt="0"/>
      <dgm:spPr/>
    </dgm:pt>
    <dgm:pt modelId="{C0DBD5AA-2167-4E44-A04F-A8AFF0C7ABCE}" type="pres">
      <dgm:prSet presAssocID="{FA59C2EE-AA62-410D-83DB-5099863F17E7}" presName="conn2-1" presStyleLbl="parChTrans1D4" presStyleIdx="15" presStyleCnt="59"/>
      <dgm:spPr/>
      <dgm:t>
        <a:bodyPr/>
        <a:lstStyle/>
        <a:p>
          <a:endParaRPr lang="id-ID"/>
        </a:p>
      </dgm:t>
    </dgm:pt>
    <dgm:pt modelId="{C0D1B759-818B-4768-A042-ED300ADE754E}" type="pres">
      <dgm:prSet presAssocID="{FA59C2EE-AA62-410D-83DB-5099863F17E7}" presName="connTx" presStyleLbl="parChTrans1D4" presStyleIdx="15" presStyleCnt="59"/>
      <dgm:spPr/>
      <dgm:t>
        <a:bodyPr/>
        <a:lstStyle/>
        <a:p>
          <a:endParaRPr lang="id-ID"/>
        </a:p>
      </dgm:t>
    </dgm:pt>
    <dgm:pt modelId="{C0521E54-773F-4756-9553-1BA1513ECD07}" type="pres">
      <dgm:prSet presAssocID="{44EB2776-873D-46A6-8B92-4D08814557F9}" presName="root2" presStyleCnt="0"/>
      <dgm:spPr/>
    </dgm:pt>
    <dgm:pt modelId="{D6473063-3640-4CB7-B7AB-C55BA1466BD3}" type="pres">
      <dgm:prSet presAssocID="{44EB2776-873D-46A6-8B92-4D08814557F9}" presName="LevelTwoTextNode" presStyleLbl="node4" presStyleIdx="1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61A8DF92-99CF-4B3A-88C1-81067DE8D6EE}" type="pres">
      <dgm:prSet presAssocID="{44EB2776-873D-46A6-8B92-4D08814557F9}" presName="level3hierChild" presStyleCnt="0"/>
      <dgm:spPr/>
    </dgm:pt>
    <dgm:pt modelId="{F131F505-9DE0-4DD8-B3B1-830941043C00}" type="pres">
      <dgm:prSet presAssocID="{EEA6B921-EFCA-4696-A766-237F30FDC3EF}" presName="conn2-1" presStyleLbl="parChTrans1D4" presStyleIdx="16" presStyleCnt="59"/>
      <dgm:spPr/>
      <dgm:t>
        <a:bodyPr/>
        <a:lstStyle/>
        <a:p>
          <a:endParaRPr lang="id-ID"/>
        </a:p>
      </dgm:t>
    </dgm:pt>
    <dgm:pt modelId="{0704C5F0-829C-47A6-9A6C-17402576AE84}" type="pres">
      <dgm:prSet presAssocID="{EEA6B921-EFCA-4696-A766-237F30FDC3EF}" presName="connTx" presStyleLbl="parChTrans1D4" presStyleIdx="16" presStyleCnt="59"/>
      <dgm:spPr/>
      <dgm:t>
        <a:bodyPr/>
        <a:lstStyle/>
        <a:p>
          <a:endParaRPr lang="id-ID"/>
        </a:p>
      </dgm:t>
    </dgm:pt>
    <dgm:pt modelId="{3080FB9F-6242-4B1C-8CDA-B57E64EDEC16}" type="pres">
      <dgm:prSet presAssocID="{344C2F16-1B0F-4CB7-8DD3-D5F93C281D28}" presName="root2" presStyleCnt="0"/>
      <dgm:spPr/>
    </dgm:pt>
    <dgm:pt modelId="{66982244-5B96-4F7B-BCC5-1BF094A07B30}" type="pres">
      <dgm:prSet presAssocID="{344C2F16-1B0F-4CB7-8DD3-D5F93C281D28}" presName="LevelTwoTextNode" presStyleLbl="node4" presStyleIdx="1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82E5B0C-28AD-40DF-A374-3B8075392FB9}" type="pres">
      <dgm:prSet presAssocID="{344C2F16-1B0F-4CB7-8DD3-D5F93C281D28}" presName="level3hierChild" presStyleCnt="0"/>
      <dgm:spPr/>
    </dgm:pt>
    <dgm:pt modelId="{1D989ECB-44D4-4CEA-8CE8-EA81A1F076B1}" type="pres">
      <dgm:prSet presAssocID="{D078240D-2582-40ED-B7AE-C6D3B9F553B4}" presName="conn2-1" presStyleLbl="parChTrans1D4" presStyleIdx="17" presStyleCnt="59"/>
      <dgm:spPr/>
      <dgm:t>
        <a:bodyPr/>
        <a:lstStyle/>
        <a:p>
          <a:endParaRPr lang="id-ID"/>
        </a:p>
      </dgm:t>
    </dgm:pt>
    <dgm:pt modelId="{6C41467A-C8EC-44E4-AD2B-93D7B5D92F56}" type="pres">
      <dgm:prSet presAssocID="{D078240D-2582-40ED-B7AE-C6D3B9F553B4}" presName="connTx" presStyleLbl="parChTrans1D4" presStyleIdx="17" presStyleCnt="59"/>
      <dgm:spPr/>
      <dgm:t>
        <a:bodyPr/>
        <a:lstStyle/>
        <a:p>
          <a:endParaRPr lang="id-ID"/>
        </a:p>
      </dgm:t>
    </dgm:pt>
    <dgm:pt modelId="{6137CECF-D71D-4BBC-9896-19E23338411F}" type="pres">
      <dgm:prSet presAssocID="{5AAD1F33-8B03-432C-93E0-393AEF2D2202}" presName="root2" presStyleCnt="0"/>
      <dgm:spPr/>
    </dgm:pt>
    <dgm:pt modelId="{03AF0688-2697-43DF-89CB-811439BD2CCE}" type="pres">
      <dgm:prSet presAssocID="{5AAD1F33-8B03-432C-93E0-393AEF2D2202}" presName="LevelTwoTextNode" presStyleLbl="node4" presStyleIdx="1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9B5EE07A-F5EF-4E4F-8A5B-DC2C366175E6}" type="pres">
      <dgm:prSet presAssocID="{5AAD1F33-8B03-432C-93E0-393AEF2D2202}" presName="level3hierChild" presStyleCnt="0"/>
      <dgm:spPr/>
    </dgm:pt>
    <dgm:pt modelId="{6DAF9242-B6DC-42B3-B0B2-38B9738380E4}" type="pres">
      <dgm:prSet presAssocID="{0E51D404-588E-4C3D-8324-35DF233304F5}" presName="conn2-1" presStyleLbl="parChTrans1D4" presStyleIdx="18" presStyleCnt="59"/>
      <dgm:spPr/>
      <dgm:t>
        <a:bodyPr/>
        <a:lstStyle/>
        <a:p>
          <a:endParaRPr lang="id-ID"/>
        </a:p>
      </dgm:t>
    </dgm:pt>
    <dgm:pt modelId="{95D42E22-04C5-4FC5-A4A4-91BE2B4DDC9A}" type="pres">
      <dgm:prSet presAssocID="{0E51D404-588E-4C3D-8324-35DF233304F5}" presName="connTx" presStyleLbl="parChTrans1D4" presStyleIdx="18" presStyleCnt="59"/>
      <dgm:spPr/>
      <dgm:t>
        <a:bodyPr/>
        <a:lstStyle/>
        <a:p>
          <a:endParaRPr lang="id-ID"/>
        </a:p>
      </dgm:t>
    </dgm:pt>
    <dgm:pt modelId="{F195A48F-C11F-46A2-9E09-1E4FE2EDA7B9}" type="pres">
      <dgm:prSet presAssocID="{566D31AA-7001-415D-B560-ABC086F5B829}" presName="root2" presStyleCnt="0"/>
      <dgm:spPr/>
    </dgm:pt>
    <dgm:pt modelId="{648CBDD6-BC8B-4F92-B2B3-0CC14E718CB7}" type="pres">
      <dgm:prSet presAssocID="{566D31AA-7001-415D-B560-ABC086F5B829}" presName="LevelTwoTextNode" presStyleLbl="node4" presStyleIdx="1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93036DED-DA35-4599-9BE5-56895F9E5E7D}" type="pres">
      <dgm:prSet presAssocID="{566D31AA-7001-415D-B560-ABC086F5B829}" presName="level3hierChild" presStyleCnt="0"/>
      <dgm:spPr/>
    </dgm:pt>
    <dgm:pt modelId="{2C7F820A-8A32-44FA-B5A6-5CC0FA9ACAB8}" type="pres">
      <dgm:prSet presAssocID="{F14F9BD1-E791-4B0C-867F-B9580D5F53EA}" presName="conn2-1" presStyleLbl="parChTrans1D4" presStyleIdx="19" presStyleCnt="59"/>
      <dgm:spPr/>
      <dgm:t>
        <a:bodyPr/>
        <a:lstStyle/>
        <a:p>
          <a:endParaRPr lang="id-ID"/>
        </a:p>
      </dgm:t>
    </dgm:pt>
    <dgm:pt modelId="{9C5F85E2-E222-4102-A9CC-76111CBE2986}" type="pres">
      <dgm:prSet presAssocID="{F14F9BD1-E791-4B0C-867F-B9580D5F53EA}" presName="connTx" presStyleLbl="parChTrans1D4" presStyleIdx="19" presStyleCnt="59"/>
      <dgm:spPr/>
      <dgm:t>
        <a:bodyPr/>
        <a:lstStyle/>
        <a:p>
          <a:endParaRPr lang="id-ID"/>
        </a:p>
      </dgm:t>
    </dgm:pt>
    <dgm:pt modelId="{7402557F-B1E4-4F89-9171-032BD2057502}" type="pres">
      <dgm:prSet presAssocID="{57FF37F4-9CA7-41A6-955E-F9668CDF80C1}" presName="root2" presStyleCnt="0"/>
      <dgm:spPr/>
    </dgm:pt>
    <dgm:pt modelId="{1B561378-8DCA-41D0-87F7-4EB3C2543170}" type="pres">
      <dgm:prSet presAssocID="{57FF37F4-9CA7-41A6-955E-F9668CDF80C1}" presName="LevelTwoTextNode" presStyleLbl="node4" presStyleIdx="19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AF89DE2-99AA-45F0-843C-08FA3BD54825}" type="pres">
      <dgm:prSet presAssocID="{57FF37F4-9CA7-41A6-955E-F9668CDF80C1}" presName="level3hierChild" presStyleCnt="0"/>
      <dgm:spPr/>
    </dgm:pt>
    <dgm:pt modelId="{7ADF68F0-311C-4CCC-BFA6-60BBEEF7A123}" type="pres">
      <dgm:prSet presAssocID="{1DD2640C-101B-41D8-B22E-D2334AAD3DEC}" presName="conn2-1" presStyleLbl="parChTrans1D4" presStyleIdx="20" presStyleCnt="59"/>
      <dgm:spPr/>
      <dgm:t>
        <a:bodyPr/>
        <a:lstStyle/>
        <a:p>
          <a:endParaRPr lang="id-ID"/>
        </a:p>
      </dgm:t>
    </dgm:pt>
    <dgm:pt modelId="{AC09C09E-CF90-4BFD-AF05-A59C57339A22}" type="pres">
      <dgm:prSet presAssocID="{1DD2640C-101B-41D8-B22E-D2334AAD3DEC}" presName="connTx" presStyleLbl="parChTrans1D4" presStyleIdx="20" presStyleCnt="59"/>
      <dgm:spPr/>
      <dgm:t>
        <a:bodyPr/>
        <a:lstStyle/>
        <a:p>
          <a:endParaRPr lang="id-ID"/>
        </a:p>
      </dgm:t>
    </dgm:pt>
    <dgm:pt modelId="{10BC933E-3914-45BA-9451-87757C5843E4}" type="pres">
      <dgm:prSet presAssocID="{A7F9EED3-794A-4D57-9AA5-5F2B2E3E59C5}" presName="root2" presStyleCnt="0"/>
      <dgm:spPr/>
    </dgm:pt>
    <dgm:pt modelId="{75D0B1C2-6D1D-40F0-92BA-7A20A2D8C130}" type="pres">
      <dgm:prSet presAssocID="{A7F9EED3-794A-4D57-9AA5-5F2B2E3E59C5}" presName="LevelTwoTextNode" presStyleLbl="node4" presStyleIdx="2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E3A77AAE-1553-42BE-9C70-E636A95EA40C}" type="pres">
      <dgm:prSet presAssocID="{A7F9EED3-794A-4D57-9AA5-5F2B2E3E59C5}" presName="level3hierChild" presStyleCnt="0"/>
      <dgm:spPr/>
    </dgm:pt>
    <dgm:pt modelId="{D1FEF108-5980-4618-97DA-BC66DBCFE692}" type="pres">
      <dgm:prSet presAssocID="{E03836A1-43E5-49C1-85AF-11F4ADCAB697}" presName="conn2-1" presStyleLbl="parChTrans1D4" presStyleIdx="21" presStyleCnt="59"/>
      <dgm:spPr/>
      <dgm:t>
        <a:bodyPr/>
        <a:lstStyle/>
        <a:p>
          <a:endParaRPr lang="id-ID"/>
        </a:p>
      </dgm:t>
    </dgm:pt>
    <dgm:pt modelId="{EE50F108-D8DB-4793-9122-74134AC8A543}" type="pres">
      <dgm:prSet presAssocID="{E03836A1-43E5-49C1-85AF-11F4ADCAB697}" presName="connTx" presStyleLbl="parChTrans1D4" presStyleIdx="21" presStyleCnt="59"/>
      <dgm:spPr/>
      <dgm:t>
        <a:bodyPr/>
        <a:lstStyle/>
        <a:p>
          <a:endParaRPr lang="id-ID"/>
        </a:p>
      </dgm:t>
    </dgm:pt>
    <dgm:pt modelId="{A60CC621-E543-4814-9B4D-25B988F15D00}" type="pres">
      <dgm:prSet presAssocID="{5E5961D3-E51C-4C66-AB3C-8BBB5D4C2264}" presName="root2" presStyleCnt="0"/>
      <dgm:spPr/>
    </dgm:pt>
    <dgm:pt modelId="{84E892E8-2B21-476F-BF30-12D358987735}" type="pres">
      <dgm:prSet presAssocID="{5E5961D3-E51C-4C66-AB3C-8BBB5D4C2264}" presName="LevelTwoTextNode" presStyleLbl="node4" presStyleIdx="2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6166D60C-3CA5-420C-B62D-1DADFDF76C07}" type="pres">
      <dgm:prSet presAssocID="{5E5961D3-E51C-4C66-AB3C-8BBB5D4C2264}" presName="level3hierChild" presStyleCnt="0"/>
      <dgm:spPr/>
    </dgm:pt>
    <dgm:pt modelId="{93D09531-AB9E-44D4-98DA-26BC7A0CA2AA}" type="pres">
      <dgm:prSet presAssocID="{D1AB6728-2BC0-4E34-87ED-6008332CC36E}" presName="conn2-1" presStyleLbl="parChTrans1D4" presStyleIdx="22" presStyleCnt="59"/>
      <dgm:spPr/>
      <dgm:t>
        <a:bodyPr/>
        <a:lstStyle/>
        <a:p>
          <a:endParaRPr lang="id-ID"/>
        </a:p>
      </dgm:t>
    </dgm:pt>
    <dgm:pt modelId="{4B22EFDF-0C86-4A7B-9990-7E11E3A256AF}" type="pres">
      <dgm:prSet presAssocID="{D1AB6728-2BC0-4E34-87ED-6008332CC36E}" presName="connTx" presStyleLbl="parChTrans1D4" presStyleIdx="22" presStyleCnt="59"/>
      <dgm:spPr/>
      <dgm:t>
        <a:bodyPr/>
        <a:lstStyle/>
        <a:p>
          <a:endParaRPr lang="id-ID"/>
        </a:p>
      </dgm:t>
    </dgm:pt>
    <dgm:pt modelId="{E48BE5E4-C51A-46ED-BACE-2E2A344413A7}" type="pres">
      <dgm:prSet presAssocID="{33A22D6E-9B90-4A3B-A8D6-9DA029F15331}" presName="root2" presStyleCnt="0"/>
      <dgm:spPr/>
    </dgm:pt>
    <dgm:pt modelId="{7F397115-6D2F-447D-9A9B-109500400F54}" type="pres">
      <dgm:prSet presAssocID="{33A22D6E-9B90-4A3B-A8D6-9DA029F15331}" presName="LevelTwoTextNode" presStyleLbl="node4" presStyleIdx="2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799957D6-7AD8-415D-ABCA-C7F2D2CB40D0}" type="pres">
      <dgm:prSet presAssocID="{33A22D6E-9B90-4A3B-A8D6-9DA029F15331}" presName="level3hierChild" presStyleCnt="0"/>
      <dgm:spPr/>
    </dgm:pt>
    <dgm:pt modelId="{550B4DBD-DF93-4F27-AB0F-D35AD9C41948}" type="pres">
      <dgm:prSet presAssocID="{6572D019-BF53-4796-B472-F3FDE713CEF1}" presName="conn2-1" presStyleLbl="parChTrans1D4" presStyleIdx="23" presStyleCnt="59"/>
      <dgm:spPr/>
      <dgm:t>
        <a:bodyPr/>
        <a:lstStyle/>
        <a:p>
          <a:endParaRPr lang="id-ID"/>
        </a:p>
      </dgm:t>
    </dgm:pt>
    <dgm:pt modelId="{D8E60ABF-DD3C-4C72-96F6-DDF8AFDE147A}" type="pres">
      <dgm:prSet presAssocID="{6572D019-BF53-4796-B472-F3FDE713CEF1}" presName="connTx" presStyleLbl="parChTrans1D4" presStyleIdx="23" presStyleCnt="59"/>
      <dgm:spPr/>
      <dgm:t>
        <a:bodyPr/>
        <a:lstStyle/>
        <a:p>
          <a:endParaRPr lang="id-ID"/>
        </a:p>
      </dgm:t>
    </dgm:pt>
    <dgm:pt modelId="{1AE4761E-4E45-4594-B7D6-0B57B957E3B8}" type="pres">
      <dgm:prSet presAssocID="{DDF08F61-39A2-4419-8BC6-DEE4A7ECEEA8}" presName="root2" presStyleCnt="0"/>
      <dgm:spPr/>
    </dgm:pt>
    <dgm:pt modelId="{0CEB88D7-6EA5-4F34-9B98-028C3C37CE8A}" type="pres">
      <dgm:prSet presAssocID="{DDF08F61-39A2-4419-8BC6-DEE4A7ECEEA8}" presName="LevelTwoTextNode" presStyleLbl="node4" presStyleIdx="2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CF1A2A99-C5DE-4F21-8F79-200761503AEB}" type="pres">
      <dgm:prSet presAssocID="{DDF08F61-39A2-4419-8BC6-DEE4A7ECEEA8}" presName="level3hierChild" presStyleCnt="0"/>
      <dgm:spPr/>
    </dgm:pt>
    <dgm:pt modelId="{3E243F0F-5BC7-4232-B346-C9E1F7922199}" type="pres">
      <dgm:prSet presAssocID="{02A86B27-E670-4CA3-AB2C-DA8686BFBD72}" presName="conn2-1" presStyleLbl="parChTrans1D4" presStyleIdx="24" presStyleCnt="59"/>
      <dgm:spPr/>
      <dgm:t>
        <a:bodyPr/>
        <a:lstStyle/>
        <a:p>
          <a:endParaRPr lang="id-ID"/>
        </a:p>
      </dgm:t>
    </dgm:pt>
    <dgm:pt modelId="{1C9CFB66-4ED5-4A3C-892C-7544D4303899}" type="pres">
      <dgm:prSet presAssocID="{02A86B27-E670-4CA3-AB2C-DA8686BFBD72}" presName="connTx" presStyleLbl="parChTrans1D4" presStyleIdx="24" presStyleCnt="59"/>
      <dgm:spPr/>
      <dgm:t>
        <a:bodyPr/>
        <a:lstStyle/>
        <a:p>
          <a:endParaRPr lang="id-ID"/>
        </a:p>
      </dgm:t>
    </dgm:pt>
    <dgm:pt modelId="{55987599-68CB-4565-B136-83F6FF703055}" type="pres">
      <dgm:prSet presAssocID="{B92D790C-CC05-4B08-9EE5-37C1A2E87AF9}" presName="root2" presStyleCnt="0"/>
      <dgm:spPr/>
    </dgm:pt>
    <dgm:pt modelId="{D29D9689-A105-4284-9DF6-C3E08EBD45D8}" type="pres">
      <dgm:prSet presAssocID="{B92D790C-CC05-4B08-9EE5-37C1A2E87AF9}" presName="LevelTwoTextNode" presStyleLbl="node4" presStyleIdx="2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6010AA45-F16D-4603-8AC1-4B64F8075A43}" type="pres">
      <dgm:prSet presAssocID="{B92D790C-CC05-4B08-9EE5-37C1A2E87AF9}" presName="level3hierChild" presStyleCnt="0"/>
      <dgm:spPr/>
    </dgm:pt>
    <dgm:pt modelId="{46337878-2B0A-43C1-A030-DC9B60A130F3}" type="pres">
      <dgm:prSet presAssocID="{C33AAEEE-E1C7-4C1B-BB47-3FA12811400E}" presName="conn2-1" presStyleLbl="parChTrans1D4" presStyleIdx="25" presStyleCnt="59"/>
      <dgm:spPr/>
      <dgm:t>
        <a:bodyPr/>
        <a:lstStyle/>
        <a:p>
          <a:endParaRPr lang="id-ID"/>
        </a:p>
      </dgm:t>
    </dgm:pt>
    <dgm:pt modelId="{CE00AC27-2D97-45F5-AAE9-19C37D317B2B}" type="pres">
      <dgm:prSet presAssocID="{C33AAEEE-E1C7-4C1B-BB47-3FA12811400E}" presName="connTx" presStyleLbl="parChTrans1D4" presStyleIdx="25" presStyleCnt="59"/>
      <dgm:spPr/>
      <dgm:t>
        <a:bodyPr/>
        <a:lstStyle/>
        <a:p>
          <a:endParaRPr lang="id-ID"/>
        </a:p>
      </dgm:t>
    </dgm:pt>
    <dgm:pt modelId="{C774AD60-A1C8-41BF-A4F2-3CC21BE0DEEE}" type="pres">
      <dgm:prSet presAssocID="{E00B9ECF-6774-4172-A6B4-F098251CB448}" presName="root2" presStyleCnt="0"/>
      <dgm:spPr/>
    </dgm:pt>
    <dgm:pt modelId="{7DB25683-7D92-427E-BD65-D407272FB601}" type="pres">
      <dgm:prSet presAssocID="{E00B9ECF-6774-4172-A6B4-F098251CB448}" presName="LevelTwoTextNode" presStyleLbl="node4" presStyleIdx="2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9CB5345-947C-4E3F-B7EB-F371DFBB6151}" type="pres">
      <dgm:prSet presAssocID="{E00B9ECF-6774-4172-A6B4-F098251CB448}" presName="level3hierChild" presStyleCnt="0"/>
      <dgm:spPr/>
    </dgm:pt>
    <dgm:pt modelId="{60FF205F-25E7-4A36-AB55-9EA777B3D8A3}" type="pres">
      <dgm:prSet presAssocID="{A31FB205-B5CA-452A-BEF4-9F6FE26BC8D5}" presName="conn2-1" presStyleLbl="parChTrans1D4" presStyleIdx="26" presStyleCnt="59"/>
      <dgm:spPr/>
      <dgm:t>
        <a:bodyPr/>
        <a:lstStyle/>
        <a:p>
          <a:endParaRPr lang="id-ID"/>
        </a:p>
      </dgm:t>
    </dgm:pt>
    <dgm:pt modelId="{F116D0E2-9E99-478E-B279-9A6877F22343}" type="pres">
      <dgm:prSet presAssocID="{A31FB205-B5CA-452A-BEF4-9F6FE26BC8D5}" presName="connTx" presStyleLbl="parChTrans1D4" presStyleIdx="26" presStyleCnt="59"/>
      <dgm:spPr/>
      <dgm:t>
        <a:bodyPr/>
        <a:lstStyle/>
        <a:p>
          <a:endParaRPr lang="id-ID"/>
        </a:p>
      </dgm:t>
    </dgm:pt>
    <dgm:pt modelId="{DBF29B6F-4BE3-47A6-9FD3-7F0AD22FA53D}" type="pres">
      <dgm:prSet presAssocID="{8EEDDE55-27B8-4408-B80B-8A5916E57B9C}" presName="root2" presStyleCnt="0"/>
      <dgm:spPr/>
    </dgm:pt>
    <dgm:pt modelId="{6D46A38D-85AB-4968-9A3B-BFCE5853D23B}" type="pres">
      <dgm:prSet presAssocID="{8EEDDE55-27B8-4408-B80B-8A5916E57B9C}" presName="LevelTwoTextNode" presStyleLbl="node4" presStyleIdx="2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A77E14B1-BC30-4498-A3FE-AD40C227C428}" type="pres">
      <dgm:prSet presAssocID="{8EEDDE55-27B8-4408-B80B-8A5916E57B9C}" presName="level3hierChild" presStyleCnt="0"/>
      <dgm:spPr/>
    </dgm:pt>
    <dgm:pt modelId="{1D80D388-D71C-4CCA-AA88-C3E67DA230C8}" type="pres">
      <dgm:prSet presAssocID="{B53C518C-9FA4-4E1A-9792-7EE018275D52}" presName="conn2-1" presStyleLbl="parChTrans1D4" presStyleIdx="27" presStyleCnt="59"/>
      <dgm:spPr/>
      <dgm:t>
        <a:bodyPr/>
        <a:lstStyle/>
        <a:p>
          <a:endParaRPr lang="id-ID"/>
        </a:p>
      </dgm:t>
    </dgm:pt>
    <dgm:pt modelId="{4FDAAEB0-D0DB-4936-8373-C6181C6F5B54}" type="pres">
      <dgm:prSet presAssocID="{B53C518C-9FA4-4E1A-9792-7EE018275D52}" presName="connTx" presStyleLbl="parChTrans1D4" presStyleIdx="27" presStyleCnt="59"/>
      <dgm:spPr/>
      <dgm:t>
        <a:bodyPr/>
        <a:lstStyle/>
        <a:p>
          <a:endParaRPr lang="id-ID"/>
        </a:p>
      </dgm:t>
    </dgm:pt>
    <dgm:pt modelId="{AA774F3D-ABE0-46FE-A056-F6E15F948B7B}" type="pres">
      <dgm:prSet presAssocID="{A4C81534-EAC3-4E92-A4F4-1D029175C678}" presName="root2" presStyleCnt="0"/>
      <dgm:spPr/>
    </dgm:pt>
    <dgm:pt modelId="{6052F028-694C-41B3-A717-6BCF0D69CE1E}" type="pres">
      <dgm:prSet presAssocID="{A4C81534-EAC3-4E92-A4F4-1D029175C678}" presName="LevelTwoTextNode" presStyleLbl="node4" presStyleIdx="2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97DDBBCB-BFB0-4BAB-B37A-958659A0C791}" type="pres">
      <dgm:prSet presAssocID="{A4C81534-EAC3-4E92-A4F4-1D029175C678}" presName="level3hierChild" presStyleCnt="0"/>
      <dgm:spPr/>
    </dgm:pt>
    <dgm:pt modelId="{7665C821-72A5-4DFD-8866-64B1DBA04EDE}" type="pres">
      <dgm:prSet presAssocID="{04BA8D30-70C9-4CD5-8A7B-8DF602C38B63}" presName="conn2-1" presStyleLbl="parChTrans1D4" presStyleIdx="28" presStyleCnt="59"/>
      <dgm:spPr/>
      <dgm:t>
        <a:bodyPr/>
        <a:lstStyle/>
        <a:p>
          <a:endParaRPr lang="id-ID"/>
        </a:p>
      </dgm:t>
    </dgm:pt>
    <dgm:pt modelId="{D471AFD5-B26B-4055-AABC-3DF4E4158AB7}" type="pres">
      <dgm:prSet presAssocID="{04BA8D30-70C9-4CD5-8A7B-8DF602C38B63}" presName="connTx" presStyleLbl="parChTrans1D4" presStyleIdx="28" presStyleCnt="59"/>
      <dgm:spPr/>
      <dgm:t>
        <a:bodyPr/>
        <a:lstStyle/>
        <a:p>
          <a:endParaRPr lang="id-ID"/>
        </a:p>
      </dgm:t>
    </dgm:pt>
    <dgm:pt modelId="{E267F75B-AE46-418B-B2D4-3897F89D4006}" type="pres">
      <dgm:prSet presAssocID="{AA9CA330-A927-4C44-915B-1ECBA6EE632D}" presName="root2" presStyleCnt="0"/>
      <dgm:spPr/>
    </dgm:pt>
    <dgm:pt modelId="{465BBACF-FB4E-47B3-A2A4-9F2080D6AABB}" type="pres">
      <dgm:prSet presAssocID="{AA9CA330-A927-4C44-915B-1ECBA6EE632D}" presName="LevelTwoTextNode" presStyleLbl="node4" presStyleIdx="2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002EF37F-0B40-4C18-BDC6-C0CAC2649992}" type="pres">
      <dgm:prSet presAssocID="{AA9CA330-A927-4C44-915B-1ECBA6EE632D}" presName="level3hierChild" presStyleCnt="0"/>
      <dgm:spPr/>
    </dgm:pt>
    <dgm:pt modelId="{435A1E06-3A1A-4CB0-8867-159F034C15F5}" type="pres">
      <dgm:prSet presAssocID="{A362BBD1-6631-450F-80C7-01819FA117E7}" presName="conn2-1" presStyleLbl="parChTrans1D4" presStyleIdx="29" presStyleCnt="59"/>
      <dgm:spPr/>
      <dgm:t>
        <a:bodyPr/>
        <a:lstStyle/>
        <a:p>
          <a:endParaRPr lang="id-ID"/>
        </a:p>
      </dgm:t>
    </dgm:pt>
    <dgm:pt modelId="{394C8777-9F03-4061-A15B-ADF496C8C2A8}" type="pres">
      <dgm:prSet presAssocID="{A362BBD1-6631-450F-80C7-01819FA117E7}" presName="connTx" presStyleLbl="parChTrans1D4" presStyleIdx="29" presStyleCnt="59"/>
      <dgm:spPr/>
      <dgm:t>
        <a:bodyPr/>
        <a:lstStyle/>
        <a:p>
          <a:endParaRPr lang="id-ID"/>
        </a:p>
      </dgm:t>
    </dgm:pt>
    <dgm:pt modelId="{E9B9A53F-6E10-4255-8D56-85B5D0BC23D2}" type="pres">
      <dgm:prSet presAssocID="{54F19BF4-E973-4E93-9047-2A1C3FED5B3F}" presName="root2" presStyleCnt="0"/>
      <dgm:spPr/>
    </dgm:pt>
    <dgm:pt modelId="{967C8E39-E260-4EF8-8AAC-D33B2EC0A59A}" type="pres">
      <dgm:prSet presAssocID="{54F19BF4-E973-4E93-9047-2A1C3FED5B3F}" presName="LevelTwoTextNode" presStyleLbl="node4" presStyleIdx="29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FB875C5F-A1E8-430A-BD83-4D9F9ADE208E}" type="pres">
      <dgm:prSet presAssocID="{54F19BF4-E973-4E93-9047-2A1C3FED5B3F}" presName="level3hierChild" presStyleCnt="0"/>
      <dgm:spPr/>
    </dgm:pt>
    <dgm:pt modelId="{1A2EBD2B-E6A3-406E-B67F-7A09904FE352}" type="pres">
      <dgm:prSet presAssocID="{8F1543A2-3577-4459-BC8A-50304C1A7093}" presName="conn2-1" presStyleLbl="parChTrans1D4" presStyleIdx="30" presStyleCnt="59"/>
      <dgm:spPr/>
      <dgm:t>
        <a:bodyPr/>
        <a:lstStyle/>
        <a:p>
          <a:endParaRPr lang="id-ID"/>
        </a:p>
      </dgm:t>
    </dgm:pt>
    <dgm:pt modelId="{8FCBB640-6E53-44EA-B43F-8CE445259A1D}" type="pres">
      <dgm:prSet presAssocID="{8F1543A2-3577-4459-BC8A-50304C1A7093}" presName="connTx" presStyleLbl="parChTrans1D4" presStyleIdx="30" presStyleCnt="59"/>
      <dgm:spPr/>
      <dgm:t>
        <a:bodyPr/>
        <a:lstStyle/>
        <a:p>
          <a:endParaRPr lang="id-ID"/>
        </a:p>
      </dgm:t>
    </dgm:pt>
    <dgm:pt modelId="{F9D1EA6E-75FA-4A0C-B532-0C5892F51231}" type="pres">
      <dgm:prSet presAssocID="{ED6F5334-5A2E-4FBA-997C-78B97EC1DF03}" presName="root2" presStyleCnt="0"/>
      <dgm:spPr/>
    </dgm:pt>
    <dgm:pt modelId="{584221BD-423D-45B6-8C95-DA0CB9C46B21}" type="pres">
      <dgm:prSet presAssocID="{ED6F5334-5A2E-4FBA-997C-78B97EC1DF03}" presName="LevelTwoTextNode" presStyleLbl="node4" presStyleIdx="3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3C06C2E-3F7D-44C9-9E4E-64B5A8630CFF}" type="pres">
      <dgm:prSet presAssocID="{ED6F5334-5A2E-4FBA-997C-78B97EC1DF03}" presName="level3hierChild" presStyleCnt="0"/>
      <dgm:spPr/>
    </dgm:pt>
    <dgm:pt modelId="{3D978418-B893-4E35-91C7-4E817C256045}" type="pres">
      <dgm:prSet presAssocID="{75B143D1-AE35-46A0-BC63-D7FE6D222D1B}" presName="conn2-1" presStyleLbl="parChTrans1D4" presStyleIdx="31" presStyleCnt="59"/>
      <dgm:spPr/>
      <dgm:t>
        <a:bodyPr/>
        <a:lstStyle/>
        <a:p>
          <a:endParaRPr lang="id-ID"/>
        </a:p>
      </dgm:t>
    </dgm:pt>
    <dgm:pt modelId="{5B50ED03-5051-4B78-9F91-2A275CD2E976}" type="pres">
      <dgm:prSet presAssocID="{75B143D1-AE35-46A0-BC63-D7FE6D222D1B}" presName="connTx" presStyleLbl="parChTrans1D4" presStyleIdx="31" presStyleCnt="59"/>
      <dgm:spPr/>
      <dgm:t>
        <a:bodyPr/>
        <a:lstStyle/>
        <a:p>
          <a:endParaRPr lang="id-ID"/>
        </a:p>
      </dgm:t>
    </dgm:pt>
    <dgm:pt modelId="{4CEA721D-3782-4181-860A-4EE0A9963D85}" type="pres">
      <dgm:prSet presAssocID="{CCDE1304-5282-43DC-9E8F-D9B15F69F12F}" presName="root2" presStyleCnt="0"/>
      <dgm:spPr/>
    </dgm:pt>
    <dgm:pt modelId="{0E1C65D7-75A5-46EC-BF88-07BAD5C76191}" type="pres">
      <dgm:prSet presAssocID="{CCDE1304-5282-43DC-9E8F-D9B15F69F12F}" presName="LevelTwoTextNode" presStyleLbl="node4" presStyleIdx="3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A58707E-5116-482D-9096-D56D0574B1A4}" type="pres">
      <dgm:prSet presAssocID="{CCDE1304-5282-43DC-9E8F-D9B15F69F12F}" presName="level3hierChild" presStyleCnt="0"/>
      <dgm:spPr/>
    </dgm:pt>
    <dgm:pt modelId="{4540B2FE-3DE3-4D8E-8A7B-10892792FBB7}" type="pres">
      <dgm:prSet presAssocID="{BEF6FE7C-561A-4613-80F1-3980F74333E8}" presName="conn2-1" presStyleLbl="parChTrans1D4" presStyleIdx="32" presStyleCnt="59"/>
      <dgm:spPr/>
      <dgm:t>
        <a:bodyPr/>
        <a:lstStyle/>
        <a:p>
          <a:endParaRPr lang="id-ID"/>
        </a:p>
      </dgm:t>
    </dgm:pt>
    <dgm:pt modelId="{E52F3142-D346-4784-9753-D0967E6F8327}" type="pres">
      <dgm:prSet presAssocID="{BEF6FE7C-561A-4613-80F1-3980F74333E8}" presName="connTx" presStyleLbl="parChTrans1D4" presStyleIdx="32" presStyleCnt="59"/>
      <dgm:spPr/>
      <dgm:t>
        <a:bodyPr/>
        <a:lstStyle/>
        <a:p>
          <a:endParaRPr lang="id-ID"/>
        </a:p>
      </dgm:t>
    </dgm:pt>
    <dgm:pt modelId="{121CB180-1C83-4203-BC69-0D02C44ADEFA}" type="pres">
      <dgm:prSet presAssocID="{A225AC7F-FA29-4ADA-9376-A7EE604D1DE8}" presName="root2" presStyleCnt="0"/>
      <dgm:spPr/>
    </dgm:pt>
    <dgm:pt modelId="{3D2CB086-0DB5-47B9-AF4B-D685A71DFA4B}" type="pres">
      <dgm:prSet presAssocID="{A225AC7F-FA29-4ADA-9376-A7EE604D1DE8}" presName="LevelTwoTextNode" presStyleLbl="node4" presStyleIdx="3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362ED40-14AE-4ADD-B7E2-97102B8C244E}" type="pres">
      <dgm:prSet presAssocID="{A225AC7F-FA29-4ADA-9376-A7EE604D1DE8}" presName="level3hierChild" presStyleCnt="0"/>
      <dgm:spPr/>
    </dgm:pt>
    <dgm:pt modelId="{C4AE8265-C906-4D22-9339-07BDEA2E9310}" type="pres">
      <dgm:prSet presAssocID="{9EC4DC1F-CD38-4FCF-A2AA-4E0E57E3A5F9}" presName="conn2-1" presStyleLbl="parChTrans1D4" presStyleIdx="33" presStyleCnt="59"/>
      <dgm:spPr/>
      <dgm:t>
        <a:bodyPr/>
        <a:lstStyle/>
        <a:p>
          <a:endParaRPr lang="id-ID"/>
        </a:p>
      </dgm:t>
    </dgm:pt>
    <dgm:pt modelId="{479AF584-A79E-418E-AC14-CE1E3FA3D6F4}" type="pres">
      <dgm:prSet presAssocID="{9EC4DC1F-CD38-4FCF-A2AA-4E0E57E3A5F9}" presName="connTx" presStyleLbl="parChTrans1D4" presStyleIdx="33" presStyleCnt="59"/>
      <dgm:spPr/>
      <dgm:t>
        <a:bodyPr/>
        <a:lstStyle/>
        <a:p>
          <a:endParaRPr lang="id-ID"/>
        </a:p>
      </dgm:t>
    </dgm:pt>
    <dgm:pt modelId="{49C619CA-697E-4F70-8A7D-DF7817ED8ABA}" type="pres">
      <dgm:prSet presAssocID="{0142B296-BA51-4CE8-977A-4774B1C1F78F}" presName="root2" presStyleCnt="0"/>
      <dgm:spPr/>
    </dgm:pt>
    <dgm:pt modelId="{01BA4AE5-2CC4-4BB2-8B3D-2D18CF9A60C0}" type="pres">
      <dgm:prSet presAssocID="{0142B296-BA51-4CE8-977A-4774B1C1F78F}" presName="LevelTwoTextNode" presStyleLbl="node4" presStyleIdx="3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ED6604FB-0FC2-4EFB-BB56-5333256EECA3}" type="pres">
      <dgm:prSet presAssocID="{0142B296-BA51-4CE8-977A-4774B1C1F78F}" presName="level3hierChild" presStyleCnt="0"/>
      <dgm:spPr/>
    </dgm:pt>
    <dgm:pt modelId="{B7778C9B-27FF-4E41-8DCD-77C502CF2CE0}" type="pres">
      <dgm:prSet presAssocID="{6197C6F2-F83F-41CD-97E9-E08AF1E1FAAC}" presName="conn2-1" presStyleLbl="parChTrans1D4" presStyleIdx="34" presStyleCnt="59"/>
      <dgm:spPr/>
      <dgm:t>
        <a:bodyPr/>
        <a:lstStyle/>
        <a:p>
          <a:endParaRPr lang="id-ID"/>
        </a:p>
      </dgm:t>
    </dgm:pt>
    <dgm:pt modelId="{0A8B3C22-2716-4F1D-94D2-81BE73DB7332}" type="pres">
      <dgm:prSet presAssocID="{6197C6F2-F83F-41CD-97E9-E08AF1E1FAAC}" presName="connTx" presStyleLbl="parChTrans1D4" presStyleIdx="34" presStyleCnt="59"/>
      <dgm:spPr/>
      <dgm:t>
        <a:bodyPr/>
        <a:lstStyle/>
        <a:p>
          <a:endParaRPr lang="id-ID"/>
        </a:p>
      </dgm:t>
    </dgm:pt>
    <dgm:pt modelId="{A1D7DE61-5439-48A6-96E8-399C40202C11}" type="pres">
      <dgm:prSet presAssocID="{EA98821E-62CA-4265-AC1F-033A7C504C6E}" presName="root2" presStyleCnt="0"/>
      <dgm:spPr/>
    </dgm:pt>
    <dgm:pt modelId="{605B14EC-3E1D-4D7E-BDE6-E78EAD4AA01A}" type="pres">
      <dgm:prSet presAssocID="{EA98821E-62CA-4265-AC1F-033A7C504C6E}" presName="LevelTwoTextNode" presStyleLbl="node4" presStyleIdx="3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75659F3-D1E3-477D-A2A7-EF78AFAA93B6}" type="pres">
      <dgm:prSet presAssocID="{EA98821E-62CA-4265-AC1F-033A7C504C6E}" presName="level3hierChild" presStyleCnt="0"/>
      <dgm:spPr/>
    </dgm:pt>
    <dgm:pt modelId="{0D3E29D0-7FB0-4F79-8944-79F65FB2BDBA}" type="pres">
      <dgm:prSet presAssocID="{F244DC63-36F2-4808-9DDF-C3AC20E44107}" presName="conn2-1" presStyleLbl="parChTrans1D4" presStyleIdx="35" presStyleCnt="59"/>
      <dgm:spPr/>
      <dgm:t>
        <a:bodyPr/>
        <a:lstStyle/>
        <a:p>
          <a:endParaRPr lang="id-ID"/>
        </a:p>
      </dgm:t>
    </dgm:pt>
    <dgm:pt modelId="{85D9D14B-59E8-487D-B94C-CBD04376A6C3}" type="pres">
      <dgm:prSet presAssocID="{F244DC63-36F2-4808-9DDF-C3AC20E44107}" presName="connTx" presStyleLbl="parChTrans1D4" presStyleIdx="35" presStyleCnt="59"/>
      <dgm:spPr/>
      <dgm:t>
        <a:bodyPr/>
        <a:lstStyle/>
        <a:p>
          <a:endParaRPr lang="id-ID"/>
        </a:p>
      </dgm:t>
    </dgm:pt>
    <dgm:pt modelId="{5AB9848E-314A-45E4-BE12-D1C5DFEE2801}" type="pres">
      <dgm:prSet presAssocID="{67659C52-9CDE-40B5-9B33-90E356CC532B}" presName="root2" presStyleCnt="0"/>
      <dgm:spPr/>
    </dgm:pt>
    <dgm:pt modelId="{514D928D-E939-4A64-88C5-557688AB5D6B}" type="pres">
      <dgm:prSet presAssocID="{67659C52-9CDE-40B5-9B33-90E356CC532B}" presName="LevelTwoTextNode" presStyleLbl="node4" presStyleIdx="3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53DE96DB-1614-413E-9D34-399D1658097A}" type="pres">
      <dgm:prSet presAssocID="{67659C52-9CDE-40B5-9B33-90E356CC532B}" presName="level3hierChild" presStyleCnt="0"/>
      <dgm:spPr/>
    </dgm:pt>
    <dgm:pt modelId="{EC5EEDE9-3F58-4A78-A522-B5170FF054B5}" type="pres">
      <dgm:prSet presAssocID="{9B2F4B20-C893-4F21-AC3B-1E898B00E56F}" presName="conn2-1" presStyleLbl="parChTrans1D4" presStyleIdx="36" presStyleCnt="59"/>
      <dgm:spPr/>
      <dgm:t>
        <a:bodyPr/>
        <a:lstStyle/>
        <a:p>
          <a:endParaRPr lang="id-ID"/>
        </a:p>
      </dgm:t>
    </dgm:pt>
    <dgm:pt modelId="{61FF92ED-4D46-4368-8497-698244D48ED9}" type="pres">
      <dgm:prSet presAssocID="{9B2F4B20-C893-4F21-AC3B-1E898B00E56F}" presName="connTx" presStyleLbl="parChTrans1D4" presStyleIdx="36" presStyleCnt="59"/>
      <dgm:spPr/>
      <dgm:t>
        <a:bodyPr/>
        <a:lstStyle/>
        <a:p>
          <a:endParaRPr lang="id-ID"/>
        </a:p>
      </dgm:t>
    </dgm:pt>
    <dgm:pt modelId="{62A2DE34-2DBA-41CC-82FD-124003AAE775}" type="pres">
      <dgm:prSet presAssocID="{B9E14C30-F28D-48BE-8E94-F72792CC0B21}" presName="root2" presStyleCnt="0"/>
      <dgm:spPr/>
    </dgm:pt>
    <dgm:pt modelId="{B0242B31-D3B1-49C1-8CD5-0DF298D3B512}" type="pres">
      <dgm:prSet presAssocID="{B9E14C30-F28D-48BE-8E94-F72792CC0B21}" presName="LevelTwoTextNode" presStyleLbl="node4" presStyleIdx="3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3B7FA41-8235-4EDE-983F-FB3530A77E4E}" type="pres">
      <dgm:prSet presAssocID="{B9E14C30-F28D-48BE-8E94-F72792CC0B21}" presName="level3hierChild" presStyleCnt="0"/>
      <dgm:spPr/>
    </dgm:pt>
    <dgm:pt modelId="{683DA410-E660-4245-A3A0-0437358ECB4F}" type="pres">
      <dgm:prSet presAssocID="{8E984445-568B-4D99-A4D5-70D613C6725B}" presName="conn2-1" presStyleLbl="parChTrans1D4" presStyleIdx="37" presStyleCnt="59"/>
      <dgm:spPr/>
      <dgm:t>
        <a:bodyPr/>
        <a:lstStyle/>
        <a:p>
          <a:endParaRPr lang="id-ID"/>
        </a:p>
      </dgm:t>
    </dgm:pt>
    <dgm:pt modelId="{515E737F-CA94-4477-8611-55AB37B1D352}" type="pres">
      <dgm:prSet presAssocID="{8E984445-568B-4D99-A4D5-70D613C6725B}" presName="connTx" presStyleLbl="parChTrans1D4" presStyleIdx="37" presStyleCnt="59"/>
      <dgm:spPr/>
      <dgm:t>
        <a:bodyPr/>
        <a:lstStyle/>
        <a:p>
          <a:endParaRPr lang="id-ID"/>
        </a:p>
      </dgm:t>
    </dgm:pt>
    <dgm:pt modelId="{2AD8E225-BDA3-4922-8148-4914669A0969}" type="pres">
      <dgm:prSet presAssocID="{6638CB94-B127-4A60-86AC-F741C9E5CFB7}" presName="root2" presStyleCnt="0"/>
      <dgm:spPr/>
    </dgm:pt>
    <dgm:pt modelId="{1CA485A2-E69B-4DE3-B013-64110C8FA575}" type="pres">
      <dgm:prSet presAssocID="{6638CB94-B127-4A60-86AC-F741C9E5CFB7}" presName="LevelTwoTextNode" presStyleLbl="node4" presStyleIdx="3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C7B28BB-F37A-4C53-AC53-2AF59A00AE1E}" type="pres">
      <dgm:prSet presAssocID="{6638CB94-B127-4A60-86AC-F741C9E5CFB7}" presName="level3hierChild" presStyleCnt="0"/>
      <dgm:spPr/>
    </dgm:pt>
    <dgm:pt modelId="{8FC56272-D845-4B11-8A25-F1421C566C3E}" type="pres">
      <dgm:prSet presAssocID="{F1E541E2-7E10-47A1-8DB8-579A3DAE4F6D}" presName="conn2-1" presStyleLbl="parChTrans1D4" presStyleIdx="38" presStyleCnt="59"/>
      <dgm:spPr/>
      <dgm:t>
        <a:bodyPr/>
        <a:lstStyle/>
        <a:p>
          <a:endParaRPr lang="id-ID"/>
        </a:p>
      </dgm:t>
    </dgm:pt>
    <dgm:pt modelId="{631CA552-9267-4921-AB0B-E2875A11A771}" type="pres">
      <dgm:prSet presAssocID="{F1E541E2-7E10-47A1-8DB8-579A3DAE4F6D}" presName="connTx" presStyleLbl="parChTrans1D4" presStyleIdx="38" presStyleCnt="59"/>
      <dgm:spPr/>
      <dgm:t>
        <a:bodyPr/>
        <a:lstStyle/>
        <a:p>
          <a:endParaRPr lang="id-ID"/>
        </a:p>
      </dgm:t>
    </dgm:pt>
    <dgm:pt modelId="{272A833B-C050-4315-BA81-2E4A37856698}" type="pres">
      <dgm:prSet presAssocID="{341BDDCE-95F8-4AD0-BCE1-C23126A05D7B}" presName="root2" presStyleCnt="0"/>
      <dgm:spPr/>
    </dgm:pt>
    <dgm:pt modelId="{2EED9EA3-CA13-464F-B484-A3CBA47A5BCD}" type="pres">
      <dgm:prSet presAssocID="{341BDDCE-95F8-4AD0-BCE1-C23126A05D7B}" presName="LevelTwoTextNode" presStyleLbl="node4" presStyleIdx="3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76E8CB23-7372-4614-97FE-0C4EBBAEA5C9}" type="pres">
      <dgm:prSet presAssocID="{341BDDCE-95F8-4AD0-BCE1-C23126A05D7B}" presName="level3hierChild" presStyleCnt="0"/>
      <dgm:spPr/>
    </dgm:pt>
    <dgm:pt modelId="{9F70F003-198D-4D6E-99A1-4FBE9D264195}" type="pres">
      <dgm:prSet presAssocID="{1E3CBCEE-2567-4FB1-91C3-ADA3C04D0403}" presName="conn2-1" presStyleLbl="parChTrans1D4" presStyleIdx="39" presStyleCnt="59"/>
      <dgm:spPr/>
      <dgm:t>
        <a:bodyPr/>
        <a:lstStyle/>
        <a:p>
          <a:endParaRPr lang="id-ID"/>
        </a:p>
      </dgm:t>
    </dgm:pt>
    <dgm:pt modelId="{FB57E0BD-ACA2-47A3-8A7A-EA971F5C9F22}" type="pres">
      <dgm:prSet presAssocID="{1E3CBCEE-2567-4FB1-91C3-ADA3C04D0403}" presName="connTx" presStyleLbl="parChTrans1D4" presStyleIdx="39" presStyleCnt="59"/>
      <dgm:spPr/>
      <dgm:t>
        <a:bodyPr/>
        <a:lstStyle/>
        <a:p>
          <a:endParaRPr lang="id-ID"/>
        </a:p>
      </dgm:t>
    </dgm:pt>
    <dgm:pt modelId="{E7140B95-8E22-4312-B1F7-48C6D5E6BC80}" type="pres">
      <dgm:prSet presAssocID="{368C6009-57C5-4D53-8205-F972C4519636}" presName="root2" presStyleCnt="0"/>
      <dgm:spPr/>
    </dgm:pt>
    <dgm:pt modelId="{6771BCDC-8D9F-4342-9132-4D0CBE15DF13}" type="pres">
      <dgm:prSet presAssocID="{368C6009-57C5-4D53-8205-F972C4519636}" presName="LevelTwoTextNode" presStyleLbl="node4" presStyleIdx="39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17845946-2BB9-45CC-89D0-A682374EB893}" type="pres">
      <dgm:prSet presAssocID="{368C6009-57C5-4D53-8205-F972C4519636}" presName="level3hierChild" presStyleCnt="0"/>
      <dgm:spPr/>
    </dgm:pt>
    <dgm:pt modelId="{B2A7E2C8-674F-4EEE-B4EA-96C33C0A3791}" type="pres">
      <dgm:prSet presAssocID="{BE7DE162-4726-4278-A84A-1CAF7B3FA854}" presName="conn2-1" presStyleLbl="parChTrans1D4" presStyleIdx="40" presStyleCnt="59"/>
      <dgm:spPr/>
      <dgm:t>
        <a:bodyPr/>
        <a:lstStyle/>
        <a:p>
          <a:endParaRPr lang="id-ID"/>
        </a:p>
      </dgm:t>
    </dgm:pt>
    <dgm:pt modelId="{E7B0F32A-4B9D-498A-B179-76CF26B30505}" type="pres">
      <dgm:prSet presAssocID="{BE7DE162-4726-4278-A84A-1CAF7B3FA854}" presName="connTx" presStyleLbl="parChTrans1D4" presStyleIdx="40" presStyleCnt="59"/>
      <dgm:spPr/>
      <dgm:t>
        <a:bodyPr/>
        <a:lstStyle/>
        <a:p>
          <a:endParaRPr lang="id-ID"/>
        </a:p>
      </dgm:t>
    </dgm:pt>
    <dgm:pt modelId="{87057097-016D-49BF-B647-72F00DC8D5F9}" type="pres">
      <dgm:prSet presAssocID="{8A6E1156-CDD9-4936-9385-49044A82144A}" presName="root2" presStyleCnt="0"/>
      <dgm:spPr/>
    </dgm:pt>
    <dgm:pt modelId="{2D486D2D-42ED-442F-8E4B-DE9A075C14E0}" type="pres">
      <dgm:prSet presAssocID="{8A6E1156-CDD9-4936-9385-49044A82144A}" presName="LevelTwoTextNode" presStyleLbl="node4" presStyleIdx="4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46A72B83-7E6D-4226-9253-CBA9EEE6C940}" type="pres">
      <dgm:prSet presAssocID="{8A6E1156-CDD9-4936-9385-49044A82144A}" presName="level3hierChild" presStyleCnt="0"/>
      <dgm:spPr/>
    </dgm:pt>
    <dgm:pt modelId="{A0765C8F-F1AB-4D61-83DF-C83A3A982464}" type="pres">
      <dgm:prSet presAssocID="{D3E7FF30-02FF-4B0C-83E3-F87194FD4EEE}" presName="conn2-1" presStyleLbl="parChTrans1D4" presStyleIdx="41" presStyleCnt="59"/>
      <dgm:spPr/>
      <dgm:t>
        <a:bodyPr/>
        <a:lstStyle/>
        <a:p>
          <a:endParaRPr lang="id-ID"/>
        </a:p>
      </dgm:t>
    </dgm:pt>
    <dgm:pt modelId="{DD8687BA-7955-45FB-AB73-1BB091C21352}" type="pres">
      <dgm:prSet presAssocID="{D3E7FF30-02FF-4B0C-83E3-F87194FD4EEE}" presName="connTx" presStyleLbl="parChTrans1D4" presStyleIdx="41" presStyleCnt="59"/>
      <dgm:spPr/>
      <dgm:t>
        <a:bodyPr/>
        <a:lstStyle/>
        <a:p>
          <a:endParaRPr lang="id-ID"/>
        </a:p>
      </dgm:t>
    </dgm:pt>
    <dgm:pt modelId="{F674AFA2-80F6-4C71-9501-3C0F2BF779DB}" type="pres">
      <dgm:prSet presAssocID="{E3B785EB-4D49-48EC-BFFD-197A8EA41B2F}" presName="root2" presStyleCnt="0"/>
      <dgm:spPr/>
    </dgm:pt>
    <dgm:pt modelId="{8F6B5668-0D2C-4268-85A4-72966AF5265A}" type="pres">
      <dgm:prSet presAssocID="{E3B785EB-4D49-48EC-BFFD-197A8EA41B2F}" presName="LevelTwoTextNode" presStyleLbl="node4" presStyleIdx="4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A18B6F53-623C-4BD1-AB81-8D905E2A9AEB}" type="pres">
      <dgm:prSet presAssocID="{E3B785EB-4D49-48EC-BFFD-197A8EA41B2F}" presName="level3hierChild" presStyleCnt="0"/>
      <dgm:spPr/>
    </dgm:pt>
    <dgm:pt modelId="{24EAE38F-8021-4CD6-8163-329CB42B2185}" type="pres">
      <dgm:prSet presAssocID="{E08832A3-6DFF-4364-86B3-72703A9D771B}" presName="conn2-1" presStyleLbl="parChTrans1D4" presStyleIdx="42" presStyleCnt="59"/>
      <dgm:spPr/>
      <dgm:t>
        <a:bodyPr/>
        <a:lstStyle/>
        <a:p>
          <a:endParaRPr lang="id-ID"/>
        </a:p>
      </dgm:t>
    </dgm:pt>
    <dgm:pt modelId="{3902FD7A-08B3-4838-A8E7-D4DB74A84BB7}" type="pres">
      <dgm:prSet presAssocID="{E08832A3-6DFF-4364-86B3-72703A9D771B}" presName="connTx" presStyleLbl="parChTrans1D4" presStyleIdx="42" presStyleCnt="59"/>
      <dgm:spPr/>
      <dgm:t>
        <a:bodyPr/>
        <a:lstStyle/>
        <a:p>
          <a:endParaRPr lang="id-ID"/>
        </a:p>
      </dgm:t>
    </dgm:pt>
    <dgm:pt modelId="{9901BEBA-8718-4102-A210-A738369056B4}" type="pres">
      <dgm:prSet presAssocID="{BEDA2F3D-4679-413E-A416-735315930140}" presName="root2" presStyleCnt="0"/>
      <dgm:spPr/>
    </dgm:pt>
    <dgm:pt modelId="{31DE5CBA-3EB7-456E-A5D2-BDF0864CE576}" type="pres">
      <dgm:prSet presAssocID="{BEDA2F3D-4679-413E-A416-735315930140}" presName="LevelTwoTextNode" presStyleLbl="node4" presStyleIdx="4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D4AFC29-F8A4-4995-AD4D-A5B6A71A2C31}" type="pres">
      <dgm:prSet presAssocID="{BEDA2F3D-4679-413E-A416-735315930140}" presName="level3hierChild" presStyleCnt="0"/>
      <dgm:spPr/>
    </dgm:pt>
    <dgm:pt modelId="{B107DE0B-60E9-4EEA-B453-7C00B3E5E876}" type="pres">
      <dgm:prSet presAssocID="{AAF1CCF2-3D34-4167-BA19-3414F5DE56B4}" presName="conn2-1" presStyleLbl="parChTrans1D4" presStyleIdx="43" presStyleCnt="59"/>
      <dgm:spPr/>
      <dgm:t>
        <a:bodyPr/>
        <a:lstStyle/>
        <a:p>
          <a:endParaRPr lang="id-ID"/>
        </a:p>
      </dgm:t>
    </dgm:pt>
    <dgm:pt modelId="{3C22E5EE-1768-4EDF-A162-52CC29D24610}" type="pres">
      <dgm:prSet presAssocID="{AAF1CCF2-3D34-4167-BA19-3414F5DE56B4}" presName="connTx" presStyleLbl="parChTrans1D4" presStyleIdx="43" presStyleCnt="59"/>
      <dgm:spPr/>
      <dgm:t>
        <a:bodyPr/>
        <a:lstStyle/>
        <a:p>
          <a:endParaRPr lang="id-ID"/>
        </a:p>
      </dgm:t>
    </dgm:pt>
    <dgm:pt modelId="{2547E99A-E808-4906-8063-5CD25B2D9B15}" type="pres">
      <dgm:prSet presAssocID="{386D7753-491C-4DAB-B4B1-2EEE213B23D0}" presName="root2" presStyleCnt="0"/>
      <dgm:spPr/>
    </dgm:pt>
    <dgm:pt modelId="{66C81C7C-00C7-4BD1-8858-E2BBC57C34D3}" type="pres">
      <dgm:prSet presAssocID="{386D7753-491C-4DAB-B4B1-2EEE213B23D0}" presName="LevelTwoTextNode" presStyleLbl="node4" presStyleIdx="4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2695F6B1-5104-4E7D-9CBC-FC9D670DFDF0}" type="pres">
      <dgm:prSet presAssocID="{386D7753-491C-4DAB-B4B1-2EEE213B23D0}" presName="level3hierChild" presStyleCnt="0"/>
      <dgm:spPr/>
    </dgm:pt>
    <dgm:pt modelId="{D53285C4-44F5-4A70-851E-C28715EE433F}" type="pres">
      <dgm:prSet presAssocID="{00A2BDE9-3122-49C3-937E-05550074DE72}" presName="conn2-1" presStyleLbl="parChTrans1D4" presStyleIdx="44" presStyleCnt="59"/>
      <dgm:spPr/>
      <dgm:t>
        <a:bodyPr/>
        <a:lstStyle/>
        <a:p>
          <a:endParaRPr lang="id-ID"/>
        </a:p>
      </dgm:t>
    </dgm:pt>
    <dgm:pt modelId="{2DFF4DEA-0B57-43FD-A17D-3BD5ECFA7A2D}" type="pres">
      <dgm:prSet presAssocID="{00A2BDE9-3122-49C3-937E-05550074DE72}" presName="connTx" presStyleLbl="parChTrans1D4" presStyleIdx="44" presStyleCnt="59"/>
      <dgm:spPr/>
      <dgm:t>
        <a:bodyPr/>
        <a:lstStyle/>
        <a:p>
          <a:endParaRPr lang="id-ID"/>
        </a:p>
      </dgm:t>
    </dgm:pt>
    <dgm:pt modelId="{169D875C-466A-4925-847B-1289E27F323B}" type="pres">
      <dgm:prSet presAssocID="{47951562-B30B-4FC1-BB9C-8A67A99EC988}" presName="root2" presStyleCnt="0"/>
      <dgm:spPr/>
    </dgm:pt>
    <dgm:pt modelId="{1CEB02C7-B0AE-4F1D-88A1-F976D9FB36FA}" type="pres">
      <dgm:prSet presAssocID="{47951562-B30B-4FC1-BB9C-8A67A99EC988}" presName="LevelTwoTextNode" presStyleLbl="node4" presStyleIdx="4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F1F8BEB1-0622-4342-9D99-831CE9F405FF}" type="pres">
      <dgm:prSet presAssocID="{47951562-B30B-4FC1-BB9C-8A67A99EC988}" presName="level3hierChild" presStyleCnt="0"/>
      <dgm:spPr/>
    </dgm:pt>
    <dgm:pt modelId="{3B15324C-1966-4568-A48E-2C5D955947A1}" type="pres">
      <dgm:prSet presAssocID="{C31FECE6-7393-4AB6-B4EF-D9D049311021}" presName="conn2-1" presStyleLbl="parChTrans1D3" presStyleIdx="1" presStyleCnt="2"/>
      <dgm:spPr/>
      <dgm:t>
        <a:bodyPr/>
        <a:lstStyle/>
        <a:p>
          <a:endParaRPr lang="id-ID"/>
        </a:p>
      </dgm:t>
    </dgm:pt>
    <dgm:pt modelId="{8A170510-8806-43D4-B631-FDFAF26C9975}" type="pres">
      <dgm:prSet presAssocID="{C31FECE6-7393-4AB6-B4EF-D9D049311021}" presName="connTx" presStyleLbl="parChTrans1D3" presStyleIdx="1" presStyleCnt="2"/>
      <dgm:spPr/>
      <dgm:t>
        <a:bodyPr/>
        <a:lstStyle/>
        <a:p>
          <a:endParaRPr lang="id-ID"/>
        </a:p>
      </dgm:t>
    </dgm:pt>
    <dgm:pt modelId="{D0A25954-AF61-4101-9B29-F864F8B1A6E4}" type="pres">
      <dgm:prSet presAssocID="{5BD004B1-49C9-4362-B0FE-1BB42E1A875B}" presName="root2" presStyleCnt="0"/>
      <dgm:spPr/>
    </dgm:pt>
    <dgm:pt modelId="{317FBA71-ADD6-45D7-883E-0B721F59CDFD}" type="pres">
      <dgm:prSet presAssocID="{5BD004B1-49C9-4362-B0FE-1BB42E1A875B}" presName="LevelTwoTextNode" presStyleLbl="node3" presStyleIdx="1" presStyleCnt="2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803990A7-D4DC-48DE-9210-25B1B225C462}" type="pres">
      <dgm:prSet presAssocID="{5BD004B1-49C9-4362-B0FE-1BB42E1A875B}" presName="level3hierChild" presStyleCnt="0"/>
      <dgm:spPr/>
    </dgm:pt>
    <dgm:pt modelId="{C4CE9161-2F50-49E1-BB49-2CFEC0A276C0}" type="pres">
      <dgm:prSet presAssocID="{356A8A58-C5EB-4402-9C29-D9DCF139C32F}" presName="conn2-1" presStyleLbl="parChTrans1D4" presStyleIdx="45" presStyleCnt="59"/>
      <dgm:spPr/>
      <dgm:t>
        <a:bodyPr/>
        <a:lstStyle/>
        <a:p>
          <a:endParaRPr lang="id-ID"/>
        </a:p>
      </dgm:t>
    </dgm:pt>
    <dgm:pt modelId="{03F525F2-916A-4045-9983-3D4D4F53DD97}" type="pres">
      <dgm:prSet presAssocID="{356A8A58-C5EB-4402-9C29-D9DCF139C32F}" presName="connTx" presStyleLbl="parChTrans1D4" presStyleIdx="45" presStyleCnt="59"/>
      <dgm:spPr/>
      <dgm:t>
        <a:bodyPr/>
        <a:lstStyle/>
        <a:p>
          <a:endParaRPr lang="id-ID"/>
        </a:p>
      </dgm:t>
    </dgm:pt>
    <dgm:pt modelId="{6F8F74E9-D798-4612-AF99-A09EBA8CDF28}" type="pres">
      <dgm:prSet presAssocID="{C76F1EA1-A53A-4986-AC49-BB1132E06323}" presName="root2" presStyleCnt="0"/>
      <dgm:spPr/>
    </dgm:pt>
    <dgm:pt modelId="{64472027-1757-40D0-8288-CC106AC0E669}" type="pres">
      <dgm:prSet presAssocID="{C76F1EA1-A53A-4986-AC49-BB1132E06323}" presName="LevelTwoTextNode" presStyleLbl="node4" presStyleIdx="4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1F5377F6-1C62-417F-88C3-CA26F669DDE2}" type="pres">
      <dgm:prSet presAssocID="{C76F1EA1-A53A-4986-AC49-BB1132E06323}" presName="level3hierChild" presStyleCnt="0"/>
      <dgm:spPr/>
    </dgm:pt>
    <dgm:pt modelId="{5DC9C6D5-CE34-42A0-AFBD-0CACE704105A}" type="pres">
      <dgm:prSet presAssocID="{AB54D181-AFBA-489D-B54F-69EF6237A3DC}" presName="conn2-1" presStyleLbl="parChTrans1D4" presStyleIdx="46" presStyleCnt="59"/>
      <dgm:spPr/>
      <dgm:t>
        <a:bodyPr/>
        <a:lstStyle/>
        <a:p>
          <a:endParaRPr lang="id-ID"/>
        </a:p>
      </dgm:t>
    </dgm:pt>
    <dgm:pt modelId="{61C48007-FD60-483A-9A6E-542862BF067E}" type="pres">
      <dgm:prSet presAssocID="{AB54D181-AFBA-489D-B54F-69EF6237A3DC}" presName="connTx" presStyleLbl="parChTrans1D4" presStyleIdx="46" presStyleCnt="59"/>
      <dgm:spPr/>
      <dgm:t>
        <a:bodyPr/>
        <a:lstStyle/>
        <a:p>
          <a:endParaRPr lang="id-ID"/>
        </a:p>
      </dgm:t>
    </dgm:pt>
    <dgm:pt modelId="{81910946-A616-4A59-99C6-EA998BA87A61}" type="pres">
      <dgm:prSet presAssocID="{EE85EAD4-9157-411E-8364-023C4AF1FB08}" presName="root2" presStyleCnt="0"/>
      <dgm:spPr/>
    </dgm:pt>
    <dgm:pt modelId="{297D59A5-C6B3-4EAB-B25E-C244DF8E0AB3}" type="pres">
      <dgm:prSet presAssocID="{EE85EAD4-9157-411E-8364-023C4AF1FB08}" presName="LevelTwoTextNode" presStyleLbl="node4" presStyleIdx="4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8C39A779-52B9-4438-814C-50958F1772FB}" type="pres">
      <dgm:prSet presAssocID="{EE85EAD4-9157-411E-8364-023C4AF1FB08}" presName="level3hierChild" presStyleCnt="0"/>
      <dgm:spPr/>
    </dgm:pt>
    <dgm:pt modelId="{C9F98847-645E-496A-9E17-3B31887559C9}" type="pres">
      <dgm:prSet presAssocID="{FABDDC48-2FD3-4D99-A315-0BB5364328AC}" presName="conn2-1" presStyleLbl="parChTrans1D4" presStyleIdx="47" presStyleCnt="59"/>
      <dgm:spPr/>
      <dgm:t>
        <a:bodyPr/>
        <a:lstStyle/>
        <a:p>
          <a:endParaRPr lang="id-ID"/>
        </a:p>
      </dgm:t>
    </dgm:pt>
    <dgm:pt modelId="{E3A30BE0-7A18-4646-B61D-50A948B3A255}" type="pres">
      <dgm:prSet presAssocID="{FABDDC48-2FD3-4D99-A315-0BB5364328AC}" presName="connTx" presStyleLbl="parChTrans1D4" presStyleIdx="47" presStyleCnt="59"/>
      <dgm:spPr/>
      <dgm:t>
        <a:bodyPr/>
        <a:lstStyle/>
        <a:p>
          <a:endParaRPr lang="id-ID"/>
        </a:p>
      </dgm:t>
    </dgm:pt>
    <dgm:pt modelId="{76C77699-99B9-4DC5-90F7-C9673F26ACE4}" type="pres">
      <dgm:prSet presAssocID="{E98646BE-45C8-472B-83A0-0304BEA532FF}" presName="root2" presStyleCnt="0"/>
      <dgm:spPr/>
    </dgm:pt>
    <dgm:pt modelId="{F9792BEE-160D-42E9-9067-B8747E4CBC43}" type="pres">
      <dgm:prSet presAssocID="{E98646BE-45C8-472B-83A0-0304BEA532FF}" presName="LevelTwoTextNode" presStyleLbl="node4" presStyleIdx="4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69A4C41C-F239-4886-B0CA-D3DB61761FDB}" type="pres">
      <dgm:prSet presAssocID="{E98646BE-45C8-472B-83A0-0304BEA532FF}" presName="level3hierChild" presStyleCnt="0"/>
      <dgm:spPr/>
    </dgm:pt>
    <dgm:pt modelId="{FB087496-4994-4A96-B040-D6F2A667DF63}" type="pres">
      <dgm:prSet presAssocID="{C4D0328F-E1B8-4408-8D52-D66620C7E134}" presName="conn2-1" presStyleLbl="parChTrans1D4" presStyleIdx="48" presStyleCnt="59"/>
      <dgm:spPr/>
      <dgm:t>
        <a:bodyPr/>
        <a:lstStyle/>
        <a:p>
          <a:endParaRPr lang="id-ID"/>
        </a:p>
      </dgm:t>
    </dgm:pt>
    <dgm:pt modelId="{41ED13E9-43E1-494C-9310-8E1D0C404BA0}" type="pres">
      <dgm:prSet presAssocID="{C4D0328F-E1B8-4408-8D52-D66620C7E134}" presName="connTx" presStyleLbl="parChTrans1D4" presStyleIdx="48" presStyleCnt="59"/>
      <dgm:spPr/>
      <dgm:t>
        <a:bodyPr/>
        <a:lstStyle/>
        <a:p>
          <a:endParaRPr lang="id-ID"/>
        </a:p>
      </dgm:t>
    </dgm:pt>
    <dgm:pt modelId="{C2BA096B-7AEC-4BC3-83F7-84E5961364AC}" type="pres">
      <dgm:prSet presAssocID="{277CFBFD-BA70-4BC9-ADD3-223640D4F984}" presName="root2" presStyleCnt="0"/>
      <dgm:spPr/>
    </dgm:pt>
    <dgm:pt modelId="{FAD6E49A-F37C-43E0-8F60-D92CF3BC6CDF}" type="pres">
      <dgm:prSet presAssocID="{277CFBFD-BA70-4BC9-ADD3-223640D4F984}" presName="LevelTwoTextNode" presStyleLbl="node4" presStyleIdx="4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850F27F7-E53E-4713-9D47-BDBEF176FC5F}" type="pres">
      <dgm:prSet presAssocID="{277CFBFD-BA70-4BC9-ADD3-223640D4F984}" presName="level3hierChild" presStyleCnt="0"/>
      <dgm:spPr/>
    </dgm:pt>
    <dgm:pt modelId="{94D69727-DDBD-4435-ABFF-CC3644411A49}" type="pres">
      <dgm:prSet presAssocID="{57E087BA-608D-4BFE-91D2-4B0EB8265D95}" presName="conn2-1" presStyleLbl="parChTrans1D4" presStyleIdx="49" presStyleCnt="59"/>
      <dgm:spPr/>
      <dgm:t>
        <a:bodyPr/>
        <a:lstStyle/>
        <a:p>
          <a:endParaRPr lang="id-ID"/>
        </a:p>
      </dgm:t>
    </dgm:pt>
    <dgm:pt modelId="{5A93482D-9308-46EE-9F39-B65AD665F66D}" type="pres">
      <dgm:prSet presAssocID="{57E087BA-608D-4BFE-91D2-4B0EB8265D95}" presName="connTx" presStyleLbl="parChTrans1D4" presStyleIdx="49" presStyleCnt="59"/>
      <dgm:spPr/>
      <dgm:t>
        <a:bodyPr/>
        <a:lstStyle/>
        <a:p>
          <a:endParaRPr lang="id-ID"/>
        </a:p>
      </dgm:t>
    </dgm:pt>
    <dgm:pt modelId="{56CD51D8-EA65-46A7-BD0E-639742813E80}" type="pres">
      <dgm:prSet presAssocID="{6814BE4F-B091-4B6C-A60C-C7794BA2992F}" presName="root2" presStyleCnt="0"/>
      <dgm:spPr/>
    </dgm:pt>
    <dgm:pt modelId="{31E2AC4F-EAAC-431C-AE50-573282528749}" type="pres">
      <dgm:prSet presAssocID="{6814BE4F-B091-4B6C-A60C-C7794BA2992F}" presName="LevelTwoTextNode" presStyleLbl="node4" presStyleIdx="49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22657659-21A3-4597-B63B-325EA1DC8602}" type="pres">
      <dgm:prSet presAssocID="{6814BE4F-B091-4B6C-A60C-C7794BA2992F}" presName="level3hierChild" presStyleCnt="0"/>
      <dgm:spPr/>
    </dgm:pt>
    <dgm:pt modelId="{D3F39B6A-A02D-4753-BD6C-E6CE6BE270E9}" type="pres">
      <dgm:prSet presAssocID="{3E6B71DA-0566-4BC1-83A6-73512CC00358}" presName="conn2-1" presStyleLbl="parChTrans1D4" presStyleIdx="50" presStyleCnt="59"/>
      <dgm:spPr/>
      <dgm:t>
        <a:bodyPr/>
        <a:lstStyle/>
        <a:p>
          <a:endParaRPr lang="id-ID"/>
        </a:p>
      </dgm:t>
    </dgm:pt>
    <dgm:pt modelId="{95585F40-05B9-41C2-AB64-7EF7B66C37E4}" type="pres">
      <dgm:prSet presAssocID="{3E6B71DA-0566-4BC1-83A6-73512CC00358}" presName="connTx" presStyleLbl="parChTrans1D4" presStyleIdx="50" presStyleCnt="59"/>
      <dgm:spPr/>
      <dgm:t>
        <a:bodyPr/>
        <a:lstStyle/>
        <a:p>
          <a:endParaRPr lang="id-ID"/>
        </a:p>
      </dgm:t>
    </dgm:pt>
    <dgm:pt modelId="{F0E7B2BB-3C58-4407-AB8A-4E07D3D4FF4A}" type="pres">
      <dgm:prSet presAssocID="{EF137F5D-1FD5-4238-A34D-BE202E8C5E76}" presName="root2" presStyleCnt="0"/>
      <dgm:spPr/>
    </dgm:pt>
    <dgm:pt modelId="{64F79A5A-D3F5-40C4-968E-F1ACD285995F}" type="pres">
      <dgm:prSet presAssocID="{EF137F5D-1FD5-4238-A34D-BE202E8C5E76}" presName="LevelTwoTextNode" presStyleLbl="node4" presStyleIdx="50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42A987E9-6B62-4C35-99A4-6FB82496F039}" type="pres">
      <dgm:prSet presAssocID="{EF137F5D-1FD5-4238-A34D-BE202E8C5E76}" presName="level3hierChild" presStyleCnt="0"/>
      <dgm:spPr/>
    </dgm:pt>
    <dgm:pt modelId="{776AAB02-CED0-4590-A360-28E5532F79DF}" type="pres">
      <dgm:prSet presAssocID="{B582F8D4-C2E7-47C9-A6A9-B247AC831DF7}" presName="conn2-1" presStyleLbl="parChTrans1D4" presStyleIdx="51" presStyleCnt="59"/>
      <dgm:spPr/>
      <dgm:t>
        <a:bodyPr/>
        <a:lstStyle/>
        <a:p>
          <a:endParaRPr lang="id-ID"/>
        </a:p>
      </dgm:t>
    </dgm:pt>
    <dgm:pt modelId="{91918D4C-0DC0-4543-A2D9-92AFAA947A73}" type="pres">
      <dgm:prSet presAssocID="{B582F8D4-C2E7-47C9-A6A9-B247AC831DF7}" presName="connTx" presStyleLbl="parChTrans1D4" presStyleIdx="51" presStyleCnt="59"/>
      <dgm:spPr/>
      <dgm:t>
        <a:bodyPr/>
        <a:lstStyle/>
        <a:p>
          <a:endParaRPr lang="id-ID"/>
        </a:p>
      </dgm:t>
    </dgm:pt>
    <dgm:pt modelId="{6F1BEF34-A546-4700-A0FB-554F9A084711}" type="pres">
      <dgm:prSet presAssocID="{FF2CACF7-FBD0-4D63-A356-FFBD90ECAB70}" presName="root2" presStyleCnt="0"/>
      <dgm:spPr/>
    </dgm:pt>
    <dgm:pt modelId="{CED4F433-DB47-4C14-91F1-EE289EA97476}" type="pres">
      <dgm:prSet presAssocID="{FF2CACF7-FBD0-4D63-A356-FFBD90ECAB70}" presName="LevelTwoTextNode" presStyleLbl="node4" presStyleIdx="51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382DC7FD-E5C9-4FF8-A54E-A2AD7821DACA}" type="pres">
      <dgm:prSet presAssocID="{FF2CACF7-FBD0-4D63-A356-FFBD90ECAB70}" presName="level3hierChild" presStyleCnt="0"/>
      <dgm:spPr/>
    </dgm:pt>
    <dgm:pt modelId="{0DAAFDE1-D015-4DA9-9C23-22E0FB93954D}" type="pres">
      <dgm:prSet presAssocID="{66DD216C-6C3E-49E1-AE65-0F54A730E54B}" presName="conn2-1" presStyleLbl="parChTrans1D4" presStyleIdx="52" presStyleCnt="59"/>
      <dgm:spPr/>
      <dgm:t>
        <a:bodyPr/>
        <a:lstStyle/>
        <a:p>
          <a:endParaRPr lang="id-ID"/>
        </a:p>
      </dgm:t>
    </dgm:pt>
    <dgm:pt modelId="{77DFB580-088D-4374-BB16-BBAA3D87035C}" type="pres">
      <dgm:prSet presAssocID="{66DD216C-6C3E-49E1-AE65-0F54A730E54B}" presName="connTx" presStyleLbl="parChTrans1D4" presStyleIdx="52" presStyleCnt="59"/>
      <dgm:spPr/>
      <dgm:t>
        <a:bodyPr/>
        <a:lstStyle/>
        <a:p>
          <a:endParaRPr lang="id-ID"/>
        </a:p>
      </dgm:t>
    </dgm:pt>
    <dgm:pt modelId="{8FA1C52C-4CBA-4663-9CC3-1B23FFBBB569}" type="pres">
      <dgm:prSet presAssocID="{01806F40-FFEB-405F-98C4-6C501C58F9E1}" presName="root2" presStyleCnt="0"/>
      <dgm:spPr/>
    </dgm:pt>
    <dgm:pt modelId="{B3C86C21-A4E2-4447-9375-689F15132089}" type="pres">
      <dgm:prSet presAssocID="{01806F40-FFEB-405F-98C4-6C501C58F9E1}" presName="LevelTwoTextNode" presStyleLbl="node4" presStyleIdx="52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0051E0F6-9633-4393-BEA8-C2E92A80BE84}" type="pres">
      <dgm:prSet presAssocID="{01806F40-FFEB-405F-98C4-6C501C58F9E1}" presName="level3hierChild" presStyleCnt="0"/>
      <dgm:spPr/>
    </dgm:pt>
    <dgm:pt modelId="{65B9FEDE-C8B9-41B7-AE05-517C1975A1BA}" type="pres">
      <dgm:prSet presAssocID="{03BCC3B2-0137-4508-B71B-A41BE30C3EA4}" presName="conn2-1" presStyleLbl="parChTrans1D4" presStyleIdx="53" presStyleCnt="59"/>
      <dgm:spPr/>
      <dgm:t>
        <a:bodyPr/>
        <a:lstStyle/>
        <a:p>
          <a:endParaRPr lang="id-ID"/>
        </a:p>
      </dgm:t>
    </dgm:pt>
    <dgm:pt modelId="{19CFA5EC-EC56-47D5-9479-D4E76AE3E0E3}" type="pres">
      <dgm:prSet presAssocID="{03BCC3B2-0137-4508-B71B-A41BE30C3EA4}" presName="connTx" presStyleLbl="parChTrans1D4" presStyleIdx="53" presStyleCnt="59"/>
      <dgm:spPr/>
      <dgm:t>
        <a:bodyPr/>
        <a:lstStyle/>
        <a:p>
          <a:endParaRPr lang="id-ID"/>
        </a:p>
      </dgm:t>
    </dgm:pt>
    <dgm:pt modelId="{FBB66D66-409A-4B86-B489-24AE3055F771}" type="pres">
      <dgm:prSet presAssocID="{C5F52ACF-0507-4E42-A689-7FBCBE51C2C8}" presName="root2" presStyleCnt="0"/>
      <dgm:spPr/>
    </dgm:pt>
    <dgm:pt modelId="{2ED42D7E-E032-4EE4-BAB1-7940EE6BD077}" type="pres">
      <dgm:prSet presAssocID="{C5F52ACF-0507-4E42-A689-7FBCBE51C2C8}" presName="LevelTwoTextNode" presStyleLbl="node4" presStyleIdx="53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753B77C0-8AEF-49DE-8813-526CFDA5312F}" type="pres">
      <dgm:prSet presAssocID="{C5F52ACF-0507-4E42-A689-7FBCBE51C2C8}" presName="level3hierChild" presStyleCnt="0"/>
      <dgm:spPr/>
    </dgm:pt>
    <dgm:pt modelId="{88699F83-FBD7-445A-8637-CC89B9DCCCB5}" type="pres">
      <dgm:prSet presAssocID="{02519CE7-090C-41F4-8007-412B02DA02DF}" presName="conn2-1" presStyleLbl="parChTrans1D4" presStyleIdx="54" presStyleCnt="59"/>
      <dgm:spPr/>
      <dgm:t>
        <a:bodyPr/>
        <a:lstStyle/>
        <a:p>
          <a:endParaRPr lang="id-ID"/>
        </a:p>
      </dgm:t>
    </dgm:pt>
    <dgm:pt modelId="{9522E538-3825-4157-A9C8-CAF124B18B77}" type="pres">
      <dgm:prSet presAssocID="{02519CE7-090C-41F4-8007-412B02DA02DF}" presName="connTx" presStyleLbl="parChTrans1D4" presStyleIdx="54" presStyleCnt="59"/>
      <dgm:spPr/>
      <dgm:t>
        <a:bodyPr/>
        <a:lstStyle/>
        <a:p>
          <a:endParaRPr lang="id-ID"/>
        </a:p>
      </dgm:t>
    </dgm:pt>
    <dgm:pt modelId="{3AFAEB9C-691C-45E8-A1C4-577F661C9A6D}" type="pres">
      <dgm:prSet presAssocID="{3E466A59-03E8-41A1-9EF3-BFD62000FDF5}" presName="root2" presStyleCnt="0"/>
      <dgm:spPr/>
    </dgm:pt>
    <dgm:pt modelId="{380EA8AC-6524-4BD3-B6C5-E6927237A7B6}" type="pres">
      <dgm:prSet presAssocID="{3E466A59-03E8-41A1-9EF3-BFD62000FDF5}" presName="LevelTwoTextNode" presStyleLbl="node4" presStyleIdx="54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8E9B98B3-EA6A-4634-8870-B3E86B2A108C}" type="pres">
      <dgm:prSet presAssocID="{3E466A59-03E8-41A1-9EF3-BFD62000FDF5}" presName="level3hierChild" presStyleCnt="0"/>
      <dgm:spPr/>
    </dgm:pt>
    <dgm:pt modelId="{F3AC8E3A-0208-44C8-9155-1515FA9D9458}" type="pres">
      <dgm:prSet presAssocID="{1AF0CE75-306C-46AE-A441-186DEFBC9985}" presName="conn2-1" presStyleLbl="parChTrans1D4" presStyleIdx="55" presStyleCnt="59"/>
      <dgm:spPr/>
      <dgm:t>
        <a:bodyPr/>
        <a:lstStyle/>
        <a:p>
          <a:endParaRPr lang="id-ID"/>
        </a:p>
      </dgm:t>
    </dgm:pt>
    <dgm:pt modelId="{33A3C629-AAFE-43C3-94A6-7425044F9A41}" type="pres">
      <dgm:prSet presAssocID="{1AF0CE75-306C-46AE-A441-186DEFBC9985}" presName="connTx" presStyleLbl="parChTrans1D4" presStyleIdx="55" presStyleCnt="59"/>
      <dgm:spPr/>
      <dgm:t>
        <a:bodyPr/>
        <a:lstStyle/>
        <a:p>
          <a:endParaRPr lang="id-ID"/>
        </a:p>
      </dgm:t>
    </dgm:pt>
    <dgm:pt modelId="{2F90C2A8-A8DC-476C-8D63-3727AF8B994D}" type="pres">
      <dgm:prSet presAssocID="{FFA61783-703A-4292-AE70-E1F1E35F02DF}" presName="root2" presStyleCnt="0"/>
      <dgm:spPr/>
    </dgm:pt>
    <dgm:pt modelId="{B9DE9157-6E62-4E7B-AC74-D9474174F111}" type="pres">
      <dgm:prSet presAssocID="{FFA61783-703A-4292-AE70-E1F1E35F02DF}" presName="LevelTwoTextNode" presStyleLbl="node4" presStyleIdx="55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BE5EC3B0-63BC-4ECC-9C48-CE431C66C3D7}" type="pres">
      <dgm:prSet presAssocID="{FFA61783-703A-4292-AE70-E1F1E35F02DF}" presName="level3hierChild" presStyleCnt="0"/>
      <dgm:spPr/>
    </dgm:pt>
    <dgm:pt modelId="{F44E58FD-B227-48D0-AC64-98906533F3EC}" type="pres">
      <dgm:prSet presAssocID="{915DA435-73CA-4CCA-8553-5A0A157DF018}" presName="conn2-1" presStyleLbl="parChTrans1D4" presStyleIdx="56" presStyleCnt="59"/>
      <dgm:spPr/>
      <dgm:t>
        <a:bodyPr/>
        <a:lstStyle/>
        <a:p>
          <a:endParaRPr lang="id-ID"/>
        </a:p>
      </dgm:t>
    </dgm:pt>
    <dgm:pt modelId="{4D4C6162-6054-47B7-8CCD-44A7452918D1}" type="pres">
      <dgm:prSet presAssocID="{915DA435-73CA-4CCA-8553-5A0A157DF018}" presName="connTx" presStyleLbl="parChTrans1D4" presStyleIdx="56" presStyleCnt="59"/>
      <dgm:spPr/>
      <dgm:t>
        <a:bodyPr/>
        <a:lstStyle/>
        <a:p>
          <a:endParaRPr lang="id-ID"/>
        </a:p>
      </dgm:t>
    </dgm:pt>
    <dgm:pt modelId="{30CF959B-A5A7-48F1-96EB-FDCFC6D45D8B}" type="pres">
      <dgm:prSet presAssocID="{066F83F5-00AC-4059-87D6-FB9CA6A00B92}" presName="root2" presStyleCnt="0"/>
      <dgm:spPr/>
    </dgm:pt>
    <dgm:pt modelId="{E702100F-5D72-4863-97CB-7AA751746341}" type="pres">
      <dgm:prSet presAssocID="{066F83F5-00AC-4059-87D6-FB9CA6A00B92}" presName="LevelTwoTextNode" presStyleLbl="node4" presStyleIdx="56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F1F91BEB-6269-412D-B7F4-11284F5C8DDA}" type="pres">
      <dgm:prSet presAssocID="{066F83F5-00AC-4059-87D6-FB9CA6A00B92}" presName="level3hierChild" presStyleCnt="0"/>
      <dgm:spPr/>
    </dgm:pt>
    <dgm:pt modelId="{5D26C473-048B-4531-A4F1-634E2832359E}" type="pres">
      <dgm:prSet presAssocID="{5EE9412C-6003-4549-AD15-D2B2BE25EF3F}" presName="conn2-1" presStyleLbl="parChTrans1D4" presStyleIdx="57" presStyleCnt="59"/>
      <dgm:spPr/>
      <dgm:t>
        <a:bodyPr/>
        <a:lstStyle/>
        <a:p>
          <a:endParaRPr lang="id-ID"/>
        </a:p>
      </dgm:t>
    </dgm:pt>
    <dgm:pt modelId="{443FC289-9844-45B5-B844-41C3041678EE}" type="pres">
      <dgm:prSet presAssocID="{5EE9412C-6003-4549-AD15-D2B2BE25EF3F}" presName="connTx" presStyleLbl="parChTrans1D4" presStyleIdx="57" presStyleCnt="59"/>
      <dgm:spPr/>
      <dgm:t>
        <a:bodyPr/>
        <a:lstStyle/>
        <a:p>
          <a:endParaRPr lang="id-ID"/>
        </a:p>
      </dgm:t>
    </dgm:pt>
    <dgm:pt modelId="{FC220A21-1BEC-40B1-9DDB-D5DEEF95D369}" type="pres">
      <dgm:prSet presAssocID="{1B7C51BF-8D94-43FE-8980-5A7D1E6720E2}" presName="root2" presStyleCnt="0"/>
      <dgm:spPr/>
    </dgm:pt>
    <dgm:pt modelId="{E3601261-5D38-4469-928A-838CB1F7F748}" type="pres">
      <dgm:prSet presAssocID="{1B7C51BF-8D94-43FE-8980-5A7D1E6720E2}" presName="LevelTwoTextNode" presStyleLbl="node4" presStyleIdx="57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E6853E1C-FBEB-4D90-9975-DE5C5A160F5B}" type="pres">
      <dgm:prSet presAssocID="{1B7C51BF-8D94-43FE-8980-5A7D1E6720E2}" presName="level3hierChild" presStyleCnt="0"/>
      <dgm:spPr/>
    </dgm:pt>
    <dgm:pt modelId="{2A13B1BE-0CA0-47BB-A8FF-B94FE675F9B2}" type="pres">
      <dgm:prSet presAssocID="{6DDD3586-A3C0-492B-93A5-47339968B393}" presName="conn2-1" presStyleLbl="parChTrans1D4" presStyleIdx="58" presStyleCnt="59"/>
      <dgm:spPr/>
      <dgm:t>
        <a:bodyPr/>
        <a:lstStyle/>
        <a:p>
          <a:endParaRPr lang="id-ID"/>
        </a:p>
      </dgm:t>
    </dgm:pt>
    <dgm:pt modelId="{55B6D43F-F938-4540-A4D8-002A70B1D63A}" type="pres">
      <dgm:prSet presAssocID="{6DDD3586-A3C0-492B-93A5-47339968B393}" presName="connTx" presStyleLbl="parChTrans1D4" presStyleIdx="58" presStyleCnt="59"/>
      <dgm:spPr/>
      <dgm:t>
        <a:bodyPr/>
        <a:lstStyle/>
        <a:p>
          <a:endParaRPr lang="id-ID"/>
        </a:p>
      </dgm:t>
    </dgm:pt>
    <dgm:pt modelId="{BBEDADBB-3657-4AA6-A050-F95DEF1617DF}" type="pres">
      <dgm:prSet presAssocID="{2D71C73F-9E94-4A33-9EDC-271354016E40}" presName="root2" presStyleCnt="0"/>
      <dgm:spPr/>
    </dgm:pt>
    <dgm:pt modelId="{7B7E1051-93A0-4704-9C40-F874228323FE}" type="pres">
      <dgm:prSet presAssocID="{2D71C73F-9E94-4A33-9EDC-271354016E40}" presName="LevelTwoTextNode" presStyleLbl="node4" presStyleIdx="58" presStyleCnt="59">
        <dgm:presLayoutVars>
          <dgm:chPref val="3"/>
        </dgm:presLayoutVars>
      </dgm:prSet>
      <dgm:spPr/>
      <dgm:t>
        <a:bodyPr/>
        <a:lstStyle/>
        <a:p>
          <a:endParaRPr lang="id-ID"/>
        </a:p>
      </dgm:t>
    </dgm:pt>
    <dgm:pt modelId="{E586546D-FD3D-4D50-889B-F3577099C7B0}" type="pres">
      <dgm:prSet presAssocID="{2D71C73F-9E94-4A33-9EDC-271354016E40}" presName="level3hierChild" presStyleCnt="0"/>
      <dgm:spPr/>
    </dgm:pt>
  </dgm:ptLst>
  <dgm:cxnLst>
    <dgm:cxn modelId="{E9A836EA-8D4E-4FC4-8A30-1A2D8CBC49C4}" type="presOf" srcId="{C33AAEEE-E1C7-4C1B-BB47-3FA12811400E}" destId="{46337878-2B0A-43C1-A030-DC9B60A130F3}" srcOrd="0" destOrd="0" presId="urn:microsoft.com/office/officeart/2005/8/layout/hierarchy2"/>
    <dgm:cxn modelId="{9F079FFB-9E39-407A-B705-074D82642757}" type="presOf" srcId="{C28D932B-F750-4B3A-BA4D-BBE9B078A4CA}" destId="{3B2D6279-9B30-467D-AEFE-9610457948C3}" srcOrd="0" destOrd="0" presId="urn:microsoft.com/office/officeart/2005/8/layout/hierarchy2"/>
    <dgm:cxn modelId="{DA8B8C93-437A-4E91-A9C1-2DC3BEEBD139}" type="presOf" srcId="{BEDA2F3D-4679-413E-A416-735315930140}" destId="{31DE5CBA-3EB7-456E-A5D2-BDF0864CE576}" srcOrd="0" destOrd="0" presId="urn:microsoft.com/office/officeart/2005/8/layout/hierarchy2"/>
    <dgm:cxn modelId="{1056E03C-9363-48DA-9D07-0C84E1970E22}" type="presOf" srcId="{A17D2ADF-BF68-4D0E-97BC-9A16C8483926}" destId="{30103EF5-16AA-4F29-9713-C1A07202163D}" srcOrd="0" destOrd="0" presId="urn:microsoft.com/office/officeart/2005/8/layout/hierarchy2"/>
    <dgm:cxn modelId="{C5E4B610-B345-4804-A352-BBA79AC9E921}" srcId="{F001E745-D585-4443-BCE0-036F3CDB1F70}" destId="{A59C024B-63B4-4561-9088-539E02BD0209}" srcOrd="0" destOrd="0" parTransId="{5D4B146D-E6E1-402F-A239-23B5BF7EC810}" sibTransId="{7AA0051C-21A7-48FF-9FC9-3A6E7C166C83}"/>
    <dgm:cxn modelId="{29CBA479-C9C6-4EAA-A0DF-FCF37C1959BD}" type="presOf" srcId="{F14F9BD1-E791-4B0C-867F-B9580D5F53EA}" destId="{9C5F85E2-E222-4102-A9CC-76111CBE2986}" srcOrd="1" destOrd="0" presId="urn:microsoft.com/office/officeart/2005/8/layout/hierarchy2"/>
    <dgm:cxn modelId="{8D71DB5C-FA61-47BA-8823-CEBA996EC94C}" type="presOf" srcId="{5BD004B1-49C9-4362-B0FE-1BB42E1A875B}" destId="{317FBA71-ADD6-45D7-883E-0B721F59CDFD}" srcOrd="0" destOrd="0" presId="urn:microsoft.com/office/officeart/2005/8/layout/hierarchy2"/>
    <dgm:cxn modelId="{B307AF05-8DE2-4E72-8608-C2763FDD6F6F}" srcId="{FB25F275-9D73-47E2-B0E3-585BC032E3E8}" destId="{F001E745-D585-4443-BCE0-036F3CDB1F70}" srcOrd="6" destOrd="0" parTransId="{9DA6032F-4D69-4F40-A1A5-4458984ED098}" sibTransId="{7733E6FD-1A98-4568-802D-6ACCEDA5F59F}"/>
    <dgm:cxn modelId="{E26D744A-C0F3-4618-9137-48E808C2D4B7}" type="presOf" srcId="{EA98821E-62CA-4265-AC1F-033A7C504C6E}" destId="{605B14EC-3E1D-4D7E-BDE6-E78EAD4AA01A}" srcOrd="0" destOrd="0" presId="urn:microsoft.com/office/officeart/2005/8/layout/hierarchy2"/>
    <dgm:cxn modelId="{D6FDF902-B8EA-4131-B62C-FC355D6A9B98}" type="presOf" srcId="{E08832A3-6DFF-4364-86B3-72703A9D771B}" destId="{3902FD7A-08B3-4838-A8E7-D4DB74A84BB7}" srcOrd="1" destOrd="0" presId="urn:microsoft.com/office/officeart/2005/8/layout/hierarchy2"/>
    <dgm:cxn modelId="{9EAD9241-0202-42FE-A926-2201388E21DD}" type="presOf" srcId="{EEA6B921-EFCA-4696-A766-237F30FDC3EF}" destId="{F131F505-9DE0-4DD8-B3B1-830941043C00}" srcOrd="0" destOrd="0" presId="urn:microsoft.com/office/officeart/2005/8/layout/hierarchy2"/>
    <dgm:cxn modelId="{483F3D02-5862-4F69-B7E3-84B383AAC33E}" type="presOf" srcId="{00A2BDE9-3122-49C3-937E-05550074DE72}" destId="{2DFF4DEA-0B57-43FD-A17D-3BD5ECFA7A2D}" srcOrd="1" destOrd="0" presId="urn:microsoft.com/office/officeart/2005/8/layout/hierarchy2"/>
    <dgm:cxn modelId="{3B9C1098-1E93-4123-AD81-B0E3ECC6F8CA}" type="presOf" srcId="{1E3CBCEE-2567-4FB1-91C3-ADA3C04D0403}" destId="{9F70F003-198D-4D6E-99A1-4FBE9D264195}" srcOrd="0" destOrd="0" presId="urn:microsoft.com/office/officeart/2005/8/layout/hierarchy2"/>
    <dgm:cxn modelId="{C2643B8C-4B26-40A5-B579-42C2D2F831AD}" srcId="{FB25F275-9D73-47E2-B0E3-585BC032E3E8}" destId="{5AAD1F33-8B03-432C-93E0-393AEF2D2202}" srcOrd="8" destOrd="0" parTransId="{D078240D-2582-40ED-B7AE-C6D3B9F553B4}" sibTransId="{C54031D7-0900-427D-9A36-0E690C24125B}"/>
    <dgm:cxn modelId="{4F5548BD-99B0-4049-B20B-722ECCC1B51C}" type="presOf" srcId="{75233A3E-0649-4CA1-BE44-EBC8BB022330}" destId="{A1B24F49-8C87-456A-905C-16FFE76DD8FA}" srcOrd="0" destOrd="0" presId="urn:microsoft.com/office/officeart/2005/8/layout/hierarchy2"/>
    <dgm:cxn modelId="{5AFA211B-A1BB-4EEF-AADE-2ABBB92249CF}" type="presOf" srcId="{54F19BF4-E973-4E93-9047-2A1C3FED5B3F}" destId="{967C8E39-E260-4EF8-8AAC-D33B2EC0A59A}" srcOrd="0" destOrd="0" presId="urn:microsoft.com/office/officeart/2005/8/layout/hierarchy2"/>
    <dgm:cxn modelId="{3437FB02-2C0F-49A9-87EA-FEDA543837C2}" type="presOf" srcId="{8F1543A2-3577-4459-BC8A-50304C1A7093}" destId="{1A2EBD2B-E6A3-406E-B67F-7A09904FE352}" srcOrd="0" destOrd="0" presId="urn:microsoft.com/office/officeart/2005/8/layout/hierarchy2"/>
    <dgm:cxn modelId="{6AE9CE09-6FA8-4431-B112-F29AACA39C47}" type="presOf" srcId="{066F83F5-00AC-4059-87D6-FB9CA6A00B92}" destId="{E702100F-5D72-4863-97CB-7AA751746341}" srcOrd="0" destOrd="0" presId="urn:microsoft.com/office/officeart/2005/8/layout/hierarchy2"/>
    <dgm:cxn modelId="{A5D2F0C6-346E-4EB9-8B94-1DF5743E0002}" srcId="{277CFBFD-BA70-4BC9-ADD3-223640D4F984}" destId="{6814BE4F-B091-4B6C-A60C-C7794BA2992F}" srcOrd="0" destOrd="0" parTransId="{57E087BA-608D-4BFE-91D2-4B0EB8265D95}" sibTransId="{AC78CFDB-2C20-4B78-9ED2-7039FA90554B}"/>
    <dgm:cxn modelId="{0BDF7FF3-6536-440A-BC95-8DBAA288E44B}" type="presOf" srcId="{BEF6FE7C-561A-4613-80F1-3980F74333E8}" destId="{E52F3142-D346-4784-9753-D0967E6F8327}" srcOrd="1" destOrd="0" presId="urn:microsoft.com/office/officeart/2005/8/layout/hierarchy2"/>
    <dgm:cxn modelId="{379DD6B8-156E-48C6-AA8D-908DF913D6ED}" srcId="{EA98821E-62CA-4265-AC1F-033A7C504C6E}" destId="{67659C52-9CDE-40B5-9B33-90E356CC532B}" srcOrd="0" destOrd="0" parTransId="{F244DC63-36F2-4808-9DDF-C3AC20E44107}" sibTransId="{BE01756E-C663-4FEA-A17C-AAC5A84C06F2}"/>
    <dgm:cxn modelId="{ACED0F7C-0BB4-4232-ABAA-7A8EBB1459C6}" type="presOf" srcId="{BE7DE162-4726-4278-A84A-1CAF7B3FA854}" destId="{B2A7E2C8-674F-4EEE-B4EA-96C33C0A3791}" srcOrd="0" destOrd="0" presId="urn:microsoft.com/office/officeart/2005/8/layout/hierarchy2"/>
    <dgm:cxn modelId="{D5C8B98C-CA4A-44BA-9E20-559AF1B8F6D4}" type="presOf" srcId="{CD472B63-D636-46DA-8CF8-A65199514582}" destId="{90AA0822-6306-4D6F-A24E-4882E3E3AC9A}" srcOrd="0" destOrd="0" presId="urn:microsoft.com/office/officeart/2005/8/layout/hierarchy2"/>
    <dgm:cxn modelId="{3320CB7A-0C54-41A9-8BED-78CCC1AD914C}" srcId="{FB25F275-9D73-47E2-B0E3-585BC032E3E8}" destId="{54F19BF4-E973-4E93-9047-2A1C3FED5B3F}" srcOrd="14" destOrd="0" parTransId="{A362BBD1-6631-450F-80C7-01819FA117E7}" sibTransId="{142F991B-17D5-4288-9A15-2F5094377031}"/>
    <dgm:cxn modelId="{AA6EDCC2-8416-4733-8CD8-8ACE05E00518}" srcId="{CCDE1304-5282-43DC-9E8F-D9B15F69F12F}" destId="{A225AC7F-FA29-4ADA-9376-A7EE604D1DE8}" srcOrd="0" destOrd="0" parTransId="{BEF6FE7C-561A-4613-80F1-3980F74333E8}" sibTransId="{D0B8F28B-0936-4E89-BF83-BEC5818C89F6}"/>
    <dgm:cxn modelId="{49431396-FEDD-4463-A433-76CF6EF60963}" type="presOf" srcId="{356A8A58-C5EB-4402-9C29-D9DCF139C32F}" destId="{03F525F2-916A-4045-9983-3D4D4F53DD97}" srcOrd="1" destOrd="0" presId="urn:microsoft.com/office/officeart/2005/8/layout/hierarchy2"/>
    <dgm:cxn modelId="{83C6DC41-B301-43E0-8DFE-ACD50FE57B91}" type="presOf" srcId="{E03836A1-43E5-49C1-85AF-11F4ADCAB697}" destId="{EE50F108-D8DB-4793-9122-74134AC8A543}" srcOrd="1" destOrd="0" presId="urn:microsoft.com/office/officeart/2005/8/layout/hierarchy2"/>
    <dgm:cxn modelId="{4DF77DA7-7CA8-4CE6-894F-6EC08F5CD6CE}" type="presOf" srcId="{1DD2640C-101B-41D8-B22E-D2334AAD3DEC}" destId="{AC09C09E-CF90-4BFD-AF05-A59C57339A22}" srcOrd="1" destOrd="0" presId="urn:microsoft.com/office/officeart/2005/8/layout/hierarchy2"/>
    <dgm:cxn modelId="{6B8E6246-8593-4474-81CF-8BED213A3836}" type="presOf" srcId="{A59C024B-63B4-4561-9088-539E02BD0209}" destId="{111C760C-7FCD-4A36-B1F9-2C9C1B07030A}" srcOrd="0" destOrd="0" presId="urn:microsoft.com/office/officeart/2005/8/layout/hierarchy2"/>
    <dgm:cxn modelId="{75C9BC62-08B5-4927-84D4-75024C9EE263}" type="presOf" srcId="{3E466A59-03E8-41A1-9EF3-BFD62000FDF5}" destId="{380EA8AC-6524-4BD3-B6C5-E6927237A7B6}" srcOrd="0" destOrd="0" presId="urn:microsoft.com/office/officeart/2005/8/layout/hierarchy2"/>
    <dgm:cxn modelId="{8AC23660-0672-4D66-926E-10DCB8928A7D}" type="presOf" srcId="{D1AB6728-2BC0-4E34-87ED-6008332CC36E}" destId="{4B22EFDF-0C86-4A7B-9990-7E11E3A256AF}" srcOrd="1" destOrd="0" presId="urn:microsoft.com/office/officeart/2005/8/layout/hierarchy2"/>
    <dgm:cxn modelId="{1CC871FA-4B97-460D-9249-11D8580D378F}" srcId="{01806F40-FFEB-405F-98C4-6C501C58F9E1}" destId="{1B7C51BF-8D94-43FE-8980-5A7D1E6720E2}" srcOrd="2" destOrd="0" parTransId="{5EE9412C-6003-4549-AD15-D2B2BE25EF3F}" sibTransId="{A26400F6-4C40-4473-95D8-0C26AD642362}"/>
    <dgm:cxn modelId="{F43D3574-6645-4E86-B085-3BCEA044ED88}" type="presOf" srcId="{D3E7FF30-02FF-4B0C-83E3-F87194FD4EEE}" destId="{DD8687BA-7955-45FB-AB73-1BB091C21352}" srcOrd="1" destOrd="0" presId="urn:microsoft.com/office/officeart/2005/8/layout/hierarchy2"/>
    <dgm:cxn modelId="{03175F09-099D-49CD-886A-1D3427DEF22C}" type="presOf" srcId="{E00B9ECF-6774-4172-A6B4-F098251CB448}" destId="{7DB25683-7D92-427E-BD65-D407272FB601}" srcOrd="0" destOrd="0" presId="urn:microsoft.com/office/officeart/2005/8/layout/hierarchy2"/>
    <dgm:cxn modelId="{5BF7477D-E26B-4015-BFE7-503B307AE7CF}" type="presOf" srcId="{E4516312-895D-4144-BACB-E1FF546D608B}" destId="{04A5F6F0-BB79-4B0A-B798-C041C0EB6DF6}" srcOrd="1" destOrd="0" presId="urn:microsoft.com/office/officeart/2005/8/layout/hierarchy2"/>
    <dgm:cxn modelId="{35270F4D-6CF8-4F67-B2B1-CD250EBD5E11}" type="presOf" srcId="{A31FB205-B5CA-452A-BEF4-9F6FE26BC8D5}" destId="{F116D0E2-9E99-478E-B279-9A6877F22343}" srcOrd="1" destOrd="0" presId="urn:microsoft.com/office/officeart/2005/8/layout/hierarchy2"/>
    <dgm:cxn modelId="{FFC4AC2C-82FC-4D06-A0F4-DB8E8E729960}" type="presOf" srcId="{C76F1EA1-A53A-4986-AC49-BB1132E06323}" destId="{64472027-1757-40D0-8288-CC106AC0E669}" srcOrd="0" destOrd="0" presId="urn:microsoft.com/office/officeart/2005/8/layout/hierarchy2"/>
    <dgm:cxn modelId="{4E42E420-58E7-49AE-9095-65133D9B38E9}" type="presOf" srcId="{1AF0CE75-306C-46AE-A441-186DEFBC9985}" destId="{F3AC8E3A-0208-44C8-9155-1515FA9D9458}" srcOrd="0" destOrd="0" presId="urn:microsoft.com/office/officeart/2005/8/layout/hierarchy2"/>
    <dgm:cxn modelId="{7A5CA56C-0C90-4D09-A5F9-352B3AC587E4}" type="presOf" srcId="{A225AC7F-FA29-4ADA-9376-A7EE604D1DE8}" destId="{3D2CB086-0DB5-47B9-AF4B-D685A71DFA4B}" srcOrd="0" destOrd="0" presId="urn:microsoft.com/office/officeart/2005/8/layout/hierarchy2"/>
    <dgm:cxn modelId="{1FC969F4-F046-478C-9A22-ACF3755CE14B}" srcId="{341BDDCE-95F8-4AD0-BCE1-C23126A05D7B}" destId="{E3B785EB-4D49-48EC-BFFD-197A8EA41B2F}" srcOrd="1" destOrd="0" parTransId="{D3E7FF30-02FF-4B0C-83E3-F87194FD4EEE}" sibTransId="{9B34AE26-1231-4B00-BEC5-A8C37902785B}"/>
    <dgm:cxn modelId="{FB1A82A9-937D-47DC-9CD3-BD83DE4BF5F6}" type="presOf" srcId="{24AC00F5-3DFC-4642-B428-662D8ABCA8DA}" destId="{2926D249-5CFC-421D-B5DC-9CC520158C55}" srcOrd="0" destOrd="0" presId="urn:microsoft.com/office/officeart/2005/8/layout/hierarchy2"/>
    <dgm:cxn modelId="{6B8D1B84-0CBF-485C-B244-C9BB70A77ADD}" type="presOf" srcId="{9C054A08-6612-4CF0-BBED-D2FFFE142948}" destId="{B51FFDA0-626D-4CBB-B980-0B90DEF340BC}" srcOrd="0" destOrd="0" presId="urn:microsoft.com/office/officeart/2005/8/layout/hierarchy2"/>
    <dgm:cxn modelId="{0F62E618-7C94-4FD4-A0DA-0F6D3C6B0200}" type="presOf" srcId="{03BCC3B2-0137-4508-B71B-A41BE30C3EA4}" destId="{65B9FEDE-C8B9-41B7-AE05-517C1975A1BA}" srcOrd="0" destOrd="0" presId="urn:microsoft.com/office/officeart/2005/8/layout/hierarchy2"/>
    <dgm:cxn modelId="{8EF1985B-7982-4B94-8FB5-C4F6594A0803}" srcId="{341BDDCE-95F8-4AD0-BCE1-C23126A05D7B}" destId="{368C6009-57C5-4D53-8205-F972C4519636}" srcOrd="0" destOrd="0" parTransId="{1E3CBCEE-2567-4FB1-91C3-ADA3C04D0403}" sibTransId="{CE7ACD78-7216-4830-8923-826566C1D3F3}"/>
    <dgm:cxn modelId="{B4CC2B67-2121-491D-A43A-360844A0F590}" type="presOf" srcId="{C8BEB2DF-CB8B-475A-A598-C929D5DD62CD}" destId="{809B6E78-51CD-4224-BCAC-18696B83379F}" srcOrd="0" destOrd="0" presId="urn:microsoft.com/office/officeart/2005/8/layout/hierarchy2"/>
    <dgm:cxn modelId="{E1AF951F-FBB2-4778-B5B0-729B019BDAFB}" srcId="{FB25F275-9D73-47E2-B0E3-585BC032E3E8}" destId="{34147403-E147-4A10-B4DC-BFA05791113D}" srcOrd="5" destOrd="0" parTransId="{78BAAC93-49DF-44F3-8659-DAAE10598F3E}" sibTransId="{9F1802F9-BA3A-44E2-ABDE-B1EE749E8B69}"/>
    <dgm:cxn modelId="{25AFB232-F040-4E9D-9038-4536D1E17574}" srcId="{EE85EAD4-9157-411E-8364-023C4AF1FB08}" destId="{E98646BE-45C8-472B-83A0-0304BEA532FF}" srcOrd="0" destOrd="0" parTransId="{FABDDC48-2FD3-4D99-A315-0BB5364328AC}" sibTransId="{ACF40AF8-BD46-4CB7-8F87-729012F44D10}"/>
    <dgm:cxn modelId="{823B989E-3DF3-4141-8FDE-7B725CCBC22D}" type="presOf" srcId="{BEF6FE7C-561A-4613-80F1-3980F74333E8}" destId="{4540B2FE-3DE3-4D8E-8A7B-10892792FBB7}" srcOrd="0" destOrd="0" presId="urn:microsoft.com/office/officeart/2005/8/layout/hierarchy2"/>
    <dgm:cxn modelId="{D2ABAA56-E6A3-44A6-9257-F0E0AFA70555}" type="presOf" srcId="{EE85EAD4-9157-411E-8364-023C4AF1FB08}" destId="{297D59A5-C6B3-4EAB-B25E-C244DF8E0AB3}" srcOrd="0" destOrd="0" presId="urn:microsoft.com/office/officeart/2005/8/layout/hierarchy2"/>
    <dgm:cxn modelId="{50D1850D-673B-4896-B434-53AD6CC75D71}" type="presOf" srcId="{6572D019-BF53-4796-B472-F3FDE713CEF1}" destId="{550B4DBD-DF93-4F27-AB0F-D35AD9C41948}" srcOrd="0" destOrd="0" presId="urn:microsoft.com/office/officeart/2005/8/layout/hierarchy2"/>
    <dgm:cxn modelId="{71B08006-591A-4228-9518-34FE0ED9FE1A}" type="presOf" srcId="{5EE9412C-6003-4549-AD15-D2B2BE25EF3F}" destId="{443FC289-9844-45B5-B844-41C3041678EE}" srcOrd="1" destOrd="0" presId="urn:microsoft.com/office/officeart/2005/8/layout/hierarchy2"/>
    <dgm:cxn modelId="{3749B88D-3301-423F-AF61-32531D1EAA6E}" type="presOf" srcId="{90DD72DF-DD05-4964-8266-5DE1AC98769E}" destId="{38841104-A2BD-4FAF-92DC-8C50E8873F2C}" srcOrd="0" destOrd="0" presId="urn:microsoft.com/office/officeart/2005/8/layout/hierarchy2"/>
    <dgm:cxn modelId="{7A452CF1-DA91-4EF6-9DB8-B65D6638EA19}" type="presOf" srcId="{6197C6F2-F83F-41CD-97E9-E08AF1E1FAAC}" destId="{0A8B3C22-2716-4F1D-94D2-81BE73DB7332}" srcOrd="1" destOrd="0" presId="urn:microsoft.com/office/officeart/2005/8/layout/hierarchy2"/>
    <dgm:cxn modelId="{1A394236-C4E3-4512-A614-B5C77CCBDA0E}" srcId="{B87F38B2-AA90-4054-BA6E-F94246469F7A}" destId="{3E258ACF-7E54-4B92-B40A-FC07C9B7145C}" srcOrd="0" destOrd="0" parTransId="{690D2D9B-C01F-4B53-A8B7-0988EE09D339}" sibTransId="{AC850B97-D30F-4134-8EEB-7127487663E8}"/>
    <dgm:cxn modelId="{5FAB9D65-33A1-4774-A138-489EA1FE8697}" type="presOf" srcId="{C28D932B-F750-4B3A-BA4D-BBE9B078A4CA}" destId="{6C041117-DE97-4C06-8FCD-29630739093F}" srcOrd="1" destOrd="0" presId="urn:microsoft.com/office/officeart/2005/8/layout/hierarchy2"/>
    <dgm:cxn modelId="{CA768146-7291-4F13-8741-D611A6D80105}" srcId="{C5F52ACF-0507-4E42-A689-7FBCBE51C2C8}" destId="{3E466A59-03E8-41A1-9EF3-BFD62000FDF5}" srcOrd="0" destOrd="0" parTransId="{02519CE7-090C-41F4-8007-412B02DA02DF}" sibTransId="{A1D0992B-5163-4DC8-A39E-A7D200F07CD3}"/>
    <dgm:cxn modelId="{AC217567-695D-4EBF-AB2F-281F90B69287}" srcId="{FB25F275-9D73-47E2-B0E3-585BC032E3E8}" destId="{44EB2776-873D-46A6-8B92-4D08814557F9}" srcOrd="7" destOrd="0" parTransId="{FA59C2EE-AA62-410D-83DB-5099863F17E7}" sibTransId="{1449BA4E-CBA3-4613-BFFE-D21B1FBC3E91}"/>
    <dgm:cxn modelId="{86F08EE0-1771-4880-A273-0D6018F232DB}" srcId="{FFA61783-703A-4292-AE70-E1F1E35F02DF}" destId="{066F83F5-00AC-4059-87D6-FB9CA6A00B92}" srcOrd="0" destOrd="0" parTransId="{915DA435-73CA-4CCA-8553-5A0A157DF018}" sibTransId="{38D95630-CC86-48BF-A3AA-05ED5ACEAC76}"/>
    <dgm:cxn modelId="{50E93C12-E3F7-4FE0-BE4D-7DF9C511C74A}" type="presOf" srcId="{EF137F5D-1FD5-4238-A34D-BE202E8C5E76}" destId="{64F79A5A-D3F5-40C4-968E-F1ACD285995F}" srcOrd="0" destOrd="0" presId="urn:microsoft.com/office/officeart/2005/8/layout/hierarchy2"/>
    <dgm:cxn modelId="{AC7DFE63-6DBD-4674-B62E-4B121BD25C1A}" type="presOf" srcId="{A31FB205-B5CA-452A-BEF4-9F6FE26BC8D5}" destId="{60FF205F-25E7-4A36-AB55-9EA777B3D8A3}" srcOrd="0" destOrd="0" presId="urn:microsoft.com/office/officeart/2005/8/layout/hierarchy2"/>
    <dgm:cxn modelId="{76D31BA6-1950-4A38-8618-F408E1181310}" type="presOf" srcId="{6DDD3586-A3C0-492B-93A5-47339968B393}" destId="{55B6D43F-F938-4540-A4D8-002A70B1D63A}" srcOrd="1" destOrd="0" presId="urn:microsoft.com/office/officeart/2005/8/layout/hierarchy2"/>
    <dgm:cxn modelId="{535FFA73-9BE7-4CD8-9286-ED1E31C6D19F}" type="presOf" srcId="{8E984445-568B-4D99-A4D5-70D613C6725B}" destId="{683DA410-E660-4245-A3A0-0437358ECB4F}" srcOrd="0" destOrd="0" presId="urn:microsoft.com/office/officeart/2005/8/layout/hierarchy2"/>
    <dgm:cxn modelId="{287989C7-B340-40F4-BF85-95D1D74F8853}" type="presOf" srcId="{B53C518C-9FA4-4E1A-9792-7EE018275D52}" destId="{4FDAAEB0-D0DB-4936-8373-C6181C6F5B54}" srcOrd="1" destOrd="0" presId="urn:microsoft.com/office/officeart/2005/8/layout/hierarchy2"/>
    <dgm:cxn modelId="{19D5515E-D7EF-4813-B8BC-85A95C95B184}" type="presOf" srcId="{C5F52ACF-0507-4E42-A689-7FBCBE51C2C8}" destId="{2ED42D7E-E032-4EE4-BAB1-7940EE6BD077}" srcOrd="0" destOrd="0" presId="urn:microsoft.com/office/officeart/2005/8/layout/hierarchy2"/>
    <dgm:cxn modelId="{4F67EAEC-E9D5-492A-968A-234FE435C070}" srcId="{386D7753-491C-4DAB-B4B1-2EEE213B23D0}" destId="{47951562-B30B-4FC1-BB9C-8A67A99EC988}" srcOrd="0" destOrd="0" parTransId="{00A2BDE9-3122-49C3-937E-05550074DE72}" sibTransId="{9E820A6A-2FE2-4B84-A997-4774CE00690F}"/>
    <dgm:cxn modelId="{3E6BE141-250D-4EF3-89B9-1F65325E8E72}" srcId="{341BDDCE-95F8-4AD0-BCE1-C23126A05D7B}" destId="{386D7753-491C-4DAB-B4B1-2EEE213B23D0}" srcOrd="2" destOrd="0" parTransId="{AAF1CCF2-3D34-4167-BA19-3414F5DE56B4}" sibTransId="{1BF341CE-2EB4-486C-B8AD-802E5E0282CD}"/>
    <dgm:cxn modelId="{C6403731-CBA5-436E-96B6-741598407A0A}" type="presOf" srcId="{1464F0A2-E78C-4A81-BBF9-BB9795FBC9E0}" destId="{9D067EFA-87AA-4FC7-83EE-EFC841763EDA}" srcOrd="0" destOrd="0" presId="urn:microsoft.com/office/officeart/2005/8/layout/hierarchy2"/>
    <dgm:cxn modelId="{1F8E1177-65FC-4567-B54D-94E6E1CEFF28}" type="presOf" srcId="{356A8A58-C5EB-4402-9C29-D9DCF139C32F}" destId="{C4CE9161-2F50-49E1-BB49-2CFEC0A276C0}" srcOrd="0" destOrd="0" presId="urn:microsoft.com/office/officeart/2005/8/layout/hierarchy2"/>
    <dgm:cxn modelId="{0F4664E7-E9BF-4E3C-AC4E-7D39E2BD35C1}" type="presOf" srcId="{2D71C73F-9E94-4A33-9EDC-271354016E40}" destId="{7B7E1051-93A0-4704-9C40-F874228323FE}" srcOrd="0" destOrd="0" presId="urn:microsoft.com/office/officeart/2005/8/layout/hierarchy2"/>
    <dgm:cxn modelId="{2DE6A54F-B164-4104-AB10-50A045F0DF0B}" type="presOf" srcId="{3E6B71DA-0566-4BC1-83A6-73512CC00358}" destId="{95585F40-05B9-41C2-AB64-7EF7B66C37E4}" srcOrd="1" destOrd="0" presId="urn:microsoft.com/office/officeart/2005/8/layout/hierarchy2"/>
    <dgm:cxn modelId="{DF8CFF05-C6DC-4208-BFB0-0F554789827E}" srcId="{5AAD1F33-8B03-432C-93E0-393AEF2D2202}" destId="{566D31AA-7001-415D-B560-ABC086F5B829}" srcOrd="0" destOrd="0" parTransId="{0E51D404-588E-4C3D-8324-35DF233304F5}" sibTransId="{97A4E524-1999-473B-A488-7AADEAC678A1}"/>
    <dgm:cxn modelId="{AFF3D1F3-2426-4CFF-8687-DF91A332DE59}" type="presOf" srcId="{02A86B27-E670-4CA3-AB2C-DA8686BFBD72}" destId="{3E243F0F-5BC7-4232-B346-C9E1F7922199}" srcOrd="0" destOrd="0" presId="urn:microsoft.com/office/officeart/2005/8/layout/hierarchy2"/>
    <dgm:cxn modelId="{66BA700F-5205-4FE8-BD77-CE40FB8578DA}" srcId="{FB25F275-9D73-47E2-B0E3-585BC032E3E8}" destId="{5E5961D3-E51C-4C66-AB3C-8BBB5D4C2264}" srcOrd="10" destOrd="0" parTransId="{E03836A1-43E5-49C1-85AF-11F4ADCAB697}" sibTransId="{3F28A63E-1A16-4794-9778-96D8FEA5DAFA}"/>
    <dgm:cxn modelId="{DD115A1B-C162-4C50-A326-6237955ED14E}" type="presOf" srcId="{F1E541E2-7E10-47A1-8DB8-579A3DAE4F6D}" destId="{631CA552-9267-4921-AB0B-E2875A11A771}" srcOrd="1" destOrd="0" presId="urn:microsoft.com/office/officeart/2005/8/layout/hierarchy2"/>
    <dgm:cxn modelId="{66D2877D-1209-4E7D-B6DF-332E682504D2}" type="presOf" srcId="{277CFBFD-BA70-4BC9-ADD3-223640D4F984}" destId="{FAD6E49A-F37C-43E0-8F60-D92CF3BC6CDF}" srcOrd="0" destOrd="0" presId="urn:microsoft.com/office/officeart/2005/8/layout/hierarchy2"/>
    <dgm:cxn modelId="{1F4FDD2A-CFA1-4EE5-AA10-83C93C8F9E9F}" type="presOf" srcId="{75B143D1-AE35-46A0-BC63-D7FE6D222D1B}" destId="{3D978418-B893-4E35-91C7-4E817C256045}" srcOrd="0" destOrd="0" presId="urn:microsoft.com/office/officeart/2005/8/layout/hierarchy2"/>
    <dgm:cxn modelId="{5FA33C9D-BE8D-4ADA-9BA7-244AD32EEC9A}" type="presOf" srcId="{F244DC63-36F2-4808-9DDF-C3AC20E44107}" destId="{85D9D14B-59E8-487D-B94C-CBD04376A6C3}" srcOrd="1" destOrd="0" presId="urn:microsoft.com/office/officeart/2005/8/layout/hierarchy2"/>
    <dgm:cxn modelId="{F1F27780-3582-4B93-9BD0-C2BE98B905E9}" type="presOf" srcId="{66DD216C-6C3E-49E1-AE65-0F54A730E54B}" destId="{77DFB580-088D-4374-BB16-BBAA3D87035C}" srcOrd="1" destOrd="0" presId="urn:microsoft.com/office/officeart/2005/8/layout/hierarchy2"/>
    <dgm:cxn modelId="{31D3051F-AE1F-4521-8067-02EE13917AB1}" srcId="{C8BEB2DF-CB8B-475A-A598-C929D5DD62CD}" destId="{E0C1324D-81DB-476D-87A4-0DBFDC580D4B}" srcOrd="0" destOrd="0" parTransId="{90DD72DF-DD05-4964-8266-5DE1AC98769E}" sibTransId="{5C5A705F-4DAD-4D7A-825F-3414905912BC}"/>
    <dgm:cxn modelId="{5E89AADB-A7DA-4769-BE45-E25ADF342112}" type="presOf" srcId="{915DA435-73CA-4CCA-8553-5A0A157DF018}" destId="{F44E58FD-B227-48D0-AC64-98906533F3EC}" srcOrd="0" destOrd="0" presId="urn:microsoft.com/office/officeart/2005/8/layout/hierarchy2"/>
    <dgm:cxn modelId="{A5E26CD0-31EF-456B-B65B-FDBE2CE6CFD1}" srcId="{FB25F275-9D73-47E2-B0E3-585BC032E3E8}" destId="{B87F38B2-AA90-4054-BA6E-F94246469F7A}" srcOrd="3" destOrd="0" parTransId="{C28D932B-F750-4B3A-BA4D-BBE9B078A4CA}" sibTransId="{7099DAB1-535C-4545-99D4-AF7ABA50AFF8}"/>
    <dgm:cxn modelId="{C3BF79F5-3428-4289-B124-4A054CAC1219}" type="presOf" srcId="{9EC4DC1F-CD38-4FCF-A2AA-4E0E57E3A5F9}" destId="{479AF584-A79E-418E-AC14-CE1E3FA3D6F4}" srcOrd="1" destOrd="0" presId="urn:microsoft.com/office/officeart/2005/8/layout/hierarchy2"/>
    <dgm:cxn modelId="{C0089364-F75F-42CB-BCE6-123F1A754F92}" type="presOf" srcId="{4E2344DE-9EE3-49CE-8DA1-D1AA05719A7C}" destId="{DFFB2144-86C4-4DDD-BE22-9B67C0D9C002}" srcOrd="0" destOrd="0" presId="urn:microsoft.com/office/officeart/2005/8/layout/hierarchy2"/>
    <dgm:cxn modelId="{C1D003C8-5FA3-450B-8DB5-F600F773318A}" type="presOf" srcId="{6638CB94-B127-4A60-86AC-F741C9E5CFB7}" destId="{1CA485A2-E69B-4DE3-B013-64110C8FA575}" srcOrd="0" destOrd="0" presId="urn:microsoft.com/office/officeart/2005/8/layout/hierarchy2"/>
    <dgm:cxn modelId="{8E6D3BEA-B7A7-4D51-8F98-DB95F07D82B9}" type="presOf" srcId="{E4516312-895D-4144-BACB-E1FF546D608B}" destId="{22B5C618-1FB4-460A-AB81-47C6DFB8348F}" srcOrd="0" destOrd="0" presId="urn:microsoft.com/office/officeart/2005/8/layout/hierarchy2"/>
    <dgm:cxn modelId="{70B1C295-4A19-4FDB-B076-F9D569C869DD}" type="presOf" srcId="{D965EB68-2AB5-47D4-9424-6A2907EB5D4F}" destId="{DE52FDAE-78A7-49E3-A1D6-C27324AA3C7C}" srcOrd="0" destOrd="0" presId="urn:microsoft.com/office/officeart/2005/8/layout/hierarchy2"/>
    <dgm:cxn modelId="{60B217BD-6FE9-4763-BC73-507B336E27A6}" type="presOf" srcId="{9B2F4B20-C893-4F21-AC3B-1E898B00E56F}" destId="{EC5EEDE9-3F58-4A78-A522-B5170FF054B5}" srcOrd="0" destOrd="0" presId="urn:microsoft.com/office/officeart/2005/8/layout/hierarchy2"/>
    <dgm:cxn modelId="{04DEC9D6-DD37-4553-A1D2-39D4BEF99DF0}" srcId="{EF137F5D-1FD5-4238-A34D-BE202E8C5E76}" destId="{FF2CACF7-FBD0-4D63-A356-FFBD90ECAB70}" srcOrd="0" destOrd="0" parTransId="{B582F8D4-C2E7-47C9-A6A9-B247AC831DF7}" sibTransId="{78221C9F-2600-4EA4-AF7F-CCF85E3FCD3C}"/>
    <dgm:cxn modelId="{472E8391-6E2C-4ADC-A5F5-450D05A43609}" type="presOf" srcId="{00A2BDE9-3122-49C3-937E-05550074DE72}" destId="{D53285C4-44F5-4A70-851E-C28715EE433F}" srcOrd="0" destOrd="0" presId="urn:microsoft.com/office/officeart/2005/8/layout/hierarchy2"/>
    <dgm:cxn modelId="{90F6A219-9B20-4A28-A84C-DD7E717E972B}" type="presOf" srcId="{A4C81534-EAC3-4E92-A4F4-1D029175C678}" destId="{6052F028-694C-41B3-A717-6BCF0D69CE1E}" srcOrd="0" destOrd="0" presId="urn:microsoft.com/office/officeart/2005/8/layout/hierarchy2"/>
    <dgm:cxn modelId="{86FD15FB-AC4C-455C-86EB-D0EB20AA2B7E}" type="presOf" srcId="{F14F9BD1-E791-4B0C-867F-B9580D5F53EA}" destId="{2C7F820A-8A32-44FA-B5A6-5CC0FA9ACAB8}" srcOrd="0" destOrd="0" presId="urn:microsoft.com/office/officeart/2005/8/layout/hierarchy2"/>
    <dgm:cxn modelId="{205EDDB3-49F3-4F0C-A512-9E4F42DA69DF}" type="presOf" srcId="{FB25F275-9D73-47E2-B0E3-585BC032E3E8}" destId="{FD4DA406-D257-4649-AB8C-121956EC791D}" srcOrd="0" destOrd="0" presId="urn:microsoft.com/office/officeart/2005/8/layout/hierarchy2"/>
    <dgm:cxn modelId="{92DB4ED0-43E3-4EC5-8087-796274746C00}" type="presOf" srcId="{01806F40-FFEB-405F-98C4-6C501C58F9E1}" destId="{B3C86C21-A4E2-4447-9375-689F15132089}" srcOrd="0" destOrd="0" presId="urn:microsoft.com/office/officeart/2005/8/layout/hierarchy2"/>
    <dgm:cxn modelId="{DDC2E1FD-D513-49BE-8F12-10EEF5A1E848}" srcId="{FB25F275-9D73-47E2-B0E3-585BC032E3E8}" destId="{DDF08F61-39A2-4419-8BC6-DEE4A7ECEEA8}" srcOrd="11" destOrd="0" parTransId="{6572D019-BF53-4796-B472-F3FDE713CEF1}" sibTransId="{733C477A-F18F-4684-A33B-2DDE3555FDA3}"/>
    <dgm:cxn modelId="{AA34E184-AC8C-40A7-9EE7-5677E5403A15}" srcId="{34147403-E147-4A10-B4DC-BFA05791113D}" destId="{FFBFA9D8-64CA-42B7-9F5B-3195B7093B34}" srcOrd="0" destOrd="0" parTransId="{52E37BC4-76C1-408D-BB53-3E9EF7C4DFC4}" sibTransId="{FC4BA924-5FBC-474A-97EE-965FA6A9BCFA}"/>
    <dgm:cxn modelId="{F5D1A573-72E5-48AF-A6E4-237DB7A001FD}" type="presOf" srcId="{AB54D181-AFBA-489D-B54F-69EF6237A3DC}" destId="{61C48007-FD60-483A-9A6E-542862BF067E}" srcOrd="1" destOrd="0" presId="urn:microsoft.com/office/officeart/2005/8/layout/hierarchy2"/>
    <dgm:cxn modelId="{6741AF1C-9EAE-4DD0-B689-A9944FC33DE9}" type="presOf" srcId="{915DA435-73CA-4CCA-8553-5A0A157DF018}" destId="{4D4C6162-6054-47B7-8CCD-44A7452918D1}" srcOrd="1" destOrd="0" presId="urn:microsoft.com/office/officeart/2005/8/layout/hierarchy2"/>
    <dgm:cxn modelId="{9B94F422-CE81-44EB-AD80-F9781F436807}" srcId="{A225AC7F-FA29-4ADA-9376-A7EE604D1DE8}" destId="{0142B296-BA51-4CE8-977A-4774B1C1F78F}" srcOrd="0" destOrd="0" parTransId="{9EC4DC1F-CD38-4FCF-A2AA-4E0E57E3A5F9}" sibTransId="{82D35EEC-81EA-43EA-B9C4-E0FB85C3F2D0}"/>
    <dgm:cxn modelId="{72122E7F-7A40-47D0-8459-799EB01AE2AA}" srcId="{9C054A08-6612-4CF0-BBED-D2FFFE142948}" destId="{CCDE1304-5282-43DC-9E8F-D9B15F69F12F}" srcOrd="1" destOrd="0" parTransId="{75B143D1-AE35-46A0-BC63-D7FE6D222D1B}" sibTransId="{B30D1BF5-D2E0-403D-9E92-8B7CA010AA04}"/>
    <dgm:cxn modelId="{C35DB99C-3E8D-4860-8524-19B34E04B4F8}" srcId="{DDF08F61-39A2-4419-8BC6-DEE4A7ECEEA8}" destId="{B92D790C-CC05-4B08-9EE5-37C1A2E87AF9}" srcOrd="0" destOrd="0" parTransId="{02A86B27-E670-4CA3-AB2C-DA8686BFBD72}" sibTransId="{4C67F739-895E-41C3-A597-F18D3392A178}"/>
    <dgm:cxn modelId="{C6E4D1E2-FC9A-4141-A0EF-AA692FC0BE8C}" type="presOf" srcId="{341BDDCE-95F8-4AD0-BCE1-C23126A05D7B}" destId="{2EED9EA3-CA13-464F-B484-A3CBA47A5BCD}" srcOrd="0" destOrd="0" presId="urn:microsoft.com/office/officeart/2005/8/layout/hierarchy2"/>
    <dgm:cxn modelId="{E654BCB2-8CB0-4F0F-BC19-4B28F537B831}" srcId="{1B7C51BF-8D94-43FE-8980-5A7D1E6720E2}" destId="{2D71C73F-9E94-4A33-9EDC-271354016E40}" srcOrd="0" destOrd="0" parTransId="{6DDD3586-A3C0-492B-93A5-47339968B393}" sibTransId="{C1E7A4DE-BBE6-4152-B41C-F67123C04464}"/>
    <dgm:cxn modelId="{343DF4C1-37E2-4878-80F1-70A5B073BC02}" type="presOf" srcId="{A8EF2A96-56C5-4FFF-A4A6-39AAFB4AB55F}" destId="{428C7C70-A976-485A-AEC1-4837B0DEDD86}" srcOrd="0" destOrd="0" presId="urn:microsoft.com/office/officeart/2005/8/layout/hierarchy2"/>
    <dgm:cxn modelId="{92F9F794-364F-4951-83E5-F6CE2B12C933}" type="presOf" srcId="{5AAD1F33-8B03-432C-93E0-393AEF2D2202}" destId="{03AF0688-2697-43DF-89CB-811439BD2CCE}" srcOrd="0" destOrd="0" presId="urn:microsoft.com/office/officeart/2005/8/layout/hierarchy2"/>
    <dgm:cxn modelId="{FD0D8CFA-49FE-4385-BDD3-05A30A3F7CAF}" srcId="{FB25F275-9D73-47E2-B0E3-585BC032E3E8}" destId="{A4C81534-EAC3-4E92-A4F4-1D029175C678}" srcOrd="13" destOrd="0" parTransId="{B53C518C-9FA4-4E1A-9792-7EE018275D52}" sibTransId="{6D39B31B-08D2-4D72-9B60-5B90EF30CA0A}"/>
    <dgm:cxn modelId="{29462430-F881-43E1-A911-53D999D4AFC2}" type="presOf" srcId="{57E087BA-608D-4BFE-91D2-4B0EB8265D95}" destId="{5A93482D-9308-46EE-9F39-B65AD665F66D}" srcOrd="1" destOrd="0" presId="urn:microsoft.com/office/officeart/2005/8/layout/hierarchy2"/>
    <dgm:cxn modelId="{DC79C9AC-3B58-46E4-86D0-0A68DA0F1736}" type="presOf" srcId="{02A86B27-E670-4CA3-AB2C-DA8686BFBD72}" destId="{1C9CFB66-4ED5-4A3C-892C-7544D4303899}" srcOrd="1" destOrd="0" presId="urn:microsoft.com/office/officeart/2005/8/layout/hierarchy2"/>
    <dgm:cxn modelId="{1E609DFA-160E-464D-A4C0-C660FE750B8F}" srcId="{1464F0A2-E78C-4A81-BBF9-BB9795FBC9E0}" destId="{A17D2ADF-BF68-4D0E-97BC-9A16C8483926}" srcOrd="0" destOrd="0" parTransId="{42757832-8B34-43E8-97AD-6B400BEBEB1B}" sibTransId="{AF4D314E-853A-4B87-9FFE-F7A8D3F0399A}"/>
    <dgm:cxn modelId="{55F923F6-EB54-44DE-B1AF-7805A9F91796}" type="presOf" srcId="{52E37BC4-76C1-408D-BB53-3E9EF7C4DFC4}" destId="{6579B503-7E27-4768-BCBA-61592FB08FB7}" srcOrd="1" destOrd="0" presId="urn:microsoft.com/office/officeart/2005/8/layout/hierarchy2"/>
    <dgm:cxn modelId="{ADB87640-9910-470A-A32C-235901B1B120}" type="presOf" srcId="{75B143D1-AE35-46A0-BC63-D7FE6D222D1B}" destId="{5B50ED03-5051-4B78-9F91-2A275CD2E976}" srcOrd="1" destOrd="0" presId="urn:microsoft.com/office/officeart/2005/8/layout/hierarchy2"/>
    <dgm:cxn modelId="{EF51C4C1-0A9D-4935-802D-37DC9BC98E6B}" type="presOf" srcId="{C4D0328F-E1B8-4408-8D52-D66620C7E134}" destId="{FB087496-4994-4A96-B040-D6F2A667DF63}" srcOrd="0" destOrd="0" presId="urn:microsoft.com/office/officeart/2005/8/layout/hierarchy2"/>
    <dgm:cxn modelId="{54E190C3-E2D4-44F2-BDC2-CA776F3CF711}" type="presOf" srcId="{F244DC63-36F2-4808-9DDF-C3AC20E44107}" destId="{0D3E29D0-7FB0-4F79-8944-79F65FB2BDBA}" srcOrd="0" destOrd="0" presId="urn:microsoft.com/office/officeart/2005/8/layout/hierarchy2"/>
    <dgm:cxn modelId="{128204B2-48C4-4C18-A73E-655CC1CBC9FB}" type="presOf" srcId="{67659C52-9CDE-40B5-9B33-90E356CC532B}" destId="{514D928D-E939-4A64-88C5-557688AB5D6B}" srcOrd="0" destOrd="0" presId="urn:microsoft.com/office/officeart/2005/8/layout/hierarchy2"/>
    <dgm:cxn modelId="{294F20FF-A1AF-4A65-83E9-E306703C9395}" type="presOf" srcId="{0E51D404-588E-4C3D-8324-35DF233304F5}" destId="{6DAF9242-B6DC-42B3-B0B2-38B9738380E4}" srcOrd="0" destOrd="0" presId="urn:microsoft.com/office/officeart/2005/8/layout/hierarchy2"/>
    <dgm:cxn modelId="{5E6A2F04-66AB-465F-BBC7-FB1624C07126}" type="presOf" srcId="{42757832-8B34-43E8-97AD-6B400BEBEB1B}" destId="{A3530085-6532-4408-AF3E-198FE3BCDAD6}" srcOrd="1" destOrd="0" presId="urn:microsoft.com/office/officeart/2005/8/layout/hierarchy2"/>
    <dgm:cxn modelId="{964828F7-9976-45C7-A2D0-6F70DCCE9FFE}" type="presOf" srcId="{6572D019-BF53-4796-B472-F3FDE713CEF1}" destId="{D8E60ABF-DD3C-4C72-96F6-DDF8AFDE147A}" srcOrd="1" destOrd="0" presId="urn:microsoft.com/office/officeart/2005/8/layout/hierarchy2"/>
    <dgm:cxn modelId="{A9B0C00B-33ED-4904-BEF6-6662DC0451A6}" type="presOf" srcId="{657DEF1B-298F-46B5-99DE-74AE7711D5B5}" destId="{34AC9BCC-EF43-4947-A677-D12D010389E0}" srcOrd="0" destOrd="0" presId="urn:microsoft.com/office/officeart/2005/8/layout/hierarchy2"/>
    <dgm:cxn modelId="{2C98D260-D490-4691-8680-30D6AE28D6C3}" srcId="{01806F40-FFEB-405F-98C4-6C501C58F9E1}" destId="{C5F52ACF-0507-4E42-A689-7FBCBE51C2C8}" srcOrd="0" destOrd="0" parTransId="{03BCC3B2-0137-4508-B71B-A41BE30C3EA4}" sibTransId="{DFA245E8-6530-4FA8-83F9-6F932063DD8E}"/>
    <dgm:cxn modelId="{A07A897D-25FB-43E7-BDBD-803277972E59}" type="presOf" srcId="{B9E14C30-F28D-48BE-8E94-F72792CC0B21}" destId="{B0242B31-D3B1-49C1-8CD5-0DF298D3B512}" srcOrd="0" destOrd="0" presId="urn:microsoft.com/office/officeart/2005/8/layout/hierarchy2"/>
    <dgm:cxn modelId="{EC96E5FA-C419-4F21-8EA2-BA28F95D4C7F}" type="presOf" srcId="{F901F06E-BFD4-4B78-AA5E-4614BD42A059}" destId="{31DD544B-806C-46E3-A48E-E68EA4F3D17B}" srcOrd="0" destOrd="0" presId="urn:microsoft.com/office/officeart/2005/8/layout/hierarchy2"/>
    <dgm:cxn modelId="{73868626-851B-4D8B-A6FD-DCF34F500A42}" type="presOf" srcId="{78BAAC93-49DF-44F3-8659-DAAE10598F3E}" destId="{BF50039F-628A-47B8-A5EB-521361E8D8A7}" srcOrd="0" destOrd="0" presId="urn:microsoft.com/office/officeart/2005/8/layout/hierarchy2"/>
    <dgm:cxn modelId="{32FF550B-F192-424A-BA6F-3B624C4285C0}" type="presOf" srcId="{B582F8D4-C2E7-47C9-A6A9-B247AC831DF7}" destId="{776AAB02-CED0-4590-A360-28E5532F79DF}" srcOrd="0" destOrd="0" presId="urn:microsoft.com/office/officeart/2005/8/layout/hierarchy2"/>
    <dgm:cxn modelId="{C0A1624C-BDFD-4920-BCD8-71B2B0C3A527}" type="presOf" srcId="{44EB2776-873D-46A6-8B92-4D08814557F9}" destId="{D6473063-3640-4CB7-B7AB-C55BA1466BD3}" srcOrd="0" destOrd="0" presId="urn:microsoft.com/office/officeart/2005/8/layout/hierarchy2"/>
    <dgm:cxn modelId="{D14B2386-4E08-47DA-AAC4-206C1A6AECC2}" type="presOf" srcId="{5D4B146D-E6E1-402F-A239-23B5BF7EC810}" destId="{6239FE11-3296-4CC2-ABB6-817030E6CA1C}" srcOrd="1" destOrd="0" presId="urn:microsoft.com/office/officeart/2005/8/layout/hierarchy2"/>
    <dgm:cxn modelId="{BF270F48-2B55-46DD-BE14-A532C19E3D12}" srcId="{D965EB68-2AB5-47D4-9424-6A2907EB5D4F}" destId="{657DEF1B-298F-46B5-99DE-74AE7711D5B5}" srcOrd="0" destOrd="0" parTransId="{CD472B63-D636-46DA-8CF8-A65199514582}" sibTransId="{8F6FAD70-92F8-4CFD-A344-AFC497E10D51}"/>
    <dgm:cxn modelId="{A0FC399F-E6C8-4604-9521-B2EACE8BD993}" type="presOf" srcId="{F901F06E-BFD4-4B78-AA5E-4614BD42A059}" destId="{B4667DCC-14F8-4BC6-858E-FC56998D43F5}" srcOrd="1" destOrd="0" presId="urn:microsoft.com/office/officeart/2005/8/layout/hierarchy2"/>
    <dgm:cxn modelId="{28FF9539-0685-4FAE-B07F-8EA1B04AA27F}" type="presOf" srcId="{0142B296-BA51-4CE8-977A-4774B1C1F78F}" destId="{01BA4AE5-2CC4-4BB2-8B3D-2D18CF9A60C0}" srcOrd="0" destOrd="0" presId="urn:microsoft.com/office/officeart/2005/8/layout/hierarchy2"/>
    <dgm:cxn modelId="{7ED31D8C-5FA9-4AA1-9E18-648DE1EF6E77}" type="presOf" srcId="{EADCC236-2C98-4051-86EA-014B137523B6}" destId="{761B817E-445B-4DA1-9BBF-D9804A84447A}" srcOrd="0" destOrd="0" presId="urn:microsoft.com/office/officeart/2005/8/layout/hierarchy2"/>
    <dgm:cxn modelId="{CC850E03-F5A4-4D60-A5AA-BE8850779C15}" type="presOf" srcId="{57FF37F4-9CA7-41A6-955E-F9668CDF80C1}" destId="{1B561378-8DCA-41D0-87F7-4EB3C2543170}" srcOrd="0" destOrd="0" presId="urn:microsoft.com/office/officeart/2005/8/layout/hierarchy2"/>
    <dgm:cxn modelId="{F4F9FE2E-DD26-466E-96F1-BDA3D479E048}" type="presOf" srcId="{9DA6032F-4D69-4F40-A1A5-4458984ED098}" destId="{4BCF5588-B5AA-40A7-89E2-E613B53D6191}" srcOrd="1" destOrd="0" presId="urn:microsoft.com/office/officeart/2005/8/layout/hierarchy2"/>
    <dgm:cxn modelId="{E7F39B9E-3FD5-43A7-935C-9CC576EF89B6}" type="presOf" srcId="{C31FECE6-7393-4AB6-B4EF-D9D049311021}" destId="{3B15324C-1966-4568-A48E-2C5D955947A1}" srcOrd="0" destOrd="0" presId="urn:microsoft.com/office/officeart/2005/8/layout/hierarchy2"/>
    <dgm:cxn modelId="{CB6BEF6F-F492-488C-9146-11F0EF089C55}" type="presOf" srcId="{B87F38B2-AA90-4054-BA6E-F94246469F7A}" destId="{681EB550-9E0D-4254-A5F7-56685EE9C2A2}" srcOrd="0" destOrd="0" presId="urn:microsoft.com/office/officeart/2005/8/layout/hierarchy2"/>
    <dgm:cxn modelId="{D4EDC14D-0159-44E6-B437-3CE1B6DF4C87}" type="presOf" srcId="{04BA8D30-70C9-4CD5-8A7B-8DF602C38B63}" destId="{7665C821-72A5-4DFD-8866-64B1DBA04EDE}" srcOrd="0" destOrd="0" presId="urn:microsoft.com/office/officeart/2005/8/layout/hierarchy2"/>
    <dgm:cxn modelId="{5E1CB498-C545-4C5E-922D-52E4D45F2E03}" srcId="{BDE025BA-F569-4600-8AF1-A91ABF2CDBFE}" destId="{1464F0A2-E78C-4A81-BBF9-BB9795FBC9E0}" srcOrd="0" destOrd="0" parTransId="{AD9AEDB6-44A9-4847-861C-C48DCE196A6F}" sibTransId="{1029B844-7BCD-4F1B-AF21-AB804423B393}"/>
    <dgm:cxn modelId="{46944354-18C3-49DA-9D7A-FA6135E5D58E}" type="presOf" srcId="{E0C1324D-81DB-476D-87A4-0DBFDC580D4B}" destId="{9D25CF90-925B-4A7B-8786-37207D59078F}" srcOrd="0" destOrd="0" presId="urn:microsoft.com/office/officeart/2005/8/layout/hierarchy2"/>
    <dgm:cxn modelId="{A07DD56B-B4A5-4A57-9777-8CE860653296}" srcId="{FB25F275-9D73-47E2-B0E3-585BC032E3E8}" destId="{C9BB3BFA-3C34-47AB-9499-8EBDE19B2342}" srcOrd="1" destOrd="0" parTransId="{C14D7D15-A07C-4AFE-97B6-6EC065FFFFB2}" sibTransId="{71D0C3AE-86CA-46C1-B35A-783C437F1BF7}"/>
    <dgm:cxn modelId="{95A2DD8A-A88F-4969-A82E-3D88C461C550}" type="presOf" srcId="{02519CE7-090C-41F4-8007-412B02DA02DF}" destId="{9522E538-3825-4157-A9C8-CAF124B18B77}" srcOrd="1" destOrd="0" presId="urn:microsoft.com/office/officeart/2005/8/layout/hierarchy2"/>
    <dgm:cxn modelId="{7190BA38-5E3A-47EE-8ED8-71A997252BD7}" type="presOf" srcId="{9DA6032F-4D69-4F40-A1A5-4458984ED098}" destId="{C0F4F80B-2078-426C-B226-AA1E04579946}" srcOrd="0" destOrd="0" presId="urn:microsoft.com/office/officeart/2005/8/layout/hierarchy2"/>
    <dgm:cxn modelId="{5931529A-9652-4DDD-9014-4CF417D163B5}" type="presOf" srcId="{04BA8D30-70C9-4CD5-8A7B-8DF602C38B63}" destId="{D471AFD5-B26B-4055-AABC-3DF4E4158AB7}" srcOrd="1" destOrd="0" presId="urn:microsoft.com/office/officeart/2005/8/layout/hierarchy2"/>
    <dgm:cxn modelId="{ABF01FF2-77BD-4AF7-9DF6-626F3F5E48B0}" srcId="{E00B9ECF-6774-4172-A6B4-F098251CB448}" destId="{8EEDDE55-27B8-4408-B80B-8A5916E57B9C}" srcOrd="0" destOrd="0" parTransId="{A31FB205-B5CA-452A-BEF4-9F6FE26BC8D5}" sibTransId="{52642FC4-13E2-48C1-885D-73E27A674A97}"/>
    <dgm:cxn modelId="{ABBBC229-8531-473A-A85B-EE2D65558077}" type="presOf" srcId="{60468791-5700-4425-84A0-4433E08AEA25}" destId="{F6B9C31E-5700-462A-B3B2-098E124B62BB}" srcOrd="1" destOrd="0" presId="urn:microsoft.com/office/officeart/2005/8/layout/hierarchy2"/>
    <dgm:cxn modelId="{742367C7-6F1C-4B08-AFDC-F26207C685F9}" srcId="{368C6009-57C5-4D53-8205-F972C4519636}" destId="{8A6E1156-CDD9-4936-9385-49044A82144A}" srcOrd="0" destOrd="0" parTransId="{BE7DE162-4726-4278-A84A-1CAF7B3FA854}" sibTransId="{FC3C2918-21F0-44AB-A8D5-2B763A36B8E9}"/>
    <dgm:cxn modelId="{7DD9A6FF-311F-4C17-B50E-D4CEA8C54331}" type="presOf" srcId="{FFA61783-703A-4292-AE70-E1F1E35F02DF}" destId="{B9DE9157-6E62-4E7B-AC74-D9474174F111}" srcOrd="0" destOrd="0" presId="urn:microsoft.com/office/officeart/2005/8/layout/hierarchy2"/>
    <dgm:cxn modelId="{98B6B231-5B6B-4F26-8E68-6A5F9A898C09}" type="presOf" srcId="{0E51D404-588E-4C3D-8324-35DF233304F5}" destId="{95D42E22-04C5-4FC5-A4A4-91BE2B4DDC9A}" srcOrd="1" destOrd="0" presId="urn:microsoft.com/office/officeart/2005/8/layout/hierarchy2"/>
    <dgm:cxn modelId="{FBCDC5C2-AC86-4856-A230-CBC94160BDC0}" type="presOf" srcId="{BDE025BA-F569-4600-8AF1-A91ABF2CDBFE}" destId="{E3BDC120-F108-493E-98B5-DF18D836B9D0}" srcOrd="0" destOrd="0" presId="urn:microsoft.com/office/officeart/2005/8/layout/hierarchy2"/>
    <dgm:cxn modelId="{3DFC1C25-CE86-4CF4-9E9E-2213926BF8D5}" type="presOf" srcId="{FABDDC48-2FD3-4D99-A315-0BB5364328AC}" destId="{C9F98847-645E-496A-9E17-3B31887559C9}" srcOrd="0" destOrd="0" presId="urn:microsoft.com/office/officeart/2005/8/layout/hierarchy2"/>
    <dgm:cxn modelId="{D3780729-D912-4167-B33A-0B4556F3DFB0}" type="presOf" srcId="{78BAAC93-49DF-44F3-8659-DAAE10598F3E}" destId="{FDA7B66A-DF73-41FE-B649-B798DBC7501E}" srcOrd="1" destOrd="0" presId="urn:microsoft.com/office/officeart/2005/8/layout/hierarchy2"/>
    <dgm:cxn modelId="{4588440C-A221-4948-8493-A1594769D935}" type="presOf" srcId="{690D2D9B-C01F-4B53-A8B7-0988EE09D339}" destId="{3020D2BA-C5CA-4982-B8BE-336D60A6F287}" srcOrd="1" destOrd="0" presId="urn:microsoft.com/office/officeart/2005/8/layout/hierarchy2"/>
    <dgm:cxn modelId="{6D03981D-0BB1-4C6E-82D7-D7AD7BA3A464}" type="presOf" srcId="{CD472B63-D636-46DA-8CF8-A65199514582}" destId="{34A5496E-E63D-4B50-A14B-F57C755AB18E}" srcOrd="1" destOrd="0" presId="urn:microsoft.com/office/officeart/2005/8/layout/hierarchy2"/>
    <dgm:cxn modelId="{0C0774BA-D49C-4901-937C-CEF5A3F2E436}" type="presOf" srcId="{DDF08F61-39A2-4419-8BC6-DEE4A7ECEEA8}" destId="{0CEB88D7-6EA5-4F34-9B98-028C3C37CE8A}" srcOrd="0" destOrd="0" presId="urn:microsoft.com/office/officeart/2005/8/layout/hierarchy2"/>
    <dgm:cxn modelId="{A69F9EF9-A408-4D56-A32C-14DE431330C6}" srcId="{57FF37F4-9CA7-41A6-955E-F9668CDF80C1}" destId="{A7F9EED3-794A-4D57-9AA5-5F2B2E3E59C5}" srcOrd="0" destOrd="0" parTransId="{1DD2640C-101B-41D8-B22E-D2334AAD3DEC}" sibTransId="{613E3B3F-BE6B-419C-B425-69B9E69AAE70}"/>
    <dgm:cxn modelId="{F16C7A42-CC66-4555-9475-FF2C1914CBB1}" type="presOf" srcId="{B92D790C-CC05-4B08-9EE5-37C1A2E87AF9}" destId="{D29D9689-A105-4284-9DF6-C3E08EBD45D8}" srcOrd="0" destOrd="0" presId="urn:microsoft.com/office/officeart/2005/8/layout/hierarchy2"/>
    <dgm:cxn modelId="{81CB5733-AC21-4363-AF7B-DA9F784E24BC}" type="presOf" srcId="{1E3CBCEE-2567-4FB1-91C3-ADA3C04D0403}" destId="{FB57E0BD-ACA2-47A3-8A7A-EA971F5C9F22}" srcOrd="1" destOrd="0" presId="urn:microsoft.com/office/officeart/2005/8/layout/hierarchy2"/>
    <dgm:cxn modelId="{18C8AE14-41E7-4DD0-8012-FB4A0F6A5EDC}" type="presOf" srcId="{BE7DE162-4726-4278-A84A-1CAF7B3FA854}" destId="{E7B0F32A-4B9D-498A-B179-76CF26B30505}" srcOrd="1" destOrd="0" presId="urn:microsoft.com/office/officeart/2005/8/layout/hierarchy2"/>
    <dgm:cxn modelId="{B7B711FF-DA4D-43DB-AD0D-80E70E5957F4}" type="presOf" srcId="{6DDD3586-A3C0-492B-93A5-47339968B393}" destId="{2A13B1BE-0CA0-47BB-A8FF-B94FE675F9B2}" srcOrd="0" destOrd="0" presId="urn:microsoft.com/office/officeart/2005/8/layout/hierarchy2"/>
    <dgm:cxn modelId="{8799EEBA-B5FA-40E0-8198-9A8612871467}" type="presOf" srcId="{42757832-8B34-43E8-97AD-6B400BEBEB1B}" destId="{D2D16DCC-3CAA-48C4-8233-C9C499508C6B}" srcOrd="0" destOrd="0" presId="urn:microsoft.com/office/officeart/2005/8/layout/hierarchy2"/>
    <dgm:cxn modelId="{818995BA-21F3-4D95-AA31-E7FBB4EE49EF}" type="presOf" srcId="{8E984445-568B-4D99-A4D5-70D613C6725B}" destId="{515E737F-CA94-4477-8611-55AB37B1D352}" srcOrd="1" destOrd="0" presId="urn:microsoft.com/office/officeart/2005/8/layout/hierarchy2"/>
    <dgm:cxn modelId="{68600C4A-8964-438E-9D3B-8338A2BC0121}" srcId="{E3B785EB-4D49-48EC-BFFD-197A8EA41B2F}" destId="{BEDA2F3D-4679-413E-A416-735315930140}" srcOrd="0" destOrd="0" parTransId="{E08832A3-6DFF-4364-86B3-72703A9D771B}" sibTransId="{B1B2B571-D5D4-4BAE-B4BD-F650D90ED591}"/>
    <dgm:cxn modelId="{D02AEE3C-3959-413E-8A55-FC3718992224}" type="presOf" srcId="{FABDDC48-2FD3-4D99-A315-0BB5364328AC}" destId="{E3A30BE0-7A18-4646-B61D-50A948B3A255}" srcOrd="1" destOrd="0" presId="urn:microsoft.com/office/officeart/2005/8/layout/hierarchy2"/>
    <dgm:cxn modelId="{321D4DFD-F188-4FDD-987B-086B8E18105A}" type="presOf" srcId="{ED6F5334-5A2E-4FBA-997C-78B97EC1DF03}" destId="{584221BD-423D-45B6-8C95-DA0CB9C46B21}" srcOrd="0" destOrd="0" presId="urn:microsoft.com/office/officeart/2005/8/layout/hierarchy2"/>
    <dgm:cxn modelId="{5C1699AF-D0C5-4DFF-8FD4-CEF8608D6970}" type="presOf" srcId="{C33AAEEE-E1C7-4C1B-BB47-3FA12811400E}" destId="{CE00AC27-2D97-45F5-AAE9-19C37D317B2B}" srcOrd="1" destOrd="0" presId="urn:microsoft.com/office/officeart/2005/8/layout/hierarchy2"/>
    <dgm:cxn modelId="{09C200A2-C676-4D34-B82C-2F3D7D63BF13}" srcId="{CCDE1304-5282-43DC-9E8F-D9B15F69F12F}" destId="{B9E14C30-F28D-48BE-8E94-F72792CC0B21}" srcOrd="2" destOrd="0" parTransId="{9B2F4B20-C893-4F21-AC3B-1E898B00E56F}" sibTransId="{A413A547-FFD4-4A3A-A5DE-D781A870CC98}"/>
    <dgm:cxn modelId="{D7094D61-FBA3-4CBD-B8A6-05C075797285}" type="presOf" srcId="{CCDE1304-5282-43DC-9E8F-D9B15F69F12F}" destId="{0E1C65D7-75A5-46EC-BF88-07BAD5C76191}" srcOrd="0" destOrd="0" presId="urn:microsoft.com/office/officeart/2005/8/layout/hierarchy2"/>
    <dgm:cxn modelId="{C3B184DE-120B-44D3-8238-F1E3B5A7C46F}" type="presOf" srcId="{C9BB3BFA-3C34-47AB-9499-8EBDE19B2342}" destId="{89DBA2FB-165D-4E0E-9F76-BC616DB2E38A}" srcOrd="0" destOrd="0" presId="urn:microsoft.com/office/officeart/2005/8/layout/hierarchy2"/>
    <dgm:cxn modelId="{F1DC1E52-9966-4300-94F8-EC826D9448D8}" type="presOf" srcId="{03BCC3B2-0137-4508-B71B-A41BE30C3EA4}" destId="{19CFA5EC-EC56-47D5-9479-D4E76AE3E0E3}" srcOrd="1" destOrd="0" presId="urn:microsoft.com/office/officeart/2005/8/layout/hierarchy2"/>
    <dgm:cxn modelId="{177C62EE-2CC7-4207-AE4D-C8FB5E67D0F4}" type="presOf" srcId="{A7F9EED3-794A-4D57-9AA5-5F2B2E3E59C5}" destId="{75D0B1C2-6D1D-40F0-92BA-7A20A2D8C130}" srcOrd="0" destOrd="0" presId="urn:microsoft.com/office/officeart/2005/8/layout/hierarchy2"/>
    <dgm:cxn modelId="{FB1155AA-D91B-44DD-8CA0-C0C3887F548F}" type="presOf" srcId="{A362BBD1-6631-450F-80C7-01819FA117E7}" destId="{394C8777-9F03-4061-A15B-ADF496C8C2A8}" srcOrd="1" destOrd="0" presId="urn:microsoft.com/office/officeart/2005/8/layout/hierarchy2"/>
    <dgm:cxn modelId="{B28F8CEF-8B04-43B5-97E9-2A8AFD4AC0E2}" type="presOf" srcId="{33A22D6E-9B90-4A3B-A8D6-9DA029F15331}" destId="{7F397115-6D2F-447D-9A9B-109500400F54}" srcOrd="0" destOrd="0" presId="urn:microsoft.com/office/officeart/2005/8/layout/hierarchy2"/>
    <dgm:cxn modelId="{09B3BCD7-2C56-430B-81AE-E93BD961C18A}" srcId="{B9E14C30-F28D-48BE-8E94-F72792CC0B21}" destId="{6638CB94-B127-4A60-86AC-F741C9E5CFB7}" srcOrd="0" destOrd="0" parTransId="{8E984445-568B-4D99-A4D5-70D613C6725B}" sibTransId="{2CB2F471-2182-4517-8E77-037F1E368493}"/>
    <dgm:cxn modelId="{ED57BAB2-2B44-4588-96DC-2EF253698296}" srcId="{A4C81534-EAC3-4E92-A4F4-1D029175C678}" destId="{AA9CA330-A927-4C44-915B-1ECBA6EE632D}" srcOrd="0" destOrd="0" parTransId="{04BA8D30-70C9-4CD5-8A7B-8DF602C38B63}" sibTransId="{545578AE-2C76-470C-991C-DF69D91893BA}"/>
    <dgm:cxn modelId="{3B698AD9-DD7A-4ADF-BEBE-369243465BC5}" type="presOf" srcId="{025C18CF-6CF2-49D2-82F7-E9AD8B09BAE8}" destId="{99566BDD-FBBF-4305-BF37-BDCCAF0722AB}" srcOrd="0" destOrd="0" presId="urn:microsoft.com/office/officeart/2005/8/layout/hierarchy2"/>
    <dgm:cxn modelId="{7C94EC65-F1F5-47FE-9687-0303F3960F52}" srcId="{01806F40-FFEB-405F-98C4-6C501C58F9E1}" destId="{FFA61783-703A-4292-AE70-E1F1E35F02DF}" srcOrd="1" destOrd="0" parTransId="{1AF0CE75-306C-46AE-A441-186DEFBC9985}" sibTransId="{DE049D63-F323-4BDD-A2F7-B10629F2F829}"/>
    <dgm:cxn modelId="{810EE720-E5C1-4D42-9503-EEF554BE994B}" type="presOf" srcId="{4E2344DE-9EE3-49CE-8DA1-D1AA05719A7C}" destId="{16AC199A-2C83-4FB0-B5EF-DF6218415293}" srcOrd="1" destOrd="0" presId="urn:microsoft.com/office/officeart/2005/8/layout/hierarchy2"/>
    <dgm:cxn modelId="{BFE6EE02-647F-4625-98DA-9E239F70C924}" type="presOf" srcId="{E03836A1-43E5-49C1-85AF-11F4ADCAB697}" destId="{D1FEF108-5980-4618-97DA-BC66DBCFE692}" srcOrd="0" destOrd="0" presId="urn:microsoft.com/office/officeart/2005/8/layout/hierarchy2"/>
    <dgm:cxn modelId="{6BB88468-8ED1-4883-B743-44D037F65FF2}" type="presOf" srcId="{A8EF2A96-56C5-4FFF-A4A6-39AAFB4AB55F}" destId="{72B674FE-C072-4AE7-BDF6-2B1AF95D4481}" srcOrd="1" destOrd="0" presId="urn:microsoft.com/office/officeart/2005/8/layout/hierarchy2"/>
    <dgm:cxn modelId="{2CF2F6A6-3195-48E0-B91C-B869E0A2DBB2}" type="presOf" srcId="{368C6009-57C5-4D53-8205-F972C4519636}" destId="{6771BCDC-8D9F-4342-9132-4D0CBE15DF13}" srcOrd="0" destOrd="0" presId="urn:microsoft.com/office/officeart/2005/8/layout/hierarchy2"/>
    <dgm:cxn modelId="{368A0A89-2A1B-425B-8E17-A60B2312521C}" srcId="{44EB2776-873D-46A6-8B92-4D08814557F9}" destId="{344C2F16-1B0F-4CB7-8DD3-D5F93C281D28}" srcOrd="0" destOrd="0" parTransId="{EEA6B921-EFCA-4696-A766-237F30FDC3EF}" sibTransId="{1FAF5E79-D0B4-428F-91A8-F5F3CEEAA4B2}"/>
    <dgm:cxn modelId="{EB186DE5-AE3C-46D1-9A5D-7F5B360F4FF5}" type="presOf" srcId="{FF2CACF7-FBD0-4D63-A356-FFBD90ECAB70}" destId="{CED4F433-DB47-4C14-91F1-EE289EA97476}" srcOrd="0" destOrd="0" presId="urn:microsoft.com/office/officeart/2005/8/layout/hierarchy2"/>
    <dgm:cxn modelId="{2992430A-4F76-43F7-9029-43E59DA6F893}" type="presOf" srcId="{B53C518C-9FA4-4E1A-9792-7EE018275D52}" destId="{1D80D388-D71C-4CCA-AA88-C3E67DA230C8}" srcOrd="0" destOrd="0" presId="urn:microsoft.com/office/officeart/2005/8/layout/hierarchy2"/>
    <dgm:cxn modelId="{6692CF19-F7F2-44F0-8FC2-199D2AEA052E}" type="presOf" srcId="{75233A3E-0649-4CA1-BE44-EBC8BB022330}" destId="{910592AA-AE36-492D-BFFA-5D8FB61DAFBE}" srcOrd="1" destOrd="0" presId="urn:microsoft.com/office/officeart/2005/8/layout/hierarchy2"/>
    <dgm:cxn modelId="{0F7A3B03-D3B9-470A-8E32-C504E0049FDD}" type="presOf" srcId="{E98646BE-45C8-472B-83A0-0304BEA532FF}" destId="{F9792BEE-160D-42E9-9067-B8747E4CBC43}" srcOrd="0" destOrd="0" presId="urn:microsoft.com/office/officeart/2005/8/layout/hierarchy2"/>
    <dgm:cxn modelId="{55F8190A-8B40-4ADB-B20F-347D83E6A92D}" srcId="{A17D2ADF-BF68-4D0E-97BC-9A16C8483926}" destId="{5BD004B1-49C9-4362-B0FE-1BB42E1A875B}" srcOrd="1" destOrd="0" parTransId="{C31FECE6-7393-4AB6-B4EF-D9D049311021}" sibTransId="{FBA3EE97-9C9D-445E-A365-12789BB9A6DD}"/>
    <dgm:cxn modelId="{074C06A9-E4D3-4F55-A424-BCE504CF74FF}" type="presOf" srcId="{D078240D-2582-40ED-B7AE-C6D3B9F553B4}" destId="{1D989ECB-44D4-4CEA-8CE8-EA81A1F076B1}" srcOrd="0" destOrd="0" presId="urn:microsoft.com/office/officeart/2005/8/layout/hierarchy2"/>
    <dgm:cxn modelId="{01EA3142-775C-4612-905A-BE63E89B614F}" type="presOf" srcId="{47951562-B30B-4FC1-BB9C-8A67A99EC988}" destId="{1CEB02C7-B0AE-4F1D-88A1-F976D9FB36FA}" srcOrd="0" destOrd="0" presId="urn:microsoft.com/office/officeart/2005/8/layout/hierarchy2"/>
    <dgm:cxn modelId="{E545536F-867D-4CAF-9E67-F626710FD5C8}" type="presOf" srcId="{C4D0328F-E1B8-4408-8D52-D66620C7E134}" destId="{41ED13E9-43E1-494C-9310-8E1D0C404BA0}" srcOrd="1" destOrd="0" presId="urn:microsoft.com/office/officeart/2005/8/layout/hierarchy2"/>
    <dgm:cxn modelId="{EB2A836B-EE81-4510-9D46-50AE5324B656}" srcId="{FB25F275-9D73-47E2-B0E3-585BC032E3E8}" destId="{E00B9ECF-6774-4172-A6B4-F098251CB448}" srcOrd="12" destOrd="0" parTransId="{C33AAEEE-E1C7-4C1B-BB47-3FA12811400E}" sibTransId="{6154478B-CF5C-4709-9051-8CE72F7AEB36}"/>
    <dgm:cxn modelId="{D0ECE43C-0299-427A-86A0-A63E0E40F936}" type="presOf" srcId="{5D4B146D-E6E1-402F-A239-23B5BF7EC810}" destId="{CA0DE8C2-5BFC-4D18-8FEE-9242FADCAF58}" srcOrd="0" destOrd="0" presId="urn:microsoft.com/office/officeart/2005/8/layout/hierarchy2"/>
    <dgm:cxn modelId="{E1D2172D-0F82-4702-AFBB-A766C39AC74F}" type="presOf" srcId="{66DD216C-6C3E-49E1-AE65-0F54A730E54B}" destId="{0DAAFDE1-D015-4DA9-9C23-22E0FB93954D}" srcOrd="0" destOrd="0" presId="urn:microsoft.com/office/officeart/2005/8/layout/hierarchy2"/>
    <dgm:cxn modelId="{A9436C68-3CD0-4477-BA87-393C7469DEBB}" type="presOf" srcId="{AB54D181-AFBA-489D-B54F-69EF6237A3DC}" destId="{5DC9C6D5-CE34-42A0-AFBD-0CACE704105A}" srcOrd="0" destOrd="0" presId="urn:microsoft.com/office/officeart/2005/8/layout/hierarchy2"/>
    <dgm:cxn modelId="{B8F9745D-D87A-43C9-B52F-308186FF1553}" type="presOf" srcId="{5EE9412C-6003-4549-AD15-D2B2BE25EF3F}" destId="{5D26C473-048B-4531-A4F1-634E2832359E}" srcOrd="0" destOrd="0" presId="urn:microsoft.com/office/officeart/2005/8/layout/hierarchy2"/>
    <dgm:cxn modelId="{C9E96139-D08A-40FF-BC8C-17114027C415}" srcId="{5E5961D3-E51C-4C66-AB3C-8BBB5D4C2264}" destId="{33A22D6E-9B90-4A3B-A8D6-9DA029F15331}" srcOrd="0" destOrd="0" parTransId="{D1AB6728-2BC0-4E34-87ED-6008332CC36E}" sibTransId="{B7792EA0-1226-4802-95F2-D8AA9649339A}"/>
    <dgm:cxn modelId="{00CA4FBD-137B-428F-A3B3-1DC756D52C59}" type="presOf" srcId="{AA9CA330-A927-4C44-915B-1ECBA6EE632D}" destId="{465BBACF-FB4E-47B3-A2A4-9F2080D6AABB}" srcOrd="0" destOrd="0" presId="urn:microsoft.com/office/officeart/2005/8/layout/hierarchy2"/>
    <dgm:cxn modelId="{293FA07A-7DF8-4769-A407-09711EE644AF}" srcId="{C76F1EA1-A53A-4986-AC49-BB1132E06323}" destId="{EF137F5D-1FD5-4238-A34D-BE202E8C5E76}" srcOrd="2" destOrd="0" parTransId="{3E6B71DA-0566-4BC1-83A6-73512CC00358}" sibTransId="{CF886DC2-3A2B-48CE-A522-3539A26DD758}"/>
    <dgm:cxn modelId="{7A7736AF-AD5F-479E-B6DE-034DB3E6F5B5}" srcId="{A17D2ADF-BF68-4D0E-97BC-9A16C8483926}" destId="{9C054A08-6612-4CF0-BBED-D2FFFE142948}" srcOrd="0" destOrd="0" parTransId="{60468791-5700-4425-84A0-4433E08AEA25}" sibTransId="{39F34F4E-BCEE-4426-AE4C-3D2CADB51AB1}"/>
    <dgm:cxn modelId="{67D91589-8B44-4398-A53D-016CA731DFEB}" srcId="{FB25F275-9D73-47E2-B0E3-585BC032E3E8}" destId="{C8BEB2DF-CB8B-475A-A598-C929D5DD62CD}" srcOrd="0" destOrd="0" parTransId="{75233A3E-0649-4CA1-BE44-EBC8BB022330}" sibTransId="{5E1B944D-FFA1-4AE3-B26B-6EF25CD257AD}"/>
    <dgm:cxn modelId="{6848941C-BF04-46FB-9294-A9F302A7657B}" type="presOf" srcId="{1B7C51BF-8D94-43FE-8980-5A7D1E6720E2}" destId="{E3601261-5D38-4469-928A-838CB1F7F748}" srcOrd="0" destOrd="0" presId="urn:microsoft.com/office/officeart/2005/8/layout/hierarchy2"/>
    <dgm:cxn modelId="{E8BC7A69-5C86-44D2-9EF0-F9F4C2F0A91A}" type="presOf" srcId="{90DD72DF-DD05-4964-8266-5DE1AC98769E}" destId="{E143AB55-3159-4359-BE12-750A33E8284B}" srcOrd="1" destOrd="0" presId="urn:microsoft.com/office/officeart/2005/8/layout/hierarchy2"/>
    <dgm:cxn modelId="{DEBE301E-2828-4908-A040-4507F30BEF51}" srcId="{5BD004B1-49C9-4362-B0FE-1BB42E1A875B}" destId="{01806F40-FFEB-405F-98C4-6C501C58F9E1}" srcOrd="1" destOrd="0" parTransId="{66DD216C-6C3E-49E1-AE65-0F54A730E54B}" sibTransId="{0A5F5923-1251-49E4-AC79-2DBAFBEFD2E1}"/>
    <dgm:cxn modelId="{99824404-0C07-4AC3-8738-572DBF1FB6D7}" type="presOf" srcId="{386D7753-491C-4DAB-B4B1-2EEE213B23D0}" destId="{66C81C7C-00C7-4BD1-8858-E2BBC57C34D3}" srcOrd="0" destOrd="0" presId="urn:microsoft.com/office/officeart/2005/8/layout/hierarchy2"/>
    <dgm:cxn modelId="{BD7F7331-9EC8-405F-995F-F5C700DD9C38}" type="presOf" srcId="{AAF1CCF2-3D34-4167-BA19-3414F5DE56B4}" destId="{B107DE0B-60E9-4EEA-B453-7C00B3E5E876}" srcOrd="0" destOrd="0" presId="urn:microsoft.com/office/officeart/2005/8/layout/hierarchy2"/>
    <dgm:cxn modelId="{54A6B8A9-A4C8-41F6-A912-A8B28D767D20}" type="presOf" srcId="{52E37BC4-76C1-408D-BB53-3E9EF7C4DFC4}" destId="{3BCF3332-B416-46FE-BC39-9F19829BA505}" srcOrd="0" destOrd="0" presId="urn:microsoft.com/office/officeart/2005/8/layout/hierarchy2"/>
    <dgm:cxn modelId="{DEC0E348-DF04-4210-A49C-970C1C5304FC}" type="presOf" srcId="{EEA6B921-EFCA-4696-A766-237F30FDC3EF}" destId="{0704C5F0-829C-47A6-9A6C-17402576AE84}" srcOrd="1" destOrd="0" presId="urn:microsoft.com/office/officeart/2005/8/layout/hierarchy2"/>
    <dgm:cxn modelId="{B451083A-8886-4D6D-AE8D-DF05D15A5D33}" type="presOf" srcId="{6D5E9AAB-6AAE-444A-B1DB-782BAF99F3CE}" destId="{C94A7688-C695-4A55-8965-A4E3B0A3DEAE}" srcOrd="1" destOrd="0" presId="urn:microsoft.com/office/officeart/2005/8/layout/hierarchy2"/>
    <dgm:cxn modelId="{63581CD3-11D4-47EA-8FED-8B959AB73850}" srcId="{C76F1EA1-A53A-4986-AC49-BB1132E06323}" destId="{277CFBFD-BA70-4BC9-ADD3-223640D4F984}" srcOrd="1" destOrd="0" parTransId="{C4D0328F-E1B8-4408-8D52-D66620C7E134}" sibTransId="{4A1D7D2B-E02D-4536-A987-353221EF472E}"/>
    <dgm:cxn modelId="{583CFE5F-27CC-4402-83D8-D701E9787D26}" type="presOf" srcId="{E3B785EB-4D49-48EC-BFFD-197A8EA41B2F}" destId="{8F6B5668-0D2C-4268-85A4-72966AF5265A}" srcOrd="0" destOrd="0" presId="urn:microsoft.com/office/officeart/2005/8/layout/hierarchy2"/>
    <dgm:cxn modelId="{07882711-164F-4FD4-8A01-5C9FE16CD8E3}" srcId="{FB25F275-9D73-47E2-B0E3-585BC032E3E8}" destId="{57FF37F4-9CA7-41A6-955E-F9668CDF80C1}" srcOrd="9" destOrd="0" parTransId="{F14F9BD1-E791-4B0C-867F-B9580D5F53EA}" sibTransId="{984F92DF-01AE-465F-84F2-C5B69BE9A14B}"/>
    <dgm:cxn modelId="{432171BA-3E37-49B8-9A92-8F4CA72489A6}" srcId="{C9BB3BFA-3C34-47AB-9499-8EBDE19B2342}" destId="{025C18CF-6CF2-49D2-82F7-E9AD8B09BAE8}" srcOrd="0" destOrd="0" parTransId="{A8EF2A96-56C5-4FFF-A4A6-39AAFB4AB55F}" sibTransId="{7C0F8636-F536-4D84-8B51-FFE64A265B49}"/>
    <dgm:cxn modelId="{6A7EC238-A167-44B7-AE04-AA1EC0FF0144}" srcId="{24AC00F5-3DFC-4642-B428-662D8ABCA8DA}" destId="{EADCC236-2C98-4051-86EA-014B137523B6}" srcOrd="0" destOrd="0" parTransId="{E4516312-895D-4144-BACB-E1FF546D608B}" sibTransId="{95554B58-1A7C-4B10-87D4-0EDA13236234}"/>
    <dgm:cxn modelId="{AEE6E48F-7B15-4705-BA63-58CA4B86633F}" srcId="{C76F1EA1-A53A-4986-AC49-BB1132E06323}" destId="{EE85EAD4-9157-411E-8364-023C4AF1FB08}" srcOrd="0" destOrd="0" parTransId="{AB54D181-AFBA-489D-B54F-69EF6237A3DC}" sibTransId="{D8BA67EA-6975-49BD-B760-CE19C2D5D649}"/>
    <dgm:cxn modelId="{4E9D709B-3BA4-448A-B2F3-CE8D618A497D}" type="presOf" srcId="{C14D7D15-A07C-4AFE-97B6-6EC065FFFFB2}" destId="{43388DB0-40DA-4099-B3E3-D6DECA0A4E19}" srcOrd="1" destOrd="0" presId="urn:microsoft.com/office/officeart/2005/8/layout/hierarchy2"/>
    <dgm:cxn modelId="{16E183ED-1A04-48E1-B801-46EB31F8326D}" type="presOf" srcId="{6D5E9AAB-6AAE-444A-B1DB-782BAF99F3CE}" destId="{7FD6BA23-0352-4A66-9D38-1A272365BB2A}" srcOrd="0" destOrd="0" presId="urn:microsoft.com/office/officeart/2005/8/layout/hierarchy2"/>
    <dgm:cxn modelId="{740827BB-B1BA-4953-A92D-47EC254CE219}" type="presOf" srcId="{9B2F4B20-C893-4F21-AC3B-1E898B00E56F}" destId="{61FF92ED-4D46-4368-8497-698244D48ED9}" srcOrd="1" destOrd="0" presId="urn:microsoft.com/office/officeart/2005/8/layout/hierarchy2"/>
    <dgm:cxn modelId="{8B4F732D-3833-43CB-BF3A-17EBB9922C48}" type="presOf" srcId="{FA59C2EE-AA62-410D-83DB-5099863F17E7}" destId="{C0DBD5AA-2167-4E44-A04F-A8AFF0C7ABCE}" srcOrd="0" destOrd="0" presId="urn:microsoft.com/office/officeart/2005/8/layout/hierarchy2"/>
    <dgm:cxn modelId="{7AFC2C82-3D06-4A19-9775-BACC2BFD2BEA}" type="presOf" srcId="{A362BBD1-6631-450F-80C7-01819FA117E7}" destId="{435A1E06-3A1A-4CB0-8867-159F034C15F5}" srcOrd="0" destOrd="0" presId="urn:microsoft.com/office/officeart/2005/8/layout/hierarchy2"/>
    <dgm:cxn modelId="{EEBDFD79-3496-4B67-AB16-E00BBDCB7353}" type="presOf" srcId="{3E6B71DA-0566-4BC1-83A6-73512CC00358}" destId="{D3F39B6A-A02D-4753-BD6C-E6CE6BE270E9}" srcOrd="0" destOrd="0" presId="urn:microsoft.com/office/officeart/2005/8/layout/hierarchy2"/>
    <dgm:cxn modelId="{0822AC94-A7E9-40C5-9130-2E12C864FB4E}" type="presOf" srcId="{6197C6F2-F83F-41CD-97E9-E08AF1E1FAAC}" destId="{B7778C9B-27FF-4E41-8DCD-77C502CF2CE0}" srcOrd="0" destOrd="0" presId="urn:microsoft.com/office/officeart/2005/8/layout/hierarchy2"/>
    <dgm:cxn modelId="{9AA9D574-12E8-4543-86EA-30A390F089F4}" type="presOf" srcId="{34147403-E147-4A10-B4DC-BFA05791113D}" destId="{827D6A18-3DD0-4473-826A-319D9CD26D5B}" srcOrd="0" destOrd="0" presId="urn:microsoft.com/office/officeart/2005/8/layout/hierarchy2"/>
    <dgm:cxn modelId="{F04CF3D2-7925-4E9F-8961-997541A0A2E2}" type="presOf" srcId="{1DD2640C-101B-41D8-B22E-D2334AAD3DEC}" destId="{7ADF68F0-311C-4CCC-BFA6-60BBEEF7A123}" srcOrd="0" destOrd="0" presId="urn:microsoft.com/office/officeart/2005/8/layout/hierarchy2"/>
    <dgm:cxn modelId="{8E8999C5-B7D0-4F29-9149-553EC839437C}" srcId="{9C054A08-6612-4CF0-BBED-D2FFFE142948}" destId="{341BDDCE-95F8-4AD0-BCE1-C23126A05D7B}" srcOrd="2" destOrd="0" parTransId="{F1E541E2-7E10-47A1-8DB8-579A3DAE4F6D}" sibTransId="{A3D3FD33-4EE7-40EB-82B3-EC024B0B59E9}"/>
    <dgm:cxn modelId="{A9DE7820-E7F8-4B44-959F-80E4C2CD102C}" type="presOf" srcId="{6814BE4F-B091-4B6C-A60C-C7794BA2992F}" destId="{31E2AC4F-EAAC-431C-AE50-573282528749}" srcOrd="0" destOrd="0" presId="urn:microsoft.com/office/officeart/2005/8/layout/hierarchy2"/>
    <dgm:cxn modelId="{C715A0FD-1BF2-4C76-AD7A-4B79877F651D}" type="presOf" srcId="{C14D7D15-A07C-4AFE-97B6-6EC065FFFFB2}" destId="{2A622BEB-FC29-4CCC-920C-063679DB7C01}" srcOrd="0" destOrd="0" presId="urn:microsoft.com/office/officeart/2005/8/layout/hierarchy2"/>
    <dgm:cxn modelId="{96A55B52-A6DE-4AAB-8A16-DAAC005365A4}" type="presOf" srcId="{D1AB6728-2BC0-4E34-87ED-6008332CC36E}" destId="{93D09531-AB9E-44D4-98DA-26BC7A0CA2AA}" srcOrd="0" destOrd="0" presId="urn:microsoft.com/office/officeart/2005/8/layout/hierarchy2"/>
    <dgm:cxn modelId="{951D2E3C-74A4-4B5A-915F-2658C6FD4B9A}" type="presOf" srcId="{690D2D9B-C01F-4B53-A8B7-0988EE09D339}" destId="{E0C7C9FB-DC08-439C-A8AD-A7765D3C96CC}" srcOrd="0" destOrd="0" presId="urn:microsoft.com/office/officeart/2005/8/layout/hierarchy2"/>
    <dgm:cxn modelId="{0E46AFDB-FBC1-4944-9FE7-61777B983CA9}" srcId="{5BD004B1-49C9-4362-B0FE-1BB42E1A875B}" destId="{C76F1EA1-A53A-4986-AC49-BB1132E06323}" srcOrd="0" destOrd="0" parTransId="{356A8A58-C5EB-4402-9C29-D9DCF139C32F}" sibTransId="{D690E6EE-D998-47A3-8AFA-479022B6E406}"/>
    <dgm:cxn modelId="{E715E367-0908-4815-A4DD-5B802C4B2523}" type="presOf" srcId="{5E5961D3-E51C-4C66-AB3C-8BBB5D4C2264}" destId="{84E892E8-2B21-476F-BF30-12D358987735}" srcOrd="0" destOrd="0" presId="urn:microsoft.com/office/officeart/2005/8/layout/hierarchy2"/>
    <dgm:cxn modelId="{C40847DF-B46B-41F2-8719-22AEE0D9E447}" type="presOf" srcId="{F001E745-D585-4443-BCE0-036F3CDB1F70}" destId="{AFCC6A9D-2F4C-420F-B4C6-B6A1A01CA57D}" srcOrd="0" destOrd="0" presId="urn:microsoft.com/office/officeart/2005/8/layout/hierarchy2"/>
    <dgm:cxn modelId="{71D70605-8A2E-4ACC-AFD0-FBC857515C7B}" type="presOf" srcId="{57E087BA-608D-4BFE-91D2-4B0EB8265D95}" destId="{94D69727-DDBD-4435-ABFF-CC3644411A49}" srcOrd="0" destOrd="0" presId="urn:microsoft.com/office/officeart/2005/8/layout/hierarchy2"/>
    <dgm:cxn modelId="{63F25E03-A4DF-46DF-B3DF-0179FE3EC6FF}" type="presOf" srcId="{1AF0CE75-306C-46AE-A441-186DEFBC9985}" destId="{33A3C629-AAFE-43C3-94A6-7425044F9A41}" srcOrd="1" destOrd="0" presId="urn:microsoft.com/office/officeart/2005/8/layout/hierarchy2"/>
    <dgm:cxn modelId="{78B2A8A7-BAF9-45DE-9442-367736F1D07B}" type="presOf" srcId="{3E258ACF-7E54-4B92-B40A-FC07C9B7145C}" destId="{1E6E1710-E2E8-49A9-9DCE-6A5284B91859}" srcOrd="0" destOrd="0" presId="urn:microsoft.com/office/officeart/2005/8/layout/hierarchy2"/>
    <dgm:cxn modelId="{F6658EE9-8781-4654-8888-5A5355979B5C}" type="presOf" srcId="{9EC4DC1F-CD38-4FCF-A2AA-4E0E57E3A5F9}" destId="{C4AE8265-C906-4D22-9339-07BDEA2E9310}" srcOrd="0" destOrd="0" presId="urn:microsoft.com/office/officeart/2005/8/layout/hierarchy2"/>
    <dgm:cxn modelId="{AE8C1C37-A2FC-4ED2-8E01-FBE2059CDB76}" type="presOf" srcId="{FA59C2EE-AA62-410D-83DB-5099863F17E7}" destId="{C0D1B759-818B-4768-A042-ED300ADE754E}" srcOrd="1" destOrd="0" presId="urn:microsoft.com/office/officeart/2005/8/layout/hierarchy2"/>
    <dgm:cxn modelId="{10F2C20F-5909-421F-B455-F7DA77C6A6E8}" type="presOf" srcId="{344C2F16-1B0F-4CB7-8DD3-D5F93C281D28}" destId="{66982244-5B96-4F7B-BCC5-1BF094A07B30}" srcOrd="0" destOrd="0" presId="urn:microsoft.com/office/officeart/2005/8/layout/hierarchy2"/>
    <dgm:cxn modelId="{651DDCDF-C755-49EF-8615-39B8D37FAAA3}" type="presOf" srcId="{8EEDDE55-27B8-4408-B80B-8A5916E57B9C}" destId="{6D46A38D-85AB-4968-9A3B-BFCE5853D23B}" srcOrd="0" destOrd="0" presId="urn:microsoft.com/office/officeart/2005/8/layout/hierarchy2"/>
    <dgm:cxn modelId="{359699AA-8B00-4930-9060-33470671B3B5}" type="presOf" srcId="{8F1543A2-3577-4459-BC8A-50304C1A7093}" destId="{8FCBB640-6E53-44EA-B43F-8CE445259A1D}" srcOrd="1" destOrd="0" presId="urn:microsoft.com/office/officeart/2005/8/layout/hierarchy2"/>
    <dgm:cxn modelId="{A1AE4241-6A0B-4166-8556-7E6F60E6C94E}" type="presOf" srcId="{FFBFA9D8-64CA-42B7-9F5B-3195B7093B34}" destId="{2A240357-D1CE-4D6C-989B-872E152E635A}" srcOrd="0" destOrd="0" presId="urn:microsoft.com/office/officeart/2005/8/layout/hierarchy2"/>
    <dgm:cxn modelId="{99E2CDBB-86E1-4CC7-A394-832DC93AF7E0}" srcId="{54F19BF4-E973-4E93-9047-2A1C3FED5B3F}" destId="{ED6F5334-5A2E-4FBA-997C-78B97EC1DF03}" srcOrd="0" destOrd="0" parTransId="{8F1543A2-3577-4459-BC8A-50304C1A7093}" sibTransId="{CF2148B8-5449-4998-AF02-2080DE0585EB}"/>
    <dgm:cxn modelId="{39DA5D63-CF7A-4417-AF32-9EDD0F606C8D}" type="presOf" srcId="{566D31AA-7001-415D-B560-ABC086F5B829}" destId="{648CBDD6-BC8B-4F92-B2B3-0CC14E718CB7}" srcOrd="0" destOrd="0" presId="urn:microsoft.com/office/officeart/2005/8/layout/hierarchy2"/>
    <dgm:cxn modelId="{74559967-3D88-4971-9EE6-69CB3DEA961F}" type="presOf" srcId="{8A6E1156-CDD9-4936-9385-49044A82144A}" destId="{2D486D2D-42ED-442F-8E4B-DE9A075C14E0}" srcOrd="0" destOrd="0" presId="urn:microsoft.com/office/officeart/2005/8/layout/hierarchy2"/>
    <dgm:cxn modelId="{101F9719-1799-4CA6-89C5-0352E8EF74F7}" type="presOf" srcId="{B582F8D4-C2E7-47C9-A6A9-B247AC831DF7}" destId="{91918D4C-0DC0-4543-A2D9-92AFAA947A73}" srcOrd="1" destOrd="0" presId="urn:microsoft.com/office/officeart/2005/8/layout/hierarchy2"/>
    <dgm:cxn modelId="{5CDF75A7-8275-464E-94E1-5EA9A4012332}" type="presOf" srcId="{D078240D-2582-40ED-B7AE-C6D3B9F553B4}" destId="{6C41467A-C8EC-44E4-AD2B-93D7B5D92F56}" srcOrd="1" destOrd="0" presId="urn:microsoft.com/office/officeart/2005/8/layout/hierarchy2"/>
    <dgm:cxn modelId="{FC523FE3-56D7-4D50-A442-03229F571A04}" type="presOf" srcId="{D3E7FF30-02FF-4B0C-83E3-F87194FD4EEE}" destId="{A0765C8F-F1AB-4D61-83DF-C83A3A982464}" srcOrd="0" destOrd="0" presId="urn:microsoft.com/office/officeart/2005/8/layout/hierarchy2"/>
    <dgm:cxn modelId="{41724E1C-41AF-4D61-81B8-42B32382A8A5}" srcId="{9C054A08-6612-4CF0-BBED-D2FFFE142948}" destId="{FB25F275-9D73-47E2-B0E3-585BC032E3E8}" srcOrd="0" destOrd="0" parTransId="{F901F06E-BFD4-4B78-AA5E-4614BD42A059}" sibTransId="{150103D5-DB92-4092-BF81-A925501B7270}"/>
    <dgm:cxn modelId="{806BE284-6630-4743-B0E1-43819D8C06F1}" type="presOf" srcId="{F1E541E2-7E10-47A1-8DB8-579A3DAE4F6D}" destId="{8FC56272-D845-4B11-8A25-F1421C566C3E}" srcOrd="0" destOrd="0" presId="urn:microsoft.com/office/officeart/2005/8/layout/hierarchy2"/>
    <dgm:cxn modelId="{11CB3DAC-0C72-4C4F-A05C-1DA1520CF410}" srcId="{FB25F275-9D73-47E2-B0E3-585BC032E3E8}" destId="{D965EB68-2AB5-47D4-9424-6A2907EB5D4F}" srcOrd="2" destOrd="0" parTransId="{6D5E9AAB-6AAE-444A-B1DB-782BAF99F3CE}" sibTransId="{20E3DCE0-8049-43BF-ACC6-B4DE4897B0C9}"/>
    <dgm:cxn modelId="{6AD024BB-3512-4D39-AD9F-7A00ABACA682}" srcId="{FB25F275-9D73-47E2-B0E3-585BC032E3E8}" destId="{24AC00F5-3DFC-4642-B428-662D8ABCA8DA}" srcOrd="4" destOrd="0" parTransId="{4E2344DE-9EE3-49CE-8DA1-D1AA05719A7C}" sibTransId="{2786C849-7735-4366-A7A3-1E38A5061521}"/>
    <dgm:cxn modelId="{31EE006C-8F64-4BF3-B0C6-BC09AB4FDD65}" type="presOf" srcId="{E08832A3-6DFF-4364-86B3-72703A9D771B}" destId="{24EAE38F-8021-4CD6-8163-329CB42B2185}" srcOrd="0" destOrd="0" presId="urn:microsoft.com/office/officeart/2005/8/layout/hierarchy2"/>
    <dgm:cxn modelId="{68F42D2C-403F-43DF-8521-5EB8782456F7}" type="presOf" srcId="{C31FECE6-7393-4AB6-B4EF-D9D049311021}" destId="{8A170510-8806-43D4-B631-FDFAF26C9975}" srcOrd="1" destOrd="0" presId="urn:microsoft.com/office/officeart/2005/8/layout/hierarchy2"/>
    <dgm:cxn modelId="{9E2D44FD-D104-46EF-A6DF-48B43BDE72A6}" type="presOf" srcId="{60468791-5700-4425-84A0-4433E08AEA25}" destId="{4A65ADDD-9795-4963-992F-2F2B4FE26158}" srcOrd="0" destOrd="0" presId="urn:microsoft.com/office/officeart/2005/8/layout/hierarchy2"/>
    <dgm:cxn modelId="{F525E99C-15C3-47C1-B052-80950C6AE2B8}" type="presOf" srcId="{02519CE7-090C-41F4-8007-412B02DA02DF}" destId="{88699F83-FBD7-445A-8637-CC89B9DCCCB5}" srcOrd="0" destOrd="0" presId="urn:microsoft.com/office/officeart/2005/8/layout/hierarchy2"/>
    <dgm:cxn modelId="{12FB2FFC-7663-4C19-ACBB-602F4E9BE1B5}" type="presOf" srcId="{AAF1CCF2-3D34-4167-BA19-3414F5DE56B4}" destId="{3C22E5EE-1768-4EDF-A162-52CC29D24610}" srcOrd="1" destOrd="0" presId="urn:microsoft.com/office/officeart/2005/8/layout/hierarchy2"/>
    <dgm:cxn modelId="{61850CB6-1F0F-49CF-A51A-0C28462F5671}" srcId="{CCDE1304-5282-43DC-9E8F-D9B15F69F12F}" destId="{EA98821E-62CA-4265-AC1F-033A7C504C6E}" srcOrd="1" destOrd="0" parTransId="{6197C6F2-F83F-41CD-97E9-E08AF1E1FAAC}" sibTransId="{F87F04E3-0D11-45A4-8D2B-1DF3B190B9BF}"/>
    <dgm:cxn modelId="{A9FBD03E-FE2B-416A-A0D0-D4250FA48121}" type="presParOf" srcId="{E3BDC120-F108-493E-98B5-DF18D836B9D0}" destId="{AA5A4E66-35C4-46E5-94D7-96CAF4FDC05C}" srcOrd="0" destOrd="0" presId="urn:microsoft.com/office/officeart/2005/8/layout/hierarchy2"/>
    <dgm:cxn modelId="{C562A8F7-A093-41DF-9BD7-D631A19DA8C3}" type="presParOf" srcId="{AA5A4E66-35C4-46E5-94D7-96CAF4FDC05C}" destId="{9D067EFA-87AA-4FC7-83EE-EFC841763EDA}" srcOrd="0" destOrd="0" presId="urn:microsoft.com/office/officeart/2005/8/layout/hierarchy2"/>
    <dgm:cxn modelId="{3E4113C1-19FA-45D3-BF7B-7A5794C6DFC7}" type="presParOf" srcId="{AA5A4E66-35C4-46E5-94D7-96CAF4FDC05C}" destId="{C4C7522B-C405-4659-9472-9AF096ACC88A}" srcOrd="1" destOrd="0" presId="urn:microsoft.com/office/officeart/2005/8/layout/hierarchy2"/>
    <dgm:cxn modelId="{80025F31-12A2-4D7C-8A96-4FCF1C093B5F}" type="presParOf" srcId="{C4C7522B-C405-4659-9472-9AF096ACC88A}" destId="{D2D16DCC-3CAA-48C4-8233-C9C499508C6B}" srcOrd="0" destOrd="0" presId="urn:microsoft.com/office/officeart/2005/8/layout/hierarchy2"/>
    <dgm:cxn modelId="{EBCBBDCF-4764-43A5-8A96-6862E34AE6E8}" type="presParOf" srcId="{D2D16DCC-3CAA-48C4-8233-C9C499508C6B}" destId="{A3530085-6532-4408-AF3E-198FE3BCDAD6}" srcOrd="0" destOrd="0" presId="urn:microsoft.com/office/officeart/2005/8/layout/hierarchy2"/>
    <dgm:cxn modelId="{7893DC8A-0564-4814-B645-64B543F39225}" type="presParOf" srcId="{C4C7522B-C405-4659-9472-9AF096ACC88A}" destId="{1CC33277-112A-442D-94F3-BB1240513B2A}" srcOrd="1" destOrd="0" presId="urn:microsoft.com/office/officeart/2005/8/layout/hierarchy2"/>
    <dgm:cxn modelId="{22692479-29C5-442E-85FD-5260C39F8FD0}" type="presParOf" srcId="{1CC33277-112A-442D-94F3-BB1240513B2A}" destId="{30103EF5-16AA-4F29-9713-C1A07202163D}" srcOrd="0" destOrd="0" presId="urn:microsoft.com/office/officeart/2005/8/layout/hierarchy2"/>
    <dgm:cxn modelId="{724F4392-35D3-471D-8EB8-7438A42F6753}" type="presParOf" srcId="{1CC33277-112A-442D-94F3-BB1240513B2A}" destId="{6C576470-80C5-46D0-AD0F-7452206EDA41}" srcOrd="1" destOrd="0" presId="urn:microsoft.com/office/officeart/2005/8/layout/hierarchy2"/>
    <dgm:cxn modelId="{59BFB35B-0B21-476C-B882-55864369D00F}" type="presParOf" srcId="{6C576470-80C5-46D0-AD0F-7452206EDA41}" destId="{4A65ADDD-9795-4963-992F-2F2B4FE26158}" srcOrd="0" destOrd="0" presId="urn:microsoft.com/office/officeart/2005/8/layout/hierarchy2"/>
    <dgm:cxn modelId="{34E46934-EC82-48B8-B535-55C6FB6353F9}" type="presParOf" srcId="{4A65ADDD-9795-4963-992F-2F2B4FE26158}" destId="{F6B9C31E-5700-462A-B3B2-098E124B62BB}" srcOrd="0" destOrd="0" presId="urn:microsoft.com/office/officeart/2005/8/layout/hierarchy2"/>
    <dgm:cxn modelId="{B36FBD7C-66DD-4B6A-812C-3EC956B6328F}" type="presParOf" srcId="{6C576470-80C5-46D0-AD0F-7452206EDA41}" destId="{B267EF22-D411-4B91-A6B1-4D26C79813A4}" srcOrd="1" destOrd="0" presId="urn:microsoft.com/office/officeart/2005/8/layout/hierarchy2"/>
    <dgm:cxn modelId="{7064B0E9-1DD9-43C7-B6BD-9E5774690BB3}" type="presParOf" srcId="{B267EF22-D411-4B91-A6B1-4D26C79813A4}" destId="{B51FFDA0-626D-4CBB-B980-0B90DEF340BC}" srcOrd="0" destOrd="0" presId="urn:microsoft.com/office/officeart/2005/8/layout/hierarchy2"/>
    <dgm:cxn modelId="{249878D0-3542-4265-8215-2063AFFAFE62}" type="presParOf" srcId="{B267EF22-D411-4B91-A6B1-4D26C79813A4}" destId="{7FFE3AD7-852D-4B8D-B5A4-4C3D6A879626}" srcOrd="1" destOrd="0" presId="urn:microsoft.com/office/officeart/2005/8/layout/hierarchy2"/>
    <dgm:cxn modelId="{823FC57F-53F6-4A52-A016-B9724155D964}" type="presParOf" srcId="{7FFE3AD7-852D-4B8D-B5A4-4C3D6A879626}" destId="{31DD544B-806C-46E3-A48E-E68EA4F3D17B}" srcOrd="0" destOrd="0" presId="urn:microsoft.com/office/officeart/2005/8/layout/hierarchy2"/>
    <dgm:cxn modelId="{B1742D56-DC61-400D-98DD-B876C097DB30}" type="presParOf" srcId="{31DD544B-806C-46E3-A48E-E68EA4F3D17B}" destId="{B4667DCC-14F8-4BC6-858E-FC56998D43F5}" srcOrd="0" destOrd="0" presId="urn:microsoft.com/office/officeart/2005/8/layout/hierarchy2"/>
    <dgm:cxn modelId="{D3614DF7-724D-41BE-8667-E921FB07A3A9}" type="presParOf" srcId="{7FFE3AD7-852D-4B8D-B5A4-4C3D6A879626}" destId="{A9C758C4-34A6-44CD-8938-09C0AC802DAA}" srcOrd="1" destOrd="0" presId="urn:microsoft.com/office/officeart/2005/8/layout/hierarchy2"/>
    <dgm:cxn modelId="{4A680F18-C5C1-44D6-AE41-19A84936167E}" type="presParOf" srcId="{A9C758C4-34A6-44CD-8938-09C0AC802DAA}" destId="{FD4DA406-D257-4649-AB8C-121956EC791D}" srcOrd="0" destOrd="0" presId="urn:microsoft.com/office/officeart/2005/8/layout/hierarchy2"/>
    <dgm:cxn modelId="{2E39F41B-0591-497A-AF6E-49685609D945}" type="presParOf" srcId="{A9C758C4-34A6-44CD-8938-09C0AC802DAA}" destId="{F89A2B25-05BB-481F-8FAB-63183E7F6A20}" srcOrd="1" destOrd="0" presId="urn:microsoft.com/office/officeart/2005/8/layout/hierarchy2"/>
    <dgm:cxn modelId="{009C5471-6828-4341-8E4F-A96CD72DAA76}" type="presParOf" srcId="{F89A2B25-05BB-481F-8FAB-63183E7F6A20}" destId="{A1B24F49-8C87-456A-905C-16FFE76DD8FA}" srcOrd="0" destOrd="0" presId="urn:microsoft.com/office/officeart/2005/8/layout/hierarchy2"/>
    <dgm:cxn modelId="{9462837D-5303-4695-9B4C-02386E1D9BB1}" type="presParOf" srcId="{A1B24F49-8C87-456A-905C-16FFE76DD8FA}" destId="{910592AA-AE36-492D-BFFA-5D8FB61DAFBE}" srcOrd="0" destOrd="0" presId="urn:microsoft.com/office/officeart/2005/8/layout/hierarchy2"/>
    <dgm:cxn modelId="{D219A794-7599-4B28-AF36-16513905F48F}" type="presParOf" srcId="{F89A2B25-05BB-481F-8FAB-63183E7F6A20}" destId="{CE8B3926-7B1F-4C85-B412-1D2B1E3A44BF}" srcOrd="1" destOrd="0" presId="urn:microsoft.com/office/officeart/2005/8/layout/hierarchy2"/>
    <dgm:cxn modelId="{E2046F8F-BEFA-47E4-A7C0-AD370FE94923}" type="presParOf" srcId="{CE8B3926-7B1F-4C85-B412-1D2B1E3A44BF}" destId="{809B6E78-51CD-4224-BCAC-18696B83379F}" srcOrd="0" destOrd="0" presId="urn:microsoft.com/office/officeart/2005/8/layout/hierarchy2"/>
    <dgm:cxn modelId="{E2DB2E54-4666-4E1E-8BBB-4254DB569C80}" type="presParOf" srcId="{CE8B3926-7B1F-4C85-B412-1D2B1E3A44BF}" destId="{11F301C9-1EF0-43AF-94C4-DEDA2581377D}" srcOrd="1" destOrd="0" presId="urn:microsoft.com/office/officeart/2005/8/layout/hierarchy2"/>
    <dgm:cxn modelId="{0A63115B-4665-44ED-9F26-561FC4AF6EED}" type="presParOf" srcId="{11F301C9-1EF0-43AF-94C4-DEDA2581377D}" destId="{38841104-A2BD-4FAF-92DC-8C50E8873F2C}" srcOrd="0" destOrd="0" presId="urn:microsoft.com/office/officeart/2005/8/layout/hierarchy2"/>
    <dgm:cxn modelId="{304C6055-0D34-4636-8A73-44F85EA3C642}" type="presParOf" srcId="{38841104-A2BD-4FAF-92DC-8C50E8873F2C}" destId="{E143AB55-3159-4359-BE12-750A33E8284B}" srcOrd="0" destOrd="0" presId="urn:microsoft.com/office/officeart/2005/8/layout/hierarchy2"/>
    <dgm:cxn modelId="{9FFC4D20-EC5C-4D67-96EB-9C181567C5A6}" type="presParOf" srcId="{11F301C9-1EF0-43AF-94C4-DEDA2581377D}" destId="{EEB10D34-E5E6-4BB2-8D5C-E685B0BFD0BB}" srcOrd="1" destOrd="0" presId="urn:microsoft.com/office/officeart/2005/8/layout/hierarchy2"/>
    <dgm:cxn modelId="{E4DE4182-220A-4391-A29B-601958819F32}" type="presParOf" srcId="{EEB10D34-E5E6-4BB2-8D5C-E685B0BFD0BB}" destId="{9D25CF90-925B-4A7B-8786-37207D59078F}" srcOrd="0" destOrd="0" presId="urn:microsoft.com/office/officeart/2005/8/layout/hierarchy2"/>
    <dgm:cxn modelId="{18F1C4B4-0D96-4A39-9B51-E73C487149DF}" type="presParOf" srcId="{EEB10D34-E5E6-4BB2-8D5C-E685B0BFD0BB}" destId="{53F72805-A7BC-4717-B8FD-48B8022413AC}" srcOrd="1" destOrd="0" presId="urn:microsoft.com/office/officeart/2005/8/layout/hierarchy2"/>
    <dgm:cxn modelId="{7FC0F98D-BA2B-4820-AD79-0D38FE48633C}" type="presParOf" srcId="{F89A2B25-05BB-481F-8FAB-63183E7F6A20}" destId="{2A622BEB-FC29-4CCC-920C-063679DB7C01}" srcOrd="2" destOrd="0" presId="urn:microsoft.com/office/officeart/2005/8/layout/hierarchy2"/>
    <dgm:cxn modelId="{CE2EC624-8676-4F6F-BADC-11AE993E13D3}" type="presParOf" srcId="{2A622BEB-FC29-4CCC-920C-063679DB7C01}" destId="{43388DB0-40DA-4099-B3E3-D6DECA0A4E19}" srcOrd="0" destOrd="0" presId="urn:microsoft.com/office/officeart/2005/8/layout/hierarchy2"/>
    <dgm:cxn modelId="{E2F1D923-5056-4D21-9EED-39FA61F02271}" type="presParOf" srcId="{F89A2B25-05BB-481F-8FAB-63183E7F6A20}" destId="{66395C7B-2AEA-4D27-9B44-E49E2B391D45}" srcOrd="3" destOrd="0" presId="urn:microsoft.com/office/officeart/2005/8/layout/hierarchy2"/>
    <dgm:cxn modelId="{3785FD73-DE62-4D77-BF6C-29E81BE15991}" type="presParOf" srcId="{66395C7B-2AEA-4D27-9B44-E49E2B391D45}" destId="{89DBA2FB-165D-4E0E-9F76-BC616DB2E38A}" srcOrd="0" destOrd="0" presId="urn:microsoft.com/office/officeart/2005/8/layout/hierarchy2"/>
    <dgm:cxn modelId="{D943DCFF-2824-4AB2-9479-4F55B4DEA9DB}" type="presParOf" srcId="{66395C7B-2AEA-4D27-9B44-E49E2B391D45}" destId="{BAF0C34C-FE70-4356-B564-391BF244388A}" srcOrd="1" destOrd="0" presId="urn:microsoft.com/office/officeart/2005/8/layout/hierarchy2"/>
    <dgm:cxn modelId="{B4E513F7-5C4C-4B91-A87A-98C694E8466A}" type="presParOf" srcId="{BAF0C34C-FE70-4356-B564-391BF244388A}" destId="{428C7C70-A976-485A-AEC1-4837B0DEDD86}" srcOrd="0" destOrd="0" presId="urn:microsoft.com/office/officeart/2005/8/layout/hierarchy2"/>
    <dgm:cxn modelId="{2A7DB800-FE2D-4AAC-8D81-9D6479E9B8A4}" type="presParOf" srcId="{428C7C70-A976-485A-AEC1-4837B0DEDD86}" destId="{72B674FE-C072-4AE7-BDF6-2B1AF95D4481}" srcOrd="0" destOrd="0" presId="urn:microsoft.com/office/officeart/2005/8/layout/hierarchy2"/>
    <dgm:cxn modelId="{0570C440-7307-420E-BBD2-3C06F7F5A924}" type="presParOf" srcId="{BAF0C34C-FE70-4356-B564-391BF244388A}" destId="{5CC34FF7-B60D-40DD-9630-477554C53FB2}" srcOrd="1" destOrd="0" presId="urn:microsoft.com/office/officeart/2005/8/layout/hierarchy2"/>
    <dgm:cxn modelId="{36B1F44B-995E-45F0-AFAA-BFFB3AC1B333}" type="presParOf" srcId="{5CC34FF7-B60D-40DD-9630-477554C53FB2}" destId="{99566BDD-FBBF-4305-BF37-BDCCAF0722AB}" srcOrd="0" destOrd="0" presId="urn:microsoft.com/office/officeart/2005/8/layout/hierarchy2"/>
    <dgm:cxn modelId="{53524EBA-A2F9-4589-8091-FE04092A51A0}" type="presParOf" srcId="{5CC34FF7-B60D-40DD-9630-477554C53FB2}" destId="{26432A6E-F3F9-4204-B303-F8EEF84486CA}" srcOrd="1" destOrd="0" presId="urn:microsoft.com/office/officeart/2005/8/layout/hierarchy2"/>
    <dgm:cxn modelId="{6215927F-1D7D-4EAF-B7A9-C0AC1B3C8B50}" type="presParOf" srcId="{F89A2B25-05BB-481F-8FAB-63183E7F6A20}" destId="{7FD6BA23-0352-4A66-9D38-1A272365BB2A}" srcOrd="4" destOrd="0" presId="urn:microsoft.com/office/officeart/2005/8/layout/hierarchy2"/>
    <dgm:cxn modelId="{DDCE92D8-F3DF-4D4E-8241-8D205A45B0B4}" type="presParOf" srcId="{7FD6BA23-0352-4A66-9D38-1A272365BB2A}" destId="{C94A7688-C695-4A55-8965-A4E3B0A3DEAE}" srcOrd="0" destOrd="0" presId="urn:microsoft.com/office/officeart/2005/8/layout/hierarchy2"/>
    <dgm:cxn modelId="{2A087AED-6798-478B-8492-AF152C73B3CC}" type="presParOf" srcId="{F89A2B25-05BB-481F-8FAB-63183E7F6A20}" destId="{4D6779D3-88E7-4EE4-AADA-0FDD631753CA}" srcOrd="5" destOrd="0" presId="urn:microsoft.com/office/officeart/2005/8/layout/hierarchy2"/>
    <dgm:cxn modelId="{9F2903CD-0930-4BC6-BEC2-381311F9F945}" type="presParOf" srcId="{4D6779D3-88E7-4EE4-AADA-0FDD631753CA}" destId="{DE52FDAE-78A7-49E3-A1D6-C27324AA3C7C}" srcOrd="0" destOrd="0" presId="urn:microsoft.com/office/officeart/2005/8/layout/hierarchy2"/>
    <dgm:cxn modelId="{E08417DF-2187-4313-AE1E-625752177B3A}" type="presParOf" srcId="{4D6779D3-88E7-4EE4-AADA-0FDD631753CA}" destId="{CC1620C6-760B-4D85-9B39-4E5BACF1B860}" srcOrd="1" destOrd="0" presId="urn:microsoft.com/office/officeart/2005/8/layout/hierarchy2"/>
    <dgm:cxn modelId="{BDCE32F6-A493-455C-93D5-8148858C4099}" type="presParOf" srcId="{CC1620C6-760B-4D85-9B39-4E5BACF1B860}" destId="{90AA0822-6306-4D6F-A24E-4882E3E3AC9A}" srcOrd="0" destOrd="0" presId="urn:microsoft.com/office/officeart/2005/8/layout/hierarchy2"/>
    <dgm:cxn modelId="{9E36AEB0-996C-47BF-A450-3AA26F79C00F}" type="presParOf" srcId="{90AA0822-6306-4D6F-A24E-4882E3E3AC9A}" destId="{34A5496E-E63D-4B50-A14B-F57C755AB18E}" srcOrd="0" destOrd="0" presId="urn:microsoft.com/office/officeart/2005/8/layout/hierarchy2"/>
    <dgm:cxn modelId="{6671D775-3D14-4D1D-BC9F-122A0B49096F}" type="presParOf" srcId="{CC1620C6-760B-4D85-9B39-4E5BACF1B860}" destId="{B90DBFFA-CB91-4893-A882-0BD69226CFC9}" srcOrd="1" destOrd="0" presId="urn:microsoft.com/office/officeart/2005/8/layout/hierarchy2"/>
    <dgm:cxn modelId="{576C6476-4D4F-469A-896E-08FF1AF5A968}" type="presParOf" srcId="{B90DBFFA-CB91-4893-A882-0BD69226CFC9}" destId="{34AC9BCC-EF43-4947-A677-D12D010389E0}" srcOrd="0" destOrd="0" presId="urn:microsoft.com/office/officeart/2005/8/layout/hierarchy2"/>
    <dgm:cxn modelId="{E04942CF-5675-47A0-9A85-7D372D5A6A21}" type="presParOf" srcId="{B90DBFFA-CB91-4893-A882-0BD69226CFC9}" destId="{CC33C785-830C-4CB1-B75D-E03DB0494DF6}" srcOrd="1" destOrd="0" presId="urn:microsoft.com/office/officeart/2005/8/layout/hierarchy2"/>
    <dgm:cxn modelId="{FD45D3AC-ED40-468B-819C-1E60BB989D23}" type="presParOf" srcId="{F89A2B25-05BB-481F-8FAB-63183E7F6A20}" destId="{3B2D6279-9B30-467D-AEFE-9610457948C3}" srcOrd="6" destOrd="0" presId="urn:microsoft.com/office/officeart/2005/8/layout/hierarchy2"/>
    <dgm:cxn modelId="{8B2786A7-A2EA-4AAD-A0A2-BC3C06ACA34F}" type="presParOf" srcId="{3B2D6279-9B30-467D-AEFE-9610457948C3}" destId="{6C041117-DE97-4C06-8FCD-29630739093F}" srcOrd="0" destOrd="0" presId="urn:microsoft.com/office/officeart/2005/8/layout/hierarchy2"/>
    <dgm:cxn modelId="{5F6C8602-69F1-4FC8-8913-3C489E1D4D3D}" type="presParOf" srcId="{F89A2B25-05BB-481F-8FAB-63183E7F6A20}" destId="{9F7F6525-070B-4C3A-8158-3160C9DB014D}" srcOrd="7" destOrd="0" presId="urn:microsoft.com/office/officeart/2005/8/layout/hierarchy2"/>
    <dgm:cxn modelId="{D69F9EB1-1FA6-4A09-8084-F41582994E4A}" type="presParOf" srcId="{9F7F6525-070B-4C3A-8158-3160C9DB014D}" destId="{681EB550-9E0D-4254-A5F7-56685EE9C2A2}" srcOrd="0" destOrd="0" presId="urn:microsoft.com/office/officeart/2005/8/layout/hierarchy2"/>
    <dgm:cxn modelId="{71A61629-95D5-48A4-816D-85E76063CB9D}" type="presParOf" srcId="{9F7F6525-070B-4C3A-8158-3160C9DB014D}" destId="{279A77ED-0E1C-45E0-9E31-2603A3969729}" srcOrd="1" destOrd="0" presId="urn:microsoft.com/office/officeart/2005/8/layout/hierarchy2"/>
    <dgm:cxn modelId="{7B4DADCB-CF88-4D27-8426-0CAB0F8DFE5E}" type="presParOf" srcId="{279A77ED-0E1C-45E0-9E31-2603A3969729}" destId="{E0C7C9FB-DC08-439C-A8AD-A7765D3C96CC}" srcOrd="0" destOrd="0" presId="urn:microsoft.com/office/officeart/2005/8/layout/hierarchy2"/>
    <dgm:cxn modelId="{1C611575-E9A6-4981-B49F-E493CA2AFAF9}" type="presParOf" srcId="{E0C7C9FB-DC08-439C-A8AD-A7765D3C96CC}" destId="{3020D2BA-C5CA-4982-B8BE-336D60A6F287}" srcOrd="0" destOrd="0" presId="urn:microsoft.com/office/officeart/2005/8/layout/hierarchy2"/>
    <dgm:cxn modelId="{BCB7EAC0-E2E0-42CA-804F-CF7CA161CE3D}" type="presParOf" srcId="{279A77ED-0E1C-45E0-9E31-2603A3969729}" destId="{33D061B7-B520-42D3-86FF-BA02019B265F}" srcOrd="1" destOrd="0" presId="urn:microsoft.com/office/officeart/2005/8/layout/hierarchy2"/>
    <dgm:cxn modelId="{DB83D86B-E4F2-4622-B0C6-FAFFF3D7E7CD}" type="presParOf" srcId="{33D061B7-B520-42D3-86FF-BA02019B265F}" destId="{1E6E1710-E2E8-49A9-9DCE-6A5284B91859}" srcOrd="0" destOrd="0" presId="urn:microsoft.com/office/officeart/2005/8/layout/hierarchy2"/>
    <dgm:cxn modelId="{A4190E6A-9DF3-494C-A087-6E4B0A284E20}" type="presParOf" srcId="{33D061B7-B520-42D3-86FF-BA02019B265F}" destId="{EB470284-F26A-4D2F-AB5F-5CEE59A9D28D}" srcOrd="1" destOrd="0" presId="urn:microsoft.com/office/officeart/2005/8/layout/hierarchy2"/>
    <dgm:cxn modelId="{C3D03A8A-F876-4F3C-8924-46790ECAFF22}" type="presParOf" srcId="{F89A2B25-05BB-481F-8FAB-63183E7F6A20}" destId="{DFFB2144-86C4-4DDD-BE22-9B67C0D9C002}" srcOrd="8" destOrd="0" presId="urn:microsoft.com/office/officeart/2005/8/layout/hierarchy2"/>
    <dgm:cxn modelId="{FE5AC182-25F1-4B11-BF20-792F8A5B7829}" type="presParOf" srcId="{DFFB2144-86C4-4DDD-BE22-9B67C0D9C002}" destId="{16AC199A-2C83-4FB0-B5EF-DF6218415293}" srcOrd="0" destOrd="0" presId="urn:microsoft.com/office/officeart/2005/8/layout/hierarchy2"/>
    <dgm:cxn modelId="{C2A1C8BE-6AF2-41C7-8E48-90074FBD76BC}" type="presParOf" srcId="{F89A2B25-05BB-481F-8FAB-63183E7F6A20}" destId="{F26A9C26-FCA4-4A33-BDFD-08969D91401E}" srcOrd="9" destOrd="0" presId="urn:microsoft.com/office/officeart/2005/8/layout/hierarchy2"/>
    <dgm:cxn modelId="{1B7F96B3-9007-484D-88D6-15B0305CA74B}" type="presParOf" srcId="{F26A9C26-FCA4-4A33-BDFD-08969D91401E}" destId="{2926D249-5CFC-421D-B5DC-9CC520158C55}" srcOrd="0" destOrd="0" presId="urn:microsoft.com/office/officeart/2005/8/layout/hierarchy2"/>
    <dgm:cxn modelId="{C9ECF168-B717-4857-8D71-5EE04CF526AB}" type="presParOf" srcId="{F26A9C26-FCA4-4A33-BDFD-08969D91401E}" destId="{BC984ABB-7F59-4AC8-9D2C-83089B8699EA}" srcOrd="1" destOrd="0" presId="urn:microsoft.com/office/officeart/2005/8/layout/hierarchy2"/>
    <dgm:cxn modelId="{B743F7FE-129C-4681-99CD-64B8CCD76AD4}" type="presParOf" srcId="{BC984ABB-7F59-4AC8-9D2C-83089B8699EA}" destId="{22B5C618-1FB4-460A-AB81-47C6DFB8348F}" srcOrd="0" destOrd="0" presId="urn:microsoft.com/office/officeart/2005/8/layout/hierarchy2"/>
    <dgm:cxn modelId="{E11CD890-EA93-4EA4-A9A0-2E9566F10CC1}" type="presParOf" srcId="{22B5C618-1FB4-460A-AB81-47C6DFB8348F}" destId="{04A5F6F0-BB79-4B0A-B798-C041C0EB6DF6}" srcOrd="0" destOrd="0" presId="urn:microsoft.com/office/officeart/2005/8/layout/hierarchy2"/>
    <dgm:cxn modelId="{B46CB922-EC98-4B45-89E8-D900F0F09FC2}" type="presParOf" srcId="{BC984ABB-7F59-4AC8-9D2C-83089B8699EA}" destId="{D5B3C5B4-F083-4497-973A-63C4B939B156}" srcOrd="1" destOrd="0" presId="urn:microsoft.com/office/officeart/2005/8/layout/hierarchy2"/>
    <dgm:cxn modelId="{52441F54-8148-40FA-9694-100374FF385C}" type="presParOf" srcId="{D5B3C5B4-F083-4497-973A-63C4B939B156}" destId="{761B817E-445B-4DA1-9BBF-D9804A84447A}" srcOrd="0" destOrd="0" presId="urn:microsoft.com/office/officeart/2005/8/layout/hierarchy2"/>
    <dgm:cxn modelId="{B34E4D22-8173-4A08-8722-C7601B2B20E9}" type="presParOf" srcId="{D5B3C5B4-F083-4497-973A-63C4B939B156}" destId="{C7361137-BDAB-4013-9124-C792D9C71EDD}" srcOrd="1" destOrd="0" presId="urn:microsoft.com/office/officeart/2005/8/layout/hierarchy2"/>
    <dgm:cxn modelId="{F220D2AA-A125-4406-9B7E-04D194E65CC4}" type="presParOf" srcId="{F89A2B25-05BB-481F-8FAB-63183E7F6A20}" destId="{BF50039F-628A-47B8-A5EB-521361E8D8A7}" srcOrd="10" destOrd="0" presId="urn:microsoft.com/office/officeart/2005/8/layout/hierarchy2"/>
    <dgm:cxn modelId="{CA1D5957-07F9-4DEB-81C8-09A0C20C389B}" type="presParOf" srcId="{BF50039F-628A-47B8-A5EB-521361E8D8A7}" destId="{FDA7B66A-DF73-41FE-B649-B798DBC7501E}" srcOrd="0" destOrd="0" presId="urn:microsoft.com/office/officeart/2005/8/layout/hierarchy2"/>
    <dgm:cxn modelId="{DA5565FA-0875-447B-989B-7B30BE447DF3}" type="presParOf" srcId="{F89A2B25-05BB-481F-8FAB-63183E7F6A20}" destId="{26949C27-CAD9-4303-B3F7-A594EEEBE99C}" srcOrd="11" destOrd="0" presId="urn:microsoft.com/office/officeart/2005/8/layout/hierarchy2"/>
    <dgm:cxn modelId="{D4377C20-FE31-4917-9CCD-A9718F2D6DF2}" type="presParOf" srcId="{26949C27-CAD9-4303-B3F7-A594EEEBE99C}" destId="{827D6A18-3DD0-4473-826A-319D9CD26D5B}" srcOrd="0" destOrd="0" presId="urn:microsoft.com/office/officeart/2005/8/layout/hierarchy2"/>
    <dgm:cxn modelId="{469A5882-3808-45FF-AA4C-3DE33DA99FD4}" type="presParOf" srcId="{26949C27-CAD9-4303-B3F7-A594EEEBE99C}" destId="{3D2E3253-30FC-4BD0-9FF2-68F251189245}" srcOrd="1" destOrd="0" presId="urn:microsoft.com/office/officeart/2005/8/layout/hierarchy2"/>
    <dgm:cxn modelId="{F6116604-FC60-42F2-94B1-D58881C0B5F8}" type="presParOf" srcId="{3D2E3253-30FC-4BD0-9FF2-68F251189245}" destId="{3BCF3332-B416-46FE-BC39-9F19829BA505}" srcOrd="0" destOrd="0" presId="urn:microsoft.com/office/officeart/2005/8/layout/hierarchy2"/>
    <dgm:cxn modelId="{5AF272C0-92C3-4D6E-8803-04900458EE3E}" type="presParOf" srcId="{3BCF3332-B416-46FE-BC39-9F19829BA505}" destId="{6579B503-7E27-4768-BCBA-61592FB08FB7}" srcOrd="0" destOrd="0" presId="urn:microsoft.com/office/officeart/2005/8/layout/hierarchy2"/>
    <dgm:cxn modelId="{C73D2D68-20AF-4333-9FB6-468841B59697}" type="presParOf" srcId="{3D2E3253-30FC-4BD0-9FF2-68F251189245}" destId="{1DA5F18E-68B7-49D7-B565-5B1C89612505}" srcOrd="1" destOrd="0" presId="urn:microsoft.com/office/officeart/2005/8/layout/hierarchy2"/>
    <dgm:cxn modelId="{1CDB7D2D-2BEC-4AFD-A767-E77B76A49707}" type="presParOf" srcId="{1DA5F18E-68B7-49D7-B565-5B1C89612505}" destId="{2A240357-D1CE-4D6C-989B-872E152E635A}" srcOrd="0" destOrd="0" presId="urn:microsoft.com/office/officeart/2005/8/layout/hierarchy2"/>
    <dgm:cxn modelId="{74534B86-4A6B-4D5D-97B6-480EDE915B43}" type="presParOf" srcId="{1DA5F18E-68B7-49D7-B565-5B1C89612505}" destId="{D399194C-92E5-45AE-B280-F5A72313CA67}" srcOrd="1" destOrd="0" presId="urn:microsoft.com/office/officeart/2005/8/layout/hierarchy2"/>
    <dgm:cxn modelId="{B5128D36-DF24-449C-88F4-846E653E858B}" type="presParOf" srcId="{F89A2B25-05BB-481F-8FAB-63183E7F6A20}" destId="{C0F4F80B-2078-426C-B226-AA1E04579946}" srcOrd="12" destOrd="0" presId="urn:microsoft.com/office/officeart/2005/8/layout/hierarchy2"/>
    <dgm:cxn modelId="{94A73363-A125-48D5-9E43-B447CB3FD241}" type="presParOf" srcId="{C0F4F80B-2078-426C-B226-AA1E04579946}" destId="{4BCF5588-B5AA-40A7-89E2-E613B53D6191}" srcOrd="0" destOrd="0" presId="urn:microsoft.com/office/officeart/2005/8/layout/hierarchy2"/>
    <dgm:cxn modelId="{65A772CF-8EF4-4A7D-9E30-DCB99053C48B}" type="presParOf" srcId="{F89A2B25-05BB-481F-8FAB-63183E7F6A20}" destId="{6EF1FAF7-9D0C-4E23-AF23-E9E496D89E00}" srcOrd="13" destOrd="0" presId="urn:microsoft.com/office/officeart/2005/8/layout/hierarchy2"/>
    <dgm:cxn modelId="{513CFDDE-97EE-412C-B7FD-21856456BF8E}" type="presParOf" srcId="{6EF1FAF7-9D0C-4E23-AF23-E9E496D89E00}" destId="{AFCC6A9D-2F4C-420F-B4C6-B6A1A01CA57D}" srcOrd="0" destOrd="0" presId="urn:microsoft.com/office/officeart/2005/8/layout/hierarchy2"/>
    <dgm:cxn modelId="{513007B1-79FD-459C-83AC-03CB4EBBFB7D}" type="presParOf" srcId="{6EF1FAF7-9D0C-4E23-AF23-E9E496D89E00}" destId="{724C0FF6-9B7A-4879-A1C1-B912DC4317DE}" srcOrd="1" destOrd="0" presId="urn:microsoft.com/office/officeart/2005/8/layout/hierarchy2"/>
    <dgm:cxn modelId="{06D50300-F2CD-4CCC-9DD1-7E392F1CE22A}" type="presParOf" srcId="{724C0FF6-9B7A-4879-A1C1-B912DC4317DE}" destId="{CA0DE8C2-5BFC-4D18-8FEE-9242FADCAF58}" srcOrd="0" destOrd="0" presId="urn:microsoft.com/office/officeart/2005/8/layout/hierarchy2"/>
    <dgm:cxn modelId="{14F3924F-04D8-46F9-8B5A-D281B4038EB3}" type="presParOf" srcId="{CA0DE8C2-5BFC-4D18-8FEE-9242FADCAF58}" destId="{6239FE11-3296-4CC2-ABB6-817030E6CA1C}" srcOrd="0" destOrd="0" presId="urn:microsoft.com/office/officeart/2005/8/layout/hierarchy2"/>
    <dgm:cxn modelId="{87DEF3B0-6CB3-4FD6-8FEF-63155D26AA50}" type="presParOf" srcId="{724C0FF6-9B7A-4879-A1C1-B912DC4317DE}" destId="{70214894-CED5-4541-8D37-DC3065B71381}" srcOrd="1" destOrd="0" presId="urn:microsoft.com/office/officeart/2005/8/layout/hierarchy2"/>
    <dgm:cxn modelId="{D68C6A92-78FF-4CCA-B376-145ECAD442C6}" type="presParOf" srcId="{70214894-CED5-4541-8D37-DC3065B71381}" destId="{111C760C-7FCD-4A36-B1F9-2C9C1B07030A}" srcOrd="0" destOrd="0" presId="urn:microsoft.com/office/officeart/2005/8/layout/hierarchy2"/>
    <dgm:cxn modelId="{2C71297F-25B2-4B94-BCB2-24602C592D21}" type="presParOf" srcId="{70214894-CED5-4541-8D37-DC3065B71381}" destId="{58057B33-3647-4C6B-81CF-F1CB895E9148}" srcOrd="1" destOrd="0" presId="urn:microsoft.com/office/officeart/2005/8/layout/hierarchy2"/>
    <dgm:cxn modelId="{65AF65CB-C9AB-4E57-8571-D42AC8BFCA21}" type="presParOf" srcId="{F89A2B25-05BB-481F-8FAB-63183E7F6A20}" destId="{C0DBD5AA-2167-4E44-A04F-A8AFF0C7ABCE}" srcOrd="14" destOrd="0" presId="urn:microsoft.com/office/officeart/2005/8/layout/hierarchy2"/>
    <dgm:cxn modelId="{920ABE17-06A3-49A1-BBD3-0F163D913D4D}" type="presParOf" srcId="{C0DBD5AA-2167-4E44-A04F-A8AFF0C7ABCE}" destId="{C0D1B759-818B-4768-A042-ED300ADE754E}" srcOrd="0" destOrd="0" presId="urn:microsoft.com/office/officeart/2005/8/layout/hierarchy2"/>
    <dgm:cxn modelId="{D1ACF823-F7F1-41E4-A8A1-F8DD3166EF84}" type="presParOf" srcId="{F89A2B25-05BB-481F-8FAB-63183E7F6A20}" destId="{C0521E54-773F-4756-9553-1BA1513ECD07}" srcOrd="15" destOrd="0" presId="urn:microsoft.com/office/officeart/2005/8/layout/hierarchy2"/>
    <dgm:cxn modelId="{FFF1903B-9F04-44A1-8671-ED61815931C4}" type="presParOf" srcId="{C0521E54-773F-4756-9553-1BA1513ECD07}" destId="{D6473063-3640-4CB7-B7AB-C55BA1466BD3}" srcOrd="0" destOrd="0" presId="urn:microsoft.com/office/officeart/2005/8/layout/hierarchy2"/>
    <dgm:cxn modelId="{11BD259E-CE61-470F-AAED-49B14487967B}" type="presParOf" srcId="{C0521E54-773F-4756-9553-1BA1513ECD07}" destId="{61A8DF92-99CF-4B3A-88C1-81067DE8D6EE}" srcOrd="1" destOrd="0" presId="urn:microsoft.com/office/officeart/2005/8/layout/hierarchy2"/>
    <dgm:cxn modelId="{52B2DEED-127F-4B58-9E73-CBFD0DC6AF55}" type="presParOf" srcId="{61A8DF92-99CF-4B3A-88C1-81067DE8D6EE}" destId="{F131F505-9DE0-4DD8-B3B1-830941043C00}" srcOrd="0" destOrd="0" presId="urn:microsoft.com/office/officeart/2005/8/layout/hierarchy2"/>
    <dgm:cxn modelId="{A2F59769-1B7F-4F41-9CEC-C67DAC3F690D}" type="presParOf" srcId="{F131F505-9DE0-4DD8-B3B1-830941043C00}" destId="{0704C5F0-829C-47A6-9A6C-17402576AE84}" srcOrd="0" destOrd="0" presId="urn:microsoft.com/office/officeart/2005/8/layout/hierarchy2"/>
    <dgm:cxn modelId="{50C01D2E-D524-4976-8576-CF3CB46DB291}" type="presParOf" srcId="{61A8DF92-99CF-4B3A-88C1-81067DE8D6EE}" destId="{3080FB9F-6242-4B1C-8CDA-B57E64EDEC16}" srcOrd="1" destOrd="0" presId="urn:microsoft.com/office/officeart/2005/8/layout/hierarchy2"/>
    <dgm:cxn modelId="{186085F9-473D-4C3E-BA69-35278D8505BB}" type="presParOf" srcId="{3080FB9F-6242-4B1C-8CDA-B57E64EDEC16}" destId="{66982244-5B96-4F7B-BCC5-1BF094A07B30}" srcOrd="0" destOrd="0" presId="urn:microsoft.com/office/officeart/2005/8/layout/hierarchy2"/>
    <dgm:cxn modelId="{49C1757D-1C7E-41E2-98D7-45FA4437EF73}" type="presParOf" srcId="{3080FB9F-6242-4B1C-8CDA-B57E64EDEC16}" destId="{382E5B0C-28AD-40DF-A374-3B8075392FB9}" srcOrd="1" destOrd="0" presId="urn:microsoft.com/office/officeart/2005/8/layout/hierarchy2"/>
    <dgm:cxn modelId="{0743D71F-1DCA-446E-BE89-3E1D5E4AC677}" type="presParOf" srcId="{F89A2B25-05BB-481F-8FAB-63183E7F6A20}" destId="{1D989ECB-44D4-4CEA-8CE8-EA81A1F076B1}" srcOrd="16" destOrd="0" presId="urn:microsoft.com/office/officeart/2005/8/layout/hierarchy2"/>
    <dgm:cxn modelId="{3F36F710-D96B-4000-9D86-046C42557433}" type="presParOf" srcId="{1D989ECB-44D4-4CEA-8CE8-EA81A1F076B1}" destId="{6C41467A-C8EC-44E4-AD2B-93D7B5D92F56}" srcOrd="0" destOrd="0" presId="urn:microsoft.com/office/officeart/2005/8/layout/hierarchy2"/>
    <dgm:cxn modelId="{E52E2635-1B89-44B3-AEDF-E19032DADD59}" type="presParOf" srcId="{F89A2B25-05BB-481F-8FAB-63183E7F6A20}" destId="{6137CECF-D71D-4BBC-9896-19E23338411F}" srcOrd="17" destOrd="0" presId="urn:microsoft.com/office/officeart/2005/8/layout/hierarchy2"/>
    <dgm:cxn modelId="{63087526-9DC2-496E-81C3-A10DFB82BE90}" type="presParOf" srcId="{6137CECF-D71D-4BBC-9896-19E23338411F}" destId="{03AF0688-2697-43DF-89CB-811439BD2CCE}" srcOrd="0" destOrd="0" presId="urn:microsoft.com/office/officeart/2005/8/layout/hierarchy2"/>
    <dgm:cxn modelId="{A3395324-C3D4-4E17-9E0D-C37885889A29}" type="presParOf" srcId="{6137CECF-D71D-4BBC-9896-19E23338411F}" destId="{9B5EE07A-F5EF-4E4F-8A5B-DC2C366175E6}" srcOrd="1" destOrd="0" presId="urn:microsoft.com/office/officeart/2005/8/layout/hierarchy2"/>
    <dgm:cxn modelId="{810516D6-8E84-4915-B110-223CAB8695D2}" type="presParOf" srcId="{9B5EE07A-F5EF-4E4F-8A5B-DC2C366175E6}" destId="{6DAF9242-B6DC-42B3-B0B2-38B9738380E4}" srcOrd="0" destOrd="0" presId="urn:microsoft.com/office/officeart/2005/8/layout/hierarchy2"/>
    <dgm:cxn modelId="{979EE593-EDA4-4C12-A49B-A232595D1095}" type="presParOf" srcId="{6DAF9242-B6DC-42B3-B0B2-38B9738380E4}" destId="{95D42E22-04C5-4FC5-A4A4-91BE2B4DDC9A}" srcOrd="0" destOrd="0" presId="urn:microsoft.com/office/officeart/2005/8/layout/hierarchy2"/>
    <dgm:cxn modelId="{741974F4-EB66-4F14-BF5A-410F2E830068}" type="presParOf" srcId="{9B5EE07A-F5EF-4E4F-8A5B-DC2C366175E6}" destId="{F195A48F-C11F-46A2-9E09-1E4FE2EDA7B9}" srcOrd="1" destOrd="0" presId="urn:microsoft.com/office/officeart/2005/8/layout/hierarchy2"/>
    <dgm:cxn modelId="{09F4D630-E13F-4C03-A39C-598181EDE2A5}" type="presParOf" srcId="{F195A48F-C11F-46A2-9E09-1E4FE2EDA7B9}" destId="{648CBDD6-BC8B-4F92-B2B3-0CC14E718CB7}" srcOrd="0" destOrd="0" presId="urn:microsoft.com/office/officeart/2005/8/layout/hierarchy2"/>
    <dgm:cxn modelId="{3650DD82-1E8B-497E-AA2F-27C076147E59}" type="presParOf" srcId="{F195A48F-C11F-46A2-9E09-1E4FE2EDA7B9}" destId="{93036DED-DA35-4599-9BE5-56895F9E5E7D}" srcOrd="1" destOrd="0" presId="urn:microsoft.com/office/officeart/2005/8/layout/hierarchy2"/>
    <dgm:cxn modelId="{5AFAC665-4D9D-442F-910D-5C6D04F38950}" type="presParOf" srcId="{F89A2B25-05BB-481F-8FAB-63183E7F6A20}" destId="{2C7F820A-8A32-44FA-B5A6-5CC0FA9ACAB8}" srcOrd="18" destOrd="0" presId="urn:microsoft.com/office/officeart/2005/8/layout/hierarchy2"/>
    <dgm:cxn modelId="{2D9C1AD8-F90F-4515-B81B-53264914079B}" type="presParOf" srcId="{2C7F820A-8A32-44FA-B5A6-5CC0FA9ACAB8}" destId="{9C5F85E2-E222-4102-A9CC-76111CBE2986}" srcOrd="0" destOrd="0" presId="urn:microsoft.com/office/officeart/2005/8/layout/hierarchy2"/>
    <dgm:cxn modelId="{1D01370F-BCC8-42AB-8895-9C22B75ACEE8}" type="presParOf" srcId="{F89A2B25-05BB-481F-8FAB-63183E7F6A20}" destId="{7402557F-B1E4-4F89-9171-032BD2057502}" srcOrd="19" destOrd="0" presId="urn:microsoft.com/office/officeart/2005/8/layout/hierarchy2"/>
    <dgm:cxn modelId="{A50D2DE0-BEB3-424B-A7C8-FADA3A99FC7A}" type="presParOf" srcId="{7402557F-B1E4-4F89-9171-032BD2057502}" destId="{1B561378-8DCA-41D0-87F7-4EB3C2543170}" srcOrd="0" destOrd="0" presId="urn:microsoft.com/office/officeart/2005/8/layout/hierarchy2"/>
    <dgm:cxn modelId="{26D8FD97-C055-410F-94E5-AFA5B2A57183}" type="presParOf" srcId="{7402557F-B1E4-4F89-9171-032BD2057502}" destId="{5AF89DE2-99AA-45F0-843C-08FA3BD54825}" srcOrd="1" destOrd="0" presId="urn:microsoft.com/office/officeart/2005/8/layout/hierarchy2"/>
    <dgm:cxn modelId="{F7EB0D75-E101-45E7-96FE-C7AB99463B93}" type="presParOf" srcId="{5AF89DE2-99AA-45F0-843C-08FA3BD54825}" destId="{7ADF68F0-311C-4CCC-BFA6-60BBEEF7A123}" srcOrd="0" destOrd="0" presId="urn:microsoft.com/office/officeart/2005/8/layout/hierarchy2"/>
    <dgm:cxn modelId="{82D888FB-128E-4544-99E5-F9570E3BA3A7}" type="presParOf" srcId="{7ADF68F0-311C-4CCC-BFA6-60BBEEF7A123}" destId="{AC09C09E-CF90-4BFD-AF05-A59C57339A22}" srcOrd="0" destOrd="0" presId="urn:microsoft.com/office/officeart/2005/8/layout/hierarchy2"/>
    <dgm:cxn modelId="{1CFC047B-BF3F-4725-8FBA-CE1D74AD850B}" type="presParOf" srcId="{5AF89DE2-99AA-45F0-843C-08FA3BD54825}" destId="{10BC933E-3914-45BA-9451-87757C5843E4}" srcOrd="1" destOrd="0" presId="urn:microsoft.com/office/officeart/2005/8/layout/hierarchy2"/>
    <dgm:cxn modelId="{E1CE5368-5405-4A63-865C-1850EB234FA3}" type="presParOf" srcId="{10BC933E-3914-45BA-9451-87757C5843E4}" destId="{75D0B1C2-6D1D-40F0-92BA-7A20A2D8C130}" srcOrd="0" destOrd="0" presId="urn:microsoft.com/office/officeart/2005/8/layout/hierarchy2"/>
    <dgm:cxn modelId="{30AB1021-D50A-408C-BB5D-F45F0E82A62B}" type="presParOf" srcId="{10BC933E-3914-45BA-9451-87757C5843E4}" destId="{E3A77AAE-1553-42BE-9C70-E636A95EA40C}" srcOrd="1" destOrd="0" presId="urn:microsoft.com/office/officeart/2005/8/layout/hierarchy2"/>
    <dgm:cxn modelId="{3FD80F95-6CF0-4C8D-A282-5957B65F2036}" type="presParOf" srcId="{F89A2B25-05BB-481F-8FAB-63183E7F6A20}" destId="{D1FEF108-5980-4618-97DA-BC66DBCFE692}" srcOrd="20" destOrd="0" presId="urn:microsoft.com/office/officeart/2005/8/layout/hierarchy2"/>
    <dgm:cxn modelId="{97A0C8D2-01B2-479E-8837-BBB63FB89E88}" type="presParOf" srcId="{D1FEF108-5980-4618-97DA-BC66DBCFE692}" destId="{EE50F108-D8DB-4793-9122-74134AC8A543}" srcOrd="0" destOrd="0" presId="urn:microsoft.com/office/officeart/2005/8/layout/hierarchy2"/>
    <dgm:cxn modelId="{28EAAE15-0873-4621-B6E7-7C8C6DA37AE5}" type="presParOf" srcId="{F89A2B25-05BB-481F-8FAB-63183E7F6A20}" destId="{A60CC621-E543-4814-9B4D-25B988F15D00}" srcOrd="21" destOrd="0" presId="urn:microsoft.com/office/officeart/2005/8/layout/hierarchy2"/>
    <dgm:cxn modelId="{1AC7DA42-0B20-46AB-83A6-067E5C8000DE}" type="presParOf" srcId="{A60CC621-E543-4814-9B4D-25B988F15D00}" destId="{84E892E8-2B21-476F-BF30-12D358987735}" srcOrd="0" destOrd="0" presId="urn:microsoft.com/office/officeart/2005/8/layout/hierarchy2"/>
    <dgm:cxn modelId="{330B2A03-EA33-4243-965B-ABE9256D3E44}" type="presParOf" srcId="{A60CC621-E543-4814-9B4D-25B988F15D00}" destId="{6166D60C-3CA5-420C-B62D-1DADFDF76C07}" srcOrd="1" destOrd="0" presId="urn:microsoft.com/office/officeart/2005/8/layout/hierarchy2"/>
    <dgm:cxn modelId="{0536DD52-4D3A-434D-8020-346ECFBA4E67}" type="presParOf" srcId="{6166D60C-3CA5-420C-B62D-1DADFDF76C07}" destId="{93D09531-AB9E-44D4-98DA-26BC7A0CA2AA}" srcOrd="0" destOrd="0" presId="urn:microsoft.com/office/officeart/2005/8/layout/hierarchy2"/>
    <dgm:cxn modelId="{8F706362-68B0-4E76-B1F8-AA609DE0470E}" type="presParOf" srcId="{93D09531-AB9E-44D4-98DA-26BC7A0CA2AA}" destId="{4B22EFDF-0C86-4A7B-9990-7E11E3A256AF}" srcOrd="0" destOrd="0" presId="urn:microsoft.com/office/officeart/2005/8/layout/hierarchy2"/>
    <dgm:cxn modelId="{7AB95AE4-8A6D-4D68-B089-D06F67CC89C6}" type="presParOf" srcId="{6166D60C-3CA5-420C-B62D-1DADFDF76C07}" destId="{E48BE5E4-C51A-46ED-BACE-2E2A344413A7}" srcOrd="1" destOrd="0" presId="urn:microsoft.com/office/officeart/2005/8/layout/hierarchy2"/>
    <dgm:cxn modelId="{D578DA15-1A99-47A8-9235-692A1993F964}" type="presParOf" srcId="{E48BE5E4-C51A-46ED-BACE-2E2A344413A7}" destId="{7F397115-6D2F-447D-9A9B-109500400F54}" srcOrd="0" destOrd="0" presId="urn:microsoft.com/office/officeart/2005/8/layout/hierarchy2"/>
    <dgm:cxn modelId="{083A64C7-A84F-47EE-A8F8-E0010F1F74DC}" type="presParOf" srcId="{E48BE5E4-C51A-46ED-BACE-2E2A344413A7}" destId="{799957D6-7AD8-415D-ABCA-C7F2D2CB40D0}" srcOrd="1" destOrd="0" presId="urn:microsoft.com/office/officeart/2005/8/layout/hierarchy2"/>
    <dgm:cxn modelId="{2C017FDE-9789-43DC-BCEA-9B29AF1B5DAD}" type="presParOf" srcId="{F89A2B25-05BB-481F-8FAB-63183E7F6A20}" destId="{550B4DBD-DF93-4F27-AB0F-D35AD9C41948}" srcOrd="22" destOrd="0" presId="urn:microsoft.com/office/officeart/2005/8/layout/hierarchy2"/>
    <dgm:cxn modelId="{29889868-9B75-4E2F-8EF5-84482BAF4F05}" type="presParOf" srcId="{550B4DBD-DF93-4F27-AB0F-D35AD9C41948}" destId="{D8E60ABF-DD3C-4C72-96F6-DDF8AFDE147A}" srcOrd="0" destOrd="0" presId="urn:microsoft.com/office/officeart/2005/8/layout/hierarchy2"/>
    <dgm:cxn modelId="{ADD5C51F-2BBE-467B-9F9E-72FEFA11B2C8}" type="presParOf" srcId="{F89A2B25-05BB-481F-8FAB-63183E7F6A20}" destId="{1AE4761E-4E45-4594-B7D6-0B57B957E3B8}" srcOrd="23" destOrd="0" presId="urn:microsoft.com/office/officeart/2005/8/layout/hierarchy2"/>
    <dgm:cxn modelId="{8DAF42AE-8464-449F-9A73-747383D77D0C}" type="presParOf" srcId="{1AE4761E-4E45-4594-B7D6-0B57B957E3B8}" destId="{0CEB88D7-6EA5-4F34-9B98-028C3C37CE8A}" srcOrd="0" destOrd="0" presId="urn:microsoft.com/office/officeart/2005/8/layout/hierarchy2"/>
    <dgm:cxn modelId="{DCCAA80E-1E61-4BEF-8777-AA3D36D16DF5}" type="presParOf" srcId="{1AE4761E-4E45-4594-B7D6-0B57B957E3B8}" destId="{CF1A2A99-C5DE-4F21-8F79-200761503AEB}" srcOrd="1" destOrd="0" presId="urn:microsoft.com/office/officeart/2005/8/layout/hierarchy2"/>
    <dgm:cxn modelId="{CFC7641C-7193-479C-93C3-8BF0591CF311}" type="presParOf" srcId="{CF1A2A99-C5DE-4F21-8F79-200761503AEB}" destId="{3E243F0F-5BC7-4232-B346-C9E1F7922199}" srcOrd="0" destOrd="0" presId="urn:microsoft.com/office/officeart/2005/8/layout/hierarchy2"/>
    <dgm:cxn modelId="{FA047AB0-9359-43EA-8DBB-9F6104599244}" type="presParOf" srcId="{3E243F0F-5BC7-4232-B346-C9E1F7922199}" destId="{1C9CFB66-4ED5-4A3C-892C-7544D4303899}" srcOrd="0" destOrd="0" presId="urn:microsoft.com/office/officeart/2005/8/layout/hierarchy2"/>
    <dgm:cxn modelId="{AF5D94EB-708E-489A-9BF8-CABE84CB9715}" type="presParOf" srcId="{CF1A2A99-C5DE-4F21-8F79-200761503AEB}" destId="{55987599-68CB-4565-B136-83F6FF703055}" srcOrd="1" destOrd="0" presId="urn:microsoft.com/office/officeart/2005/8/layout/hierarchy2"/>
    <dgm:cxn modelId="{DA7878F7-D9C7-4E03-991E-50F84FBC78F4}" type="presParOf" srcId="{55987599-68CB-4565-B136-83F6FF703055}" destId="{D29D9689-A105-4284-9DF6-C3E08EBD45D8}" srcOrd="0" destOrd="0" presId="urn:microsoft.com/office/officeart/2005/8/layout/hierarchy2"/>
    <dgm:cxn modelId="{36DD0834-3B45-4150-ACB9-1F36660E5723}" type="presParOf" srcId="{55987599-68CB-4565-B136-83F6FF703055}" destId="{6010AA45-F16D-4603-8AC1-4B64F8075A43}" srcOrd="1" destOrd="0" presId="urn:microsoft.com/office/officeart/2005/8/layout/hierarchy2"/>
    <dgm:cxn modelId="{398AB705-E1F8-4E6D-A4B2-41D107F80E73}" type="presParOf" srcId="{F89A2B25-05BB-481F-8FAB-63183E7F6A20}" destId="{46337878-2B0A-43C1-A030-DC9B60A130F3}" srcOrd="24" destOrd="0" presId="urn:microsoft.com/office/officeart/2005/8/layout/hierarchy2"/>
    <dgm:cxn modelId="{821179B0-96F4-422E-9A93-9305785E6A55}" type="presParOf" srcId="{46337878-2B0A-43C1-A030-DC9B60A130F3}" destId="{CE00AC27-2D97-45F5-AAE9-19C37D317B2B}" srcOrd="0" destOrd="0" presId="urn:microsoft.com/office/officeart/2005/8/layout/hierarchy2"/>
    <dgm:cxn modelId="{BEAABEA2-8A81-4F0F-9264-E04933F4AE74}" type="presParOf" srcId="{F89A2B25-05BB-481F-8FAB-63183E7F6A20}" destId="{C774AD60-A1C8-41BF-A4F2-3CC21BE0DEEE}" srcOrd="25" destOrd="0" presId="urn:microsoft.com/office/officeart/2005/8/layout/hierarchy2"/>
    <dgm:cxn modelId="{E977285C-57EA-4A51-A745-DCEA8A0B2C85}" type="presParOf" srcId="{C774AD60-A1C8-41BF-A4F2-3CC21BE0DEEE}" destId="{7DB25683-7D92-427E-BD65-D407272FB601}" srcOrd="0" destOrd="0" presId="urn:microsoft.com/office/officeart/2005/8/layout/hierarchy2"/>
    <dgm:cxn modelId="{3D7F548C-4DE6-4A68-9E63-EAFFAAA5E50B}" type="presParOf" srcId="{C774AD60-A1C8-41BF-A4F2-3CC21BE0DEEE}" destId="{39CB5345-947C-4E3F-B7EB-F371DFBB6151}" srcOrd="1" destOrd="0" presId="urn:microsoft.com/office/officeart/2005/8/layout/hierarchy2"/>
    <dgm:cxn modelId="{EA347C3A-F215-437F-9962-B0DB9A0F32C9}" type="presParOf" srcId="{39CB5345-947C-4E3F-B7EB-F371DFBB6151}" destId="{60FF205F-25E7-4A36-AB55-9EA777B3D8A3}" srcOrd="0" destOrd="0" presId="urn:microsoft.com/office/officeart/2005/8/layout/hierarchy2"/>
    <dgm:cxn modelId="{8812D7B9-2E33-4400-B3F2-937F7C845E72}" type="presParOf" srcId="{60FF205F-25E7-4A36-AB55-9EA777B3D8A3}" destId="{F116D0E2-9E99-478E-B279-9A6877F22343}" srcOrd="0" destOrd="0" presId="urn:microsoft.com/office/officeart/2005/8/layout/hierarchy2"/>
    <dgm:cxn modelId="{FD57D3F5-4110-4BFB-B525-850744121031}" type="presParOf" srcId="{39CB5345-947C-4E3F-B7EB-F371DFBB6151}" destId="{DBF29B6F-4BE3-47A6-9FD3-7F0AD22FA53D}" srcOrd="1" destOrd="0" presId="urn:microsoft.com/office/officeart/2005/8/layout/hierarchy2"/>
    <dgm:cxn modelId="{0BB22595-6DE2-47B1-9B2A-6283F2CF7EBF}" type="presParOf" srcId="{DBF29B6F-4BE3-47A6-9FD3-7F0AD22FA53D}" destId="{6D46A38D-85AB-4968-9A3B-BFCE5853D23B}" srcOrd="0" destOrd="0" presId="urn:microsoft.com/office/officeart/2005/8/layout/hierarchy2"/>
    <dgm:cxn modelId="{71259B76-28F0-4D20-A63C-65B3B97AC143}" type="presParOf" srcId="{DBF29B6F-4BE3-47A6-9FD3-7F0AD22FA53D}" destId="{A77E14B1-BC30-4498-A3FE-AD40C227C428}" srcOrd="1" destOrd="0" presId="urn:microsoft.com/office/officeart/2005/8/layout/hierarchy2"/>
    <dgm:cxn modelId="{B12E16CF-637F-4491-9465-C0CAC3909912}" type="presParOf" srcId="{F89A2B25-05BB-481F-8FAB-63183E7F6A20}" destId="{1D80D388-D71C-4CCA-AA88-C3E67DA230C8}" srcOrd="26" destOrd="0" presId="urn:microsoft.com/office/officeart/2005/8/layout/hierarchy2"/>
    <dgm:cxn modelId="{D2835F72-D106-4552-8FD0-CBB270977B1D}" type="presParOf" srcId="{1D80D388-D71C-4CCA-AA88-C3E67DA230C8}" destId="{4FDAAEB0-D0DB-4936-8373-C6181C6F5B54}" srcOrd="0" destOrd="0" presId="urn:microsoft.com/office/officeart/2005/8/layout/hierarchy2"/>
    <dgm:cxn modelId="{50545E02-E446-489E-A5B8-58AF030509A1}" type="presParOf" srcId="{F89A2B25-05BB-481F-8FAB-63183E7F6A20}" destId="{AA774F3D-ABE0-46FE-A056-F6E15F948B7B}" srcOrd="27" destOrd="0" presId="urn:microsoft.com/office/officeart/2005/8/layout/hierarchy2"/>
    <dgm:cxn modelId="{B39A2663-49A4-43CD-968F-C99662CC061B}" type="presParOf" srcId="{AA774F3D-ABE0-46FE-A056-F6E15F948B7B}" destId="{6052F028-694C-41B3-A717-6BCF0D69CE1E}" srcOrd="0" destOrd="0" presId="urn:microsoft.com/office/officeart/2005/8/layout/hierarchy2"/>
    <dgm:cxn modelId="{3B4F11BD-42AA-4ABD-BE85-2EEF36C66E81}" type="presParOf" srcId="{AA774F3D-ABE0-46FE-A056-F6E15F948B7B}" destId="{97DDBBCB-BFB0-4BAB-B37A-958659A0C791}" srcOrd="1" destOrd="0" presId="urn:microsoft.com/office/officeart/2005/8/layout/hierarchy2"/>
    <dgm:cxn modelId="{1B631298-A5C8-4012-8F7B-CAAC1FEF3657}" type="presParOf" srcId="{97DDBBCB-BFB0-4BAB-B37A-958659A0C791}" destId="{7665C821-72A5-4DFD-8866-64B1DBA04EDE}" srcOrd="0" destOrd="0" presId="urn:microsoft.com/office/officeart/2005/8/layout/hierarchy2"/>
    <dgm:cxn modelId="{699DEEB1-D9CF-4337-BC33-6C7C731E40EA}" type="presParOf" srcId="{7665C821-72A5-4DFD-8866-64B1DBA04EDE}" destId="{D471AFD5-B26B-4055-AABC-3DF4E4158AB7}" srcOrd="0" destOrd="0" presId="urn:microsoft.com/office/officeart/2005/8/layout/hierarchy2"/>
    <dgm:cxn modelId="{C1E84959-4FF2-4CB6-B5BE-6335D1D41742}" type="presParOf" srcId="{97DDBBCB-BFB0-4BAB-B37A-958659A0C791}" destId="{E267F75B-AE46-418B-B2D4-3897F89D4006}" srcOrd="1" destOrd="0" presId="urn:microsoft.com/office/officeart/2005/8/layout/hierarchy2"/>
    <dgm:cxn modelId="{0CD7AB76-5B13-4251-B03D-E0ADF5AB4E73}" type="presParOf" srcId="{E267F75B-AE46-418B-B2D4-3897F89D4006}" destId="{465BBACF-FB4E-47B3-A2A4-9F2080D6AABB}" srcOrd="0" destOrd="0" presId="urn:microsoft.com/office/officeart/2005/8/layout/hierarchy2"/>
    <dgm:cxn modelId="{963A1BEB-8249-4D15-B9FF-5EFDB5A838BD}" type="presParOf" srcId="{E267F75B-AE46-418B-B2D4-3897F89D4006}" destId="{002EF37F-0B40-4C18-BDC6-C0CAC2649992}" srcOrd="1" destOrd="0" presId="urn:microsoft.com/office/officeart/2005/8/layout/hierarchy2"/>
    <dgm:cxn modelId="{B522D0E0-EF21-47ED-99E4-15FB64DBDF72}" type="presParOf" srcId="{F89A2B25-05BB-481F-8FAB-63183E7F6A20}" destId="{435A1E06-3A1A-4CB0-8867-159F034C15F5}" srcOrd="28" destOrd="0" presId="urn:microsoft.com/office/officeart/2005/8/layout/hierarchy2"/>
    <dgm:cxn modelId="{69AC55E1-ED72-4B41-9CE3-6D0874A92715}" type="presParOf" srcId="{435A1E06-3A1A-4CB0-8867-159F034C15F5}" destId="{394C8777-9F03-4061-A15B-ADF496C8C2A8}" srcOrd="0" destOrd="0" presId="urn:microsoft.com/office/officeart/2005/8/layout/hierarchy2"/>
    <dgm:cxn modelId="{7E4D5A8A-9D88-45FE-B669-9552798A43C9}" type="presParOf" srcId="{F89A2B25-05BB-481F-8FAB-63183E7F6A20}" destId="{E9B9A53F-6E10-4255-8D56-85B5D0BC23D2}" srcOrd="29" destOrd="0" presId="urn:microsoft.com/office/officeart/2005/8/layout/hierarchy2"/>
    <dgm:cxn modelId="{BDFEE446-C15B-42D8-9BFB-EAD211D3921C}" type="presParOf" srcId="{E9B9A53F-6E10-4255-8D56-85B5D0BC23D2}" destId="{967C8E39-E260-4EF8-8AAC-D33B2EC0A59A}" srcOrd="0" destOrd="0" presId="urn:microsoft.com/office/officeart/2005/8/layout/hierarchy2"/>
    <dgm:cxn modelId="{C121A7B5-3843-46CC-8547-0A4AD2020739}" type="presParOf" srcId="{E9B9A53F-6E10-4255-8D56-85B5D0BC23D2}" destId="{FB875C5F-A1E8-430A-BD83-4D9F9ADE208E}" srcOrd="1" destOrd="0" presId="urn:microsoft.com/office/officeart/2005/8/layout/hierarchy2"/>
    <dgm:cxn modelId="{C82C0ADF-53C3-46B7-B04A-17C2857C8147}" type="presParOf" srcId="{FB875C5F-A1E8-430A-BD83-4D9F9ADE208E}" destId="{1A2EBD2B-E6A3-406E-B67F-7A09904FE352}" srcOrd="0" destOrd="0" presId="urn:microsoft.com/office/officeart/2005/8/layout/hierarchy2"/>
    <dgm:cxn modelId="{7AFA07BC-CC8F-49D7-B784-16DB9127B5FD}" type="presParOf" srcId="{1A2EBD2B-E6A3-406E-B67F-7A09904FE352}" destId="{8FCBB640-6E53-44EA-B43F-8CE445259A1D}" srcOrd="0" destOrd="0" presId="urn:microsoft.com/office/officeart/2005/8/layout/hierarchy2"/>
    <dgm:cxn modelId="{06515CEF-6F66-41BF-B779-3094252252D9}" type="presParOf" srcId="{FB875C5F-A1E8-430A-BD83-4D9F9ADE208E}" destId="{F9D1EA6E-75FA-4A0C-B532-0C5892F51231}" srcOrd="1" destOrd="0" presId="urn:microsoft.com/office/officeart/2005/8/layout/hierarchy2"/>
    <dgm:cxn modelId="{AD19B099-42E0-4349-BBC4-0908D3801545}" type="presParOf" srcId="{F9D1EA6E-75FA-4A0C-B532-0C5892F51231}" destId="{584221BD-423D-45B6-8C95-DA0CB9C46B21}" srcOrd="0" destOrd="0" presId="urn:microsoft.com/office/officeart/2005/8/layout/hierarchy2"/>
    <dgm:cxn modelId="{0BC31F36-1CF1-4EB1-9D52-6DC8FCDFB625}" type="presParOf" srcId="{F9D1EA6E-75FA-4A0C-B532-0C5892F51231}" destId="{33C06C2E-3F7D-44C9-9E4E-64B5A8630CFF}" srcOrd="1" destOrd="0" presId="urn:microsoft.com/office/officeart/2005/8/layout/hierarchy2"/>
    <dgm:cxn modelId="{734CB72D-0C67-4A2C-BF0F-5D62DD800DEB}" type="presParOf" srcId="{7FFE3AD7-852D-4B8D-B5A4-4C3D6A879626}" destId="{3D978418-B893-4E35-91C7-4E817C256045}" srcOrd="2" destOrd="0" presId="urn:microsoft.com/office/officeart/2005/8/layout/hierarchy2"/>
    <dgm:cxn modelId="{2A61CBA1-57BF-4CE1-899D-7F551AFE51C7}" type="presParOf" srcId="{3D978418-B893-4E35-91C7-4E817C256045}" destId="{5B50ED03-5051-4B78-9F91-2A275CD2E976}" srcOrd="0" destOrd="0" presId="urn:microsoft.com/office/officeart/2005/8/layout/hierarchy2"/>
    <dgm:cxn modelId="{131C59A9-239E-4F83-A590-55C475DEE7E3}" type="presParOf" srcId="{7FFE3AD7-852D-4B8D-B5A4-4C3D6A879626}" destId="{4CEA721D-3782-4181-860A-4EE0A9963D85}" srcOrd="3" destOrd="0" presId="urn:microsoft.com/office/officeart/2005/8/layout/hierarchy2"/>
    <dgm:cxn modelId="{23A258CD-03BF-43CE-A725-9019D885168D}" type="presParOf" srcId="{4CEA721D-3782-4181-860A-4EE0A9963D85}" destId="{0E1C65D7-75A5-46EC-BF88-07BAD5C76191}" srcOrd="0" destOrd="0" presId="urn:microsoft.com/office/officeart/2005/8/layout/hierarchy2"/>
    <dgm:cxn modelId="{AD2BAEB6-12DF-4B41-9B0F-CBFF7C5E894C}" type="presParOf" srcId="{4CEA721D-3782-4181-860A-4EE0A9963D85}" destId="{3A58707E-5116-482D-9096-D56D0574B1A4}" srcOrd="1" destOrd="0" presId="urn:microsoft.com/office/officeart/2005/8/layout/hierarchy2"/>
    <dgm:cxn modelId="{B01B9473-ED5B-4BDA-B516-CF184450EE0C}" type="presParOf" srcId="{3A58707E-5116-482D-9096-D56D0574B1A4}" destId="{4540B2FE-3DE3-4D8E-8A7B-10892792FBB7}" srcOrd="0" destOrd="0" presId="urn:microsoft.com/office/officeart/2005/8/layout/hierarchy2"/>
    <dgm:cxn modelId="{5CE97F22-CB90-4C58-B47E-ED24A6D41BA7}" type="presParOf" srcId="{4540B2FE-3DE3-4D8E-8A7B-10892792FBB7}" destId="{E52F3142-D346-4784-9753-D0967E6F8327}" srcOrd="0" destOrd="0" presId="urn:microsoft.com/office/officeart/2005/8/layout/hierarchy2"/>
    <dgm:cxn modelId="{15CDE580-074C-4AFF-BEDA-F016A5CC6128}" type="presParOf" srcId="{3A58707E-5116-482D-9096-D56D0574B1A4}" destId="{121CB180-1C83-4203-BC69-0D02C44ADEFA}" srcOrd="1" destOrd="0" presId="urn:microsoft.com/office/officeart/2005/8/layout/hierarchy2"/>
    <dgm:cxn modelId="{F3F3266D-69D8-453C-829E-01B8CCDA5416}" type="presParOf" srcId="{121CB180-1C83-4203-BC69-0D02C44ADEFA}" destId="{3D2CB086-0DB5-47B9-AF4B-D685A71DFA4B}" srcOrd="0" destOrd="0" presId="urn:microsoft.com/office/officeart/2005/8/layout/hierarchy2"/>
    <dgm:cxn modelId="{1ADABD2A-C1FE-4B76-A4BE-C098B650D3F6}" type="presParOf" srcId="{121CB180-1C83-4203-BC69-0D02C44ADEFA}" destId="{5362ED40-14AE-4ADD-B7E2-97102B8C244E}" srcOrd="1" destOrd="0" presId="urn:microsoft.com/office/officeart/2005/8/layout/hierarchy2"/>
    <dgm:cxn modelId="{60A5C281-4E6A-46FB-8C69-FAF29F525C3C}" type="presParOf" srcId="{5362ED40-14AE-4ADD-B7E2-97102B8C244E}" destId="{C4AE8265-C906-4D22-9339-07BDEA2E9310}" srcOrd="0" destOrd="0" presId="urn:microsoft.com/office/officeart/2005/8/layout/hierarchy2"/>
    <dgm:cxn modelId="{4C89F00E-C72E-43E3-9839-2F5917C0FD88}" type="presParOf" srcId="{C4AE8265-C906-4D22-9339-07BDEA2E9310}" destId="{479AF584-A79E-418E-AC14-CE1E3FA3D6F4}" srcOrd="0" destOrd="0" presId="urn:microsoft.com/office/officeart/2005/8/layout/hierarchy2"/>
    <dgm:cxn modelId="{0E76D85C-5074-43FA-96ED-228AA45B0926}" type="presParOf" srcId="{5362ED40-14AE-4ADD-B7E2-97102B8C244E}" destId="{49C619CA-697E-4F70-8A7D-DF7817ED8ABA}" srcOrd="1" destOrd="0" presId="urn:microsoft.com/office/officeart/2005/8/layout/hierarchy2"/>
    <dgm:cxn modelId="{B35D7E64-5CB7-4371-B5C2-7C48CC7CBF67}" type="presParOf" srcId="{49C619CA-697E-4F70-8A7D-DF7817ED8ABA}" destId="{01BA4AE5-2CC4-4BB2-8B3D-2D18CF9A60C0}" srcOrd="0" destOrd="0" presId="urn:microsoft.com/office/officeart/2005/8/layout/hierarchy2"/>
    <dgm:cxn modelId="{A29F2D66-F310-4E5D-81D3-0AB5A5312FAE}" type="presParOf" srcId="{49C619CA-697E-4F70-8A7D-DF7817ED8ABA}" destId="{ED6604FB-0FC2-4EFB-BB56-5333256EECA3}" srcOrd="1" destOrd="0" presId="urn:microsoft.com/office/officeart/2005/8/layout/hierarchy2"/>
    <dgm:cxn modelId="{07DEFE02-7EAD-4C97-A64B-2501FB75549B}" type="presParOf" srcId="{3A58707E-5116-482D-9096-D56D0574B1A4}" destId="{B7778C9B-27FF-4E41-8DCD-77C502CF2CE0}" srcOrd="2" destOrd="0" presId="urn:microsoft.com/office/officeart/2005/8/layout/hierarchy2"/>
    <dgm:cxn modelId="{FEB18CBC-0D72-46D6-BDFE-7388D498293F}" type="presParOf" srcId="{B7778C9B-27FF-4E41-8DCD-77C502CF2CE0}" destId="{0A8B3C22-2716-4F1D-94D2-81BE73DB7332}" srcOrd="0" destOrd="0" presId="urn:microsoft.com/office/officeart/2005/8/layout/hierarchy2"/>
    <dgm:cxn modelId="{FAE1D86F-F803-4324-BF8B-89400A662B88}" type="presParOf" srcId="{3A58707E-5116-482D-9096-D56D0574B1A4}" destId="{A1D7DE61-5439-48A6-96E8-399C40202C11}" srcOrd="3" destOrd="0" presId="urn:microsoft.com/office/officeart/2005/8/layout/hierarchy2"/>
    <dgm:cxn modelId="{C68F7C67-3FD9-42FC-A62E-5E328C894F7A}" type="presParOf" srcId="{A1D7DE61-5439-48A6-96E8-399C40202C11}" destId="{605B14EC-3E1D-4D7E-BDE6-E78EAD4AA01A}" srcOrd="0" destOrd="0" presId="urn:microsoft.com/office/officeart/2005/8/layout/hierarchy2"/>
    <dgm:cxn modelId="{7A4BF603-2A65-45F7-BB65-B47F974020C7}" type="presParOf" srcId="{A1D7DE61-5439-48A6-96E8-399C40202C11}" destId="{575659F3-D1E3-477D-A2A7-EF78AFAA93B6}" srcOrd="1" destOrd="0" presId="urn:microsoft.com/office/officeart/2005/8/layout/hierarchy2"/>
    <dgm:cxn modelId="{A406D143-A756-443B-98C0-94E389BE540E}" type="presParOf" srcId="{575659F3-D1E3-477D-A2A7-EF78AFAA93B6}" destId="{0D3E29D0-7FB0-4F79-8944-79F65FB2BDBA}" srcOrd="0" destOrd="0" presId="urn:microsoft.com/office/officeart/2005/8/layout/hierarchy2"/>
    <dgm:cxn modelId="{7DBE7C70-0FB1-419C-B8DE-F2DABC9C041B}" type="presParOf" srcId="{0D3E29D0-7FB0-4F79-8944-79F65FB2BDBA}" destId="{85D9D14B-59E8-487D-B94C-CBD04376A6C3}" srcOrd="0" destOrd="0" presId="urn:microsoft.com/office/officeart/2005/8/layout/hierarchy2"/>
    <dgm:cxn modelId="{17B9892C-A3CD-45D6-BF53-509A0460B47F}" type="presParOf" srcId="{575659F3-D1E3-477D-A2A7-EF78AFAA93B6}" destId="{5AB9848E-314A-45E4-BE12-D1C5DFEE2801}" srcOrd="1" destOrd="0" presId="urn:microsoft.com/office/officeart/2005/8/layout/hierarchy2"/>
    <dgm:cxn modelId="{EEFEA797-DD24-44CB-9C2E-B3D8CAE8616E}" type="presParOf" srcId="{5AB9848E-314A-45E4-BE12-D1C5DFEE2801}" destId="{514D928D-E939-4A64-88C5-557688AB5D6B}" srcOrd="0" destOrd="0" presId="urn:microsoft.com/office/officeart/2005/8/layout/hierarchy2"/>
    <dgm:cxn modelId="{04A05CB6-00C2-477B-804A-BB58BA15308D}" type="presParOf" srcId="{5AB9848E-314A-45E4-BE12-D1C5DFEE2801}" destId="{53DE96DB-1614-413E-9D34-399D1658097A}" srcOrd="1" destOrd="0" presId="urn:microsoft.com/office/officeart/2005/8/layout/hierarchy2"/>
    <dgm:cxn modelId="{55737B7D-A5B9-4176-ABCB-D4FDDA55E322}" type="presParOf" srcId="{3A58707E-5116-482D-9096-D56D0574B1A4}" destId="{EC5EEDE9-3F58-4A78-A522-B5170FF054B5}" srcOrd="4" destOrd="0" presId="urn:microsoft.com/office/officeart/2005/8/layout/hierarchy2"/>
    <dgm:cxn modelId="{93B007F7-E9DB-4194-9E7B-974E6DA79CCB}" type="presParOf" srcId="{EC5EEDE9-3F58-4A78-A522-B5170FF054B5}" destId="{61FF92ED-4D46-4368-8497-698244D48ED9}" srcOrd="0" destOrd="0" presId="urn:microsoft.com/office/officeart/2005/8/layout/hierarchy2"/>
    <dgm:cxn modelId="{305D855E-0544-466D-BAB2-9FB2DF496EA5}" type="presParOf" srcId="{3A58707E-5116-482D-9096-D56D0574B1A4}" destId="{62A2DE34-2DBA-41CC-82FD-124003AAE775}" srcOrd="5" destOrd="0" presId="urn:microsoft.com/office/officeart/2005/8/layout/hierarchy2"/>
    <dgm:cxn modelId="{43517B6D-C868-47E1-9278-ADC141F361FB}" type="presParOf" srcId="{62A2DE34-2DBA-41CC-82FD-124003AAE775}" destId="{B0242B31-D3B1-49C1-8CD5-0DF298D3B512}" srcOrd="0" destOrd="0" presId="urn:microsoft.com/office/officeart/2005/8/layout/hierarchy2"/>
    <dgm:cxn modelId="{270BCC75-7BB6-425D-A2F0-5AF461639F41}" type="presParOf" srcId="{62A2DE34-2DBA-41CC-82FD-124003AAE775}" destId="{B3B7FA41-8235-4EDE-983F-FB3530A77E4E}" srcOrd="1" destOrd="0" presId="urn:microsoft.com/office/officeart/2005/8/layout/hierarchy2"/>
    <dgm:cxn modelId="{666506C7-8081-4DF8-A2BC-97EB7BCC2681}" type="presParOf" srcId="{B3B7FA41-8235-4EDE-983F-FB3530A77E4E}" destId="{683DA410-E660-4245-A3A0-0437358ECB4F}" srcOrd="0" destOrd="0" presId="urn:microsoft.com/office/officeart/2005/8/layout/hierarchy2"/>
    <dgm:cxn modelId="{3BA5168A-DB99-4C24-B8D8-61E7CA5D8F4F}" type="presParOf" srcId="{683DA410-E660-4245-A3A0-0437358ECB4F}" destId="{515E737F-CA94-4477-8611-55AB37B1D352}" srcOrd="0" destOrd="0" presId="urn:microsoft.com/office/officeart/2005/8/layout/hierarchy2"/>
    <dgm:cxn modelId="{7C1B7875-2366-46F4-AC28-1642754414D3}" type="presParOf" srcId="{B3B7FA41-8235-4EDE-983F-FB3530A77E4E}" destId="{2AD8E225-BDA3-4922-8148-4914669A0969}" srcOrd="1" destOrd="0" presId="urn:microsoft.com/office/officeart/2005/8/layout/hierarchy2"/>
    <dgm:cxn modelId="{01B89626-7913-46DB-BCD2-0DA156A7DF4C}" type="presParOf" srcId="{2AD8E225-BDA3-4922-8148-4914669A0969}" destId="{1CA485A2-E69B-4DE3-B013-64110C8FA575}" srcOrd="0" destOrd="0" presId="urn:microsoft.com/office/officeart/2005/8/layout/hierarchy2"/>
    <dgm:cxn modelId="{014B3EC9-F36E-41F0-9385-793825E4A7BA}" type="presParOf" srcId="{2AD8E225-BDA3-4922-8148-4914669A0969}" destId="{BC7B28BB-F37A-4C53-AC53-2AF59A00AE1E}" srcOrd="1" destOrd="0" presId="urn:microsoft.com/office/officeart/2005/8/layout/hierarchy2"/>
    <dgm:cxn modelId="{5FEFE7EF-246F-4579-8E5B-6623FE687619}" type="presParOf" srcId="{7FFE3AD7-852D-4B8D-B5A4-4C3D6A879626}" destId="{8FC56272-D845-4B11-8A25-F1421C566C3E}" srcOrd="4" destOrd="0" presId="urn:microsoft.com/office/officeart/2005/8/layout/hierarchy2"/>
    <dgm:cxn modelId="{1E14F383-C8F7-4EC7-8B37-2089E2889AC3}" type="presParOf" srcId="{8FC56272-D845-4B11-8A25-F1421C566C3E}" destId="{631CA552-9267-4921-AB0B-E2875A11A771}" srcOrd="0" destOrd="0" presId="urn:microsoft.com/office/officeart/2005/8/layout/hierarchy2"/>
    <dgm:cxn modelId="{824DC8B3-58FB-41C5-B9AD-4F54F77B472E}" type="presParOf" srcId="{7FFE3AD7-852D-4B8D-B5A4-4C3D6A879626}" destId="{272A833B-C050-4315-BA81-2E4A37856698}" srcOrd="5" destOrd="0" presId="urn:microsoft.com/office/officeart/2005/8/layout/hierarchy2"/>
    <dgm:cxn modelId="{6D6AAF86-530A-4B53-8C09-939F4859DA72}" type="presParOf" srcId="{272A833B-C050-4315-BA81-2E4A37856698}" destId="{2EED9EA3-CA13-464F-B484-A3CBA47A5BCD}" srcOrd="0" destOrd="0" presId="urn:microsoft.com/office/officeart/2005/8/layout/hierarchy2"/>
    <dgm:cxn modelId="{B91E46AC-85B7-4663-B924-4DDF438B4ED2}" type="presParOf" srcId="{272A833B-C050-4315-BA81-2E4A37856698}" destId="{76E8CB23-7372-4614-97FE-0C4EBBAEA5C9}" srcOrd="1" destOrd="0" presId="urn:microsoft.com/office/officeart/2005/8/layout/hierarchy2"/>
    <dgm:cxn modelId="{04CBDC6F-6AC9-495F-A906-2B90A75B44FB}" type="presParOf" srcId="{76E8CB23-7372-4614-97FE-0C4EBBAEA5C9}" destId="{9F70F003-198D-4D6E-99A1-4FBE9D264195}" srcOrd="0" destOrd="0" presId="urn:microsoft.com/office/officeart/2005/8/layout/hierarchy2"/>
    <dgm:cxn modelId="{A8F3CC4D-2518-49C6-9EB1-6D7DEF87F9CB}" type="presParOf" srcId="{9F70F003-198D-4D6E-99A1-4FBE9D264195}" destId="{FB57E0BD-ACA2-47A3-8A7A-EA971F5C9F22}" srcOrd="0" destOrd="0" presId="urn:microsoft.com/office/officeart/2005/8/layout/hierarchy2"/>
    <dgm:cxn modelId="{DBA86318-A7CB-4707-9250-E04709A15D5D}" type="presParOf" srcId="{76E8CB23-7372-4614-97FE-0C4EBBAEA5C9}" destId="{E7140B95-8E22-4312-B1F7-48C6D5E6BC80}" srcOrd="1" destOrd="0" presId="urn:microsoft.com/office/officeart/2005/8/layout/hierarchy2"/>
    <dgm:cxn modelId="{DFC2F63D-1C44-4AFB-85D3-0CE307DC6FE8}" type="presParOf" srcId="{E7140B95-8E22-4312-B1F7-48C6D5E6BC80}" destId="{6771BCDC-8D9F-4342-9132-4D0CBE15DF13}" srcOrd="0" destOrd="0" presId="urn:microsoft.com/office/officeart/2005/8/layout/hierarchy2"/>
    <dgm:cxn modelId="{865421FF-F7A5-4E6A-9BA9-FA645B9D642E}" type="presParOf" srcId="{E7140B95-8E22-4312-B1F7-48C6D5E6BC80}" destId="{17845946-2BB9-45CC-89D0-A682374EB893}" srcOrd="1" destOrd="0" presId="urn:microsoft.com/office/officeart/2005/8/layout/hierarchy2"/>
    <dgm:cxn modelId="{60DE4794-DCC2-4E2D-B660-B182A4C6BA77}" type="presParOf" srcId="{17845946-2BB9-45CC-89D0-A682374EB893}" destId="{B2A7E2C8-674F-4EEE-B4EA-96C33C0A3791}" srcOrd="0" destOrd="0" presId="urn:microsoft.com/office/officeart/2005/8/layout/hierarchy2"/>
    <dgm:cxn modelId="{9083A7AD-B45F-4F5E-AB3E-173639D54459}" type="presParOf" srcId="{B2A7E2C8-674F-4EEE-B4EA-96C33C0A3791}" destId="{E7B0F32A-4B9D-498A-B179-76CF26B30505}" srcOrd="0" destOrd="0" presId="urn:microsoft.com/office/officeart/2005/8/layout/hierarchy2"/>
    <dgm:cxn modelId="{FCF8F617-8785-4A19-B667-7677E1FB3384}" type="presParOf" srcId="{17845946-2BB9-45CC-89D0-A682374EB893}" destId="{87057097-016D-49BF-B647-72F00DC8D5F9}" srcOrd="1" destOrd="0" presId="urn:microsoft.com/office/officeart/2005/8/layout/hierarchy2"/>
    <dgm:cxn modelId="{08A99BF8-4C86-42FE-BA9D-A4045FE066EB}" type="presParOf" srcId="{87057097-016D-49BF-B647-72F00DC8D5F9}" destId="{2D486D2D-42ED-442F-8E4B-DE9A075C14E0}" srcOrd="0" destOrd="0" presId="urn:microsoft.com/office/officeart/2005/8/layout/hierarchy2"/>
    <dgm:cxn modelId="{0BB58352-AFD4-41DD-BC59-A712E929D390}" type="presParOf" srcId="{87057097-016D-49BF-B647-72F00DC8D5F9}" destId="{46A72B83-7E6D-4226-9253-CBA9EEE6C940}" srcOrd="1" destOrd="0" presId="urn:microsoft.com/office/officeart/2005/8/layout/hierarchy2"/>
    <dgm:cxn modelId="{F4EDB712-A157-48BC-906D-D2BAE2C3D174}" type="presParOf" srcId="{76E8CB23-7372-4614-97FE-0C4EBBAEA5C9}" destId="{A0765C8F-F1AB-4D61-83DF-C83A3A982464}" srcOrd="2" destOrd="0" presId="urn:microsoft.com/office/officeart/2005/8/layout/hierarchy2"/>
    <dgm:cxn modelId="{815A5EB2-FFEF-400A-92C4-1F71CB94A2AA}" type="presParOf" srcId="{A0765C8F-F1AB-4D61-83DF-C83A3A982464}" destId="{DD8687BA-7955-45FB-AB73-1BB091C21352}" srcOrd="0" destOrd="0" presId="urn:microsoft.com/office/officeart/2005/8/layout/hierarchy2"/>
    <dgm:cxn modelId="{74BA3F30-1CEB-4D95-A1E0-4AC3304F7CAB}" type="presParOf" srcId="{76E8CB23-7372-4614-97FE-0C4EBBAEA5C9}" destId="{F674AFA2-80F6-4C71-9501-3C0F2BF779DB}" srcOrd="3" destOrd="0" presId="urn:microsoft.com/office/officeart/2005/8/layout/hierarchy2"/>
    <dgm:cxn modelId="{8DA429A4-92D0-4FF2-AD72-B8B0A1B4FF0B}" type="presParOf" srcId="{F674AFA2-80F6-4C71-9501-3C0F2BF779DB}" destId="{8F6B5668-0D2C-4268-85A4-72966AF5265A}" srcOrd="0" destOrd="0" presId="urn:microsoft.com/office/officeart/2005/8/layout/hierarchy2"/>
    <dgm:cxn modelId="{0644E500-1E72-4FA1-BA2F-3C2CBD32EEDC}" type="presParOf" srcId="{F674AFA2-80F6-4C71-9501-3C0F2BF779DB}" destId="{A18B6F53-623C-4BD1-AB81-8D905E2A9AEB}" srcOrd="1" destOrd="0" presId="urn:microsoft.com/office/officeart/2005/8/layout/hierarchy2"/>
    <dgm:cxn modelId="{7D1EC51A-E12B-4B94-AB88-C08535E0EB62}" type="presParOf" srcId="{A18B6F53-623C-4BD1-AB81-8D905E2A9AEB}" destId="{24EAE38F-8021-4CD6-8163-329CB42B2185}" srcOrd="0" destOrd="0" presId="urn:microsoft.com/office/officeart/2005/8/layout/hierarchy2"/>
    <dgm:cxn modelId="{FB54BDA9-2506-466E-A64C-C9889C8684BA}" type="presParOf" srcId="{24EAE38F-8021-4CD6-8163-329CB42B2185}" destId="{3902FD7A-08B3-4838-A8E7-D4DB74A84BB7}" srcOrd="0" destOrd="0" presId="urn:microsoft.com/office/officeart/2005/8/layout/hierarchy2"/>
    <dgm:cxn modelId="{519CCF5A-2BDE-44D1-9DD8-85F9CCAD9A09}" type="presParOf" srcId="{A18B6F53-623C-4BD1-AB81-8D905E2A9AEB}" destId="{9901BEBA-8718-4102-A210-A738369056B4}" srcOrd="1" destOrd="0" presId="urn:microsoft.com/office/officeart/2005/8/layout/hierarchy2"/>
    <dgm:cxn modelId="{2EF87F9F-AF2E-43EC-B1DA-56CBC0F2AEA2}" type="presParOf" srcId="{9901BEBA-8718-4102-A210-A738369056B4}" destId="{31DE5CBA-3EB7-456E-A5D2-BDF0864CE576}" srcOrd="0" destOrd="0" presId="urn:microsoft.com/office/officeart/2005/8/layout/hierarchy2"/>
    <dgm:cxn modelId="{1781C9C9-4EB2-4767-A700-20AD8D17D4F5}" type="presParOf" srcId="{9901BEBA-8718-4102-A210-A738369056B4}" destId="{BD4AFC29-F8A4-4995-AD4D-A5B6A71A2C31}" srcOrd="1" destOrd="0" presId="urn:microsoft.com/office/officeart/2005/8/layout/hierarchy2"/>
    <dgm:cxn modelId="{E3149397-78BD-4ADB-88E5-F09C215D2F02}" type="presParOf" srcId="{76E8CB23-7372-4614-97FE-0C4EBBAEA5C9}" destId="{B107DE0B-60E9-4EEA-B453-7C00B3E5E876}" srcOrd="4" destOrd="0" presId="urn:microsoft.com/office/officeart/2005/8/layout/hierarchy2"/>
    <dgm:cxn modelId="{91519AEB-33EB-425C-AA15-0D3F2F137E38}" type="presParOf" srcId="{B107DE0B-60E9-4EEA-B453-7C00B3E5E876}" destId="{3C22E5EE-1768-4EDF-A162-52CC29D24610}" srcOrd="0" destOrd="0" presId="urn:microsoft.com/office/officeart/2005/8/layout/hierarchy2"/>
    <dgm:cxn modelId="{BABE0359-38E8-4AC0-B0F4-47BBAF811A5B}" type="presParOf" srcId="{76E8CB23-7372-4614-97FE-0C4EBBAEA5C9}" destId="{2547E99A-E808-4906-8063-5CD25B2D9B15}" srcOrd="5" destOrd="0" presId="urn:microsoft.com/office/officeart/2005/8/layout/hierarchy2"/>
    <dgm:cxn modelId="{51AD40B0-5C25-4339-B414-0BDB80C4F88F}" type="presParOf" srcId="{2547E99A-E808-4906-8063-5CD25B2D9B15}" destId="{66C81C7C-00C7-4BD1-8858-E2BBC57C34D3}" srcOrd="0" destOrd="0" presId="urn:microsoft.com/office/officeart/2005/8/layout/hierarchy2"/>
    <dgm:cxn modelId="{96358B3E-92DB-4D10-933C-8AD51685DEE7}" type="presParOf" srcId="{2547E99A-E808-4906-8063-5CD25B2D9B15}" destId="{2695F6B1-5104-4E7D-9CBC-FC9D670DFDF0}" srcOrd="1" destOrd="0" presId="urn:microsoft.com/office/officeart/2005/8/layout/hierarchy2"/>
    <dgm:cxn modelId="{B851914B-C3F0-41CE-A758-B0846DC62FE9}" type="presParOf" srcId="{2695F6B1-5104-4E7D-9CBC-FC9D670DFDF0}" destId="{D53285C4-44F5-4A70-851E-C28715EE433F}" srcOrd="0" destOrd="0" presId="urn:microsoft.com/office/officeart/2005/8/layout/hierarchy2"/>
    <dgm:cxn modelId="{852990DD-C4A1-4823-BCDB-5371A4267A58}" type="presParOf" srcId="{D53285C4-44F5-4A70-851E-C28715EE433F}" destId="{2DFF4DEA-0B57-43FD-A17D-3BD5ECFA7A2D}" srcOrd="0" destOrd="0" presId="urn:microsoft.com/office/officeart/2005/8/layout/hierarchy2"/>
    <dgm:cxn modelId="{BD3A3682-8CE3-47BF-982B-C4DA8D05FAD8}" type="presParOf" srcId="{2695F6B1-5104-4E7D-9CBC-FC9D670DFDF0}" destId="{169D875C-466A-4925-847B-1289E27F323B}" srcOrd="1" destOrd="0" presId="urn:microsoft.com/office/officeart/2005/8/layout/hierarchy2"/>
    <dgm:cxn modelId="{1D60240D-FF7D-4659-A894-12A0C79A6E3B}" type="presParOf" srcId="{169D875C-466A-4925-847B-1289E27F323B}" destId="{1CEB02C7-B0AE-4F1D-88A1-F976D9FB36FA}" srcOrd="0" destOrd="0" presId="urn:microsoft.com/office/officeart/2005/8/layout/hierarchy2"/>
    <dgm:cxn modelId="{B61E3928-BDB1-4B1C-81FC-AACA73A5E2F8}" type="presParOf" srcId="{169D875C-466A-4925-847B-1289E27F323B}" destId="{F1F8BEB1-0622-4342-9D99-831CE9F405FF}" srcOrd="1" destOrd="0" presId="urn:microsoft.com/office/officeart/2005/8/layout/hierarchy2"/>
    <dgm:cxn modelId="{D2D058C9-AB39-428A-A6F7-95C68D74607C}" type="presParOf" srcId="{6C576470-80C5-46D0-AD0F-7452206EDA41}" destId="{3B15324C-1966-4568-A48E-2C5D955947A1}" srcOrd="2" destOrd="0" presId="urn:microsoft.com/office/officeart/2005/8/layout/hierarchy2"/>
    <dgm:cxn modelId="{B1268F13-DF81-4247-ABE1-566B37C798A2}" type="presParOf" srcId="{3B15324C-1966-4568-A48E-2C5D955947A1}" destId="{8A170510-8806-43D4-B631-FDFAF26C9975}" srcOrd="0" destOrd="0" presId="urn:microsoft.com/office/officeart/2005/8/layout/hierarchy2"/>
    <dgm:cxn modelId="{3BD19B80-8627-413F-ADCC-CE9A7C3CB4D0}" type="presParOf" srcId="{6C576470-80C5-46D0-AD0F-7452206EDA41}" destId="{D0A25954-AF61-4101-9B29-F864F8B1A6E4}" srcOrd="3" destOrd="0" presId="urn:microsoft.com/office/officeart/2005/8/layout/hierarchy2"/>
    <dgm:cxn modelId="{9CF78683-77CD-41DD-871E-FE8D2EC0F807}" type="presParOf" srcId="{D0A25954-AF61-4101-9B29-F864F8B1A6E4}" destId="{317FBA71-ADD6-45D7-883E-0B721F59CDFD}" srcOrd="0" destOrd="0" presId="urn:microsoft.com/office/officeart/2005/8/layout/hierarchy2"/>
    <dgm:cxn modelId="{9F469097-3D8D-40D9-B7BB-03AF45A4EE85}" type="presParOf" srcId="{D0A25954-AF61-4101-9B29-F864F8B1A6E4}" destId="{803990A7-D4DC-48DE-9210-25B1B225C462}" srcOrd="1" destOrd="0" presId="urn:microsoft.com/office/officeart/2005/8/layout/hierarchy2"/>
    <dgm:cxn modelId="{4231CCFE-8CB1-4C70-BA4A-98B3A5853C00}" type="presParOf" srcId="{803990A7-D4DC-48DE-9210-25B1B225C462}" destId="{C4CE9161-2F50-49E1-BB49-2CFEC0A276C0}" srcOrd="0" destOrd="0" presId="urn:microsoft.com/office/officeart/2005/8/layout/hierarchy2"/>
    <dgm:cxn modelId="{7A8A7306-B7B2-445F-8B47-24C6D3ECF9A1}" type="presParOf" srcId="{C4CE9161-2F50-49E1-BB49-2CFEC0A276C0}" destId="{03F525F2-916A-4045-9983-3D4D4F53DD97}" srcOrd="0" destOrd="0" presId="urn:microsoft.com/office/officeart/2005/8/layout/hierarchy2"/>
    <dgm:cxn modelId="{5D4DD1F9-65FF-4E61-AF7C-851D42DA87E3}" type="presParOf" srcId="{803990A7-D4DC-48DE-9210-25B1B225C462}" destId="{6F8F74E9-D798-4612-AF99-A09EBA8CDF28}" srcOrd="1" destOrd="0" presId="urn:microsoft.com/office/officeart/2005/8/layout/hierarchy2"/>
    <dgm:cxn modelId="{850597CC-7733-45D4-9A6E-EC7CE4C5BBC4}" type="presParOf" srcId="{6F8F74E9-D798-4612-AF99-A09EBA8CDF28}" destId="{64472027-1757-40D0-8288-CC106AC0E669}" srcOrd="0" destOrd="0" presId="urn:microsoft.com/office/officeart/2005/8/layout/hierarchy2"/>
    <dgm:cxn modelId="{B00E292C-0D50-465B-ADAB-1515EA94D74E}" type="presParOf" srcId="{6F8F74E9-D798-4612-AF99-A09EBA8CDF28}" destId="{1F5377F6-1C62-417F-88C3-CA26F669DDE2}" srcOrd="1" destOrd="0" presId="urn:microsoft.com/office/officeart/2005/8/layout/hierarchy2"/>
    <dgm:cxn modelId="{79053823-19A9-4F57-BE32-84C7F293AFAF}" type="presParOf" srcId="{1F5377F6-1C62-417F-88C3-CA26F669DDE2}" destId="{5DC9C6D5-CE34-42A0-AFBD-0CACE704105A}" srcOrd="0" destOrd="0" presId="urn:microsoft.com/office/officeart/2005/8/layout/hierarchy2"/>
    <dgm:cxn modelId="{21AF9C35-8BF8-47C9-8A98-8A224C2331E7}" type="presParOf" srcId="{5DC9C6D5-CE34-42A0-AFBD-0CACE704105A}" destId="{61C48007-FD60-483A-9A6E-542862BF067E}" srcOrd="0" destOrd="0" presId="urn:microsoft.com/office/officeart/2005/8/layout/hierarchy2"/>
    <dgm:cxn modelId="{F53F7A94-09D1-452A-AE05-D94B60354312}" type="presParOf" srcId="{1F5377F6-1C62-417F-88C3-CA26F669DDE2}" destId="{81910946-A616-4A59-99C6-EA998BA87A61}" srcOrd="1" destOrd="0" presId="urn:microsoft.com/office/officeart/2005/8/layout/hierarchy2"/>
    <dgm:cxn modelId="{585B42EF-3277-4606-8FB3-E1C9177F0BD4}" type="presParOf" srcId="{81910946-A616-4A59-99C6-EA998BA87A61}" destId="{297D59A5-C6B3-4EAB-B25E-C244DF8E0AB3}" srcOrd="0" destOrd="0" presId="urn:microsoft.com/office/officeart/2005/8/layout/hierarchy2"/>
    <dgm:cxn modelId="{2B0AA0C8-14A9-4359-91BA-844C33FAB59A}" type="presParOf" srcId="{81910946-A616-4A59-99C6-EA998BA87A61}" destId="{8C39A779-52B9-4438-814C-50958F1772FB}" srcOrd="1" destOrd="0" presId="urn:microsoft.com/office/officeart/2005/8/layout/hierarchy2"/>
    <dgm:cxn modelId="{DB9841EE-5338-4661-A17D-DAA735ABAE06}" type="presParOf" srcId="{8C39A779-52B9-4438-814C-50958F1772FB}" destId="{C9F98847-645E-496A-9E17-3B31887559C9}" srcOrd="0" destOrd="0" presId="urn:microsoft.com/office/officeart/2005/8/layout/hierarchy2"/>
    <dgm:cxn modelId="{4485EE52-E239-4353-8238-5AB62788E791}" type="presParOf" srcId="{C9F98847-645E-496A-9E17-3B31887559C9}" destId="{E3A30BE0-7A18-4646-B61D-50A948B3A255}" srcOrd="0" destOrd="0" presId="urn:microsoft.com/office/officeart/2005/8/layout/hierarchy2"/>
    <dgm:cxn modelId="{423AB81C-EBB6-4B91-9D5A-213688693A24}" type="presParOf" srcId="{8C39A779-52B9-4438-814C-50958F1772FB}" destId="{76C77699-99B9-4DC5-90F7-C9673F26ACE4}" srcOrd="1" destOrd="0" presId="urn:microsoft.com/office/officeart/2005/8/layout/hierarchy2"/>
    <dgm:cxn modelId="{C62E5D3E-DEFD-4F5D-BD96-089AF86C9E92}" type="presParOf" srcId="{76C77699-99B9-4DC5-90F7-C9673F26ACE4}" destId="{F9792BEE-160D-42E9-9067-B8747E4CBC43}" srcOrd="0" destOrd="0" presId="urn:microsoft.com/office/officeart/2005/8/layout/hierarchy2"/>
    <dgm:cxn modelId="{4D797C42-86D0-4849-A629-3B23E8609554}" type="presParOf" srcId="{76C77699-99B9-4DC5-90F7-C9673F26ACE4}" destId="{69A4C41C-F239-4886-B0CA-D3DB61761FDB}" srcOrd="1" destOrd="0" presId="urn:microsoft.com/office/officeart/2005/8/layout/hierarchy2"/>
    <dgm:cxn modelId="{3A76D1C7-9C45-4E2D-BD08-90A78D46EF19}" type="presParOf" srcId="{1F5377F6-1C62-417F-88C3-CA26F669DDE2}" destId="{FB087496-4994-4A96-B040-D6F2A667DF63}" srcOrd="2" destOrd="0" presId="urn:microsoft.com/office/officeart/2005/8/layout/hierarchy2"/>
    <dgm:cxn modelId="{835E5881-E286-4A81-A3A5-96EC781CECDD}" type="presParOf" srcId="{FB087496-4994-4A96-B040-D6F2A667DF63}" destId="{41ED13E9-43E1-494C-9310-8E1D0C404BA0}" srcOrd="0" destOrd="0" presId="urn:microsoft.com/office/officeart/2005/8/layout/hierarchy2"/>
    <dgm:cxn modelId="{7690FA62-DD37-44DC-9B0C-40597B75D153}" type="presParOf" srcId="{1F5377F6-1C62-417F-88C3-CA26F669DDE2}" destId="{C2BA096B-7AEC-4BC3-83F7-84E5961364AC}" srcOrd="3" destOrd="0" presId="urn:microsoft.com/office/officeart/2005/8/layout/hierarchy2"/>
    <dgm:cxn modelId="{C5F898B1-070E-4021-8DDA-3F62DB54CEAF}" type="presParOf" srcId="{C2BA096B-7AEC-4BC3-83F7-84E5961364AC}" destId="{FAD6E49A-F37C-43E0-8F60-D92CF3BC6CDF}" srcOrd="0" destOrd="0" presId="urn:microsoft.com/office/officeart/2005/8/layout/hierarchy2"/>
    <dgm:cxn modelId="{1074D43B-A1D9-45A6-885F-E931659DF9F1}" type="presParOf" srcId="{C2BA096B-7AEC-4BC3-83F7-84E5961364AC}" destId="{850F27F7-E53E-4713-9D47-BDBEF176FC5F}" srcOrd="1" destOrd="0" presId="urn:microsoft.com/office/officeart/2005/8/layout/hierarchy2"/>
    <dgm:cxn modelId="{C4F19317-2DCB-4E3A-B3E9-F7F4184B71D4}" type="presParOf" srcId="{850F27F7-E53E-4713-9D47-BDBEF176FC5F}" destId="{94D69727-DDBD-4435-ABFF-CC3644411A49}" srcOrd="0" destOrd="0" presId="urn:microsoft.com/office/officeart/2005/8/layout/hierarchy2"/>
    <dgm:cxn modelId="{86EC15C8-A97F-4516-9118-D114DDBB6B50}" type="presParOf" srcId="{94D69727-DDBD-4435-ABFF-CC3644411A49}" destId="{5A93482D-9308-46EE-9F39-B65AD665F66D}" srcOrd="0" destOrd="0" presId="urn:microsoft.com/office/officeart/2005/8/layout/hierarchy2"/>
    <dgm:cxn modelId="{E6F11E54-11AB-489D-9555-EF5352D7572D}" type="presParOf" srcId="{850F27F7-E53E-4713-9D47-BDBEF176FC5F}" destId="{56CD51D8-EA65-46A7-BD0E-639742813E80}" srcOrd="1" destOrd="0" presId="urn:microsoft.com/office/officeart/2005/8/layout/hierarchy2"/>
    <dgm:cxn modelId="{58D35437-4B1B-413C-A972-507789C650B4}" type="presParOf" srcId="{56CD51D8-EA65-46A7-BD0E-639742813E80}" destId="{31E2AC4F-EAAC-431C-AE50-573282528749}" srcOrd="0" destOrd="0" presId="urn:microsoft.com/office/officeart/2005/8/layout/hierarchy2"/>
    <dgm:cxn modelId="{740BA234-37D5-4D90-9648-0B56C5369673}" type="presParOf" srcId="{56CD51D8-EA65-46A7-BD0E-639742813E80}" destId="{22657659-21A3-4597-B63B-325EA1DC8602}" srcOrd="1" destOrd="0" presId="urn:microsoft.com/office/officeart/2005/8/layout/hierarchy2"/>
    <dgm:cxn modelId="{23F8978B-AB01-4481-840F-A62DE880EE5A}" type="presParOf" srcId="{1F5377F6-1C62-417F-88C3-CA26F669DDE2}" destId="{D3F39B6A-A02D-4753-BD6C-E6CE6BE270E9}" srcOrd="4" destOrd="0" presId="urn:microsoft.com/office/officeart/2005/8/layout/hierarchy2"/>
    <dgm:cxn modelId="{D4FB370B-6F7F-4867-B98D-A8641331C98D}" type="presParOf" srcId="{D3F39B6A-A02D-4753-BD6C-E6CE6BE270E9}" destId="{95585F40-05B9-41C2-AB64-7EF7B66C37E4}" srcOrd="0" destOrd="0" presId="urn:microsoft.com/office/officeart/2005/8/layout/hierarchy2"/>
    <dgm:cxn modelId="{73A7F31C-7055-4162-A949-BCDC70710B60}" type="presParOf" srcId="{1F5377F6-1C62-417F-88C3-CA26F669DDE2}" destId="{F0E7B2BB-3C58-4407-AB8A-4E07D3D4FF4A}" srcOrd="5" destOrd="0" presId="urn:microsoft.com/office/officeart/2005/8/layout/hierarchy2"/>
    <dgm:cxn modelId="{F98CA0AD-7E5D-48E4-BCD0-2F8BE4B11AE0}" type="presParOf" srcId="{F0E7B2BB-3C58-4407-AB8A-4E07D3D4FF4A}" destId="{64F79A5A-D3F5-40C4-968E-F1ACD285995F}" srcOrd="0" destOrd="0" presId="urn:microsoft.com/office/officeart/2005/8/layout/hierarchy2"/>
    <dgm:cxn modelId="{B977FF3E-B68F-4725-8EE3-B1DCF71173E4}" type="presParOf" srcId="{F0E7B2BB-3C58-4407-AB8A-4E07D3D4FF4A}" destId="{42A987E9-6B62-4C35-99A4-6FB82496F039}" srcOrd="1" destOrd="0" presId="urn:microsoft.com/office/officeart/2005/8/layout/hierarchy2"/>
    <dgm:cxn modelId="{6DD245CD-7FE3-479C-8BA6-105EA2F5C558}" type="presParOf" srcId="{42A987E9-6B62-4C35-99A4-6FB82496F039}" destId="{776AAB02-CED0-4590-A360-28E5532F79DF}" srcOrd="0" destOrd="0" presId="urn:microsoft.com/office/officeart/2005/8/layout/hierarchy2"/>
    <dgm:cxn modelId="{E0EBF869-11A7-4E4A-BF6D-3163A7A5FDF3}" type="presParOf" srcId="{776AAB02-CED0-4590-A360-28E5532F79DF}" destId="{91918D4C-0DC0-4543-A2D9-92AFAA947A73}" srcOrd="0" destOrd="0" presId="urn:microsoft.com/office/officeart/2005/8/layout/hierarchy2"/>
    <dgm:cxn modelId="{F433CB63-3D78-4B79-AB3A-B65F71492714}" type="presParOf" srcId="{42A987E9-6B62-4C35-99A4-6FB82496F039}" destId="{6F1BEF34-A546-4700-A0FB-554F9A084711}" srcOrd="1" destOrd="0" presId="urn:microsoft.com/office/officeart/2005/8/layout/hierarchy2"/>
    <dgm:cxn modelId="{42C92525-4F56-4A00-BF38-9603653CE8ED}" type="presParOf" srcId="{6F1BEF34-A546-4700-A0FB-554F9A084711}" destId="{CED4F433-DB47-4C14-91F1-EE289EA97476}" srcOrd="0" destOrd="0" presId="urn:microsoft.com/office/officeart/2005/8/layout/hierarchy2"/>
    <dgm:cxn modelId="{6B855241-7863-46C5-875B-99323F1303C4}" type="presParOf" srcId="{6F1BEF34-A546-4700-A0FB-554F9A084711}" destId="{382DC7FD-E5C9-4FF8-A54E-A2AD7821DACA}" srcOrd="1" destOrd="0" presId="urn:microsoft.com/office/officeart/2005/8/layout/hierarchy2"/>
    <dgm:cxn modelId="{0573BF86-386A-47BF-946C-614D356CB378}" type="presParOf" srcId="{803990A7-D4DC-48DE-9210-25B1B225C462}" destId="{0DAAFDE1-D015-4DA9-9C23-22E0FB93954D}" srcOrd="2" destOrd="0" presId="urn:microsoft.com/office/officeart/2005/8/layout/hierarchy2"/>
    <dgm:cxn modelId="{1B6DDB3B-40BF-40D0-A955-611DD80962B9}" type="presParOf" srcId="{0DAAFDE1-D015-4DA9-9C23-22E0FB93954D}" destId="{77DFB580-088D-4374-BB16-BBAA3D87035C}" srcOrd="0" destOrd="0" presId="urn:microsoft.com/office/officeart/2005/8/layout/hierarchy2"/>
    <dgm:cxn modelId="{78B3B269-F020-42EC-A8D2-5E8BB7F7E421}" type="presParOf" srcId="{803990A7-D4DC-48DE-9210-25B1B225C462}" destId="{8FA1C52C-4CBA-4663-9CC3-1B23FFBBB569}" srcOrd="3" destOrd="0" presId="urn:microsoft.com/office/officeart/2005/8/layout/hierarchy2"/>
    <dgm:cxn modelId="{951328EC-1BF7-4056-A2D6-3B3213BEB54E}" type="presParOf" srcId="{8FA1C52C-4CBA-4663-9CC3-1B23FFBBB569}" destId="{B3C86C21-A4E2-4447-9375-689F15132089}" srcOrd="0" destOrd="0" presId="urn:microsoft.com/office/officeart/2005/8/layout/hierarchy2"/>
    <dgm:cxn modelId="{C25D58A3-A7ED-42C3-9EBD-F5D6DE2964D3}" type="presParOf" srcId="{8FA1C52C-4CBA-4663-9CC3-1B23FFBBB569}" destId="{0051E0F6-9633-4393-BEA8-C2E92A80BE84}" srcOrd="1" destOrd="0" presId="urn:microsoft.com/office/officeart/2005/8/layout/hierarchy2"/>
    <dgm:cxn modelId="{D4BBC681-1875-413A-984A-389238AA1956}" type="presParOf" srcId="{0051E0F6-9633-4393-BEA8-C2E92A80BE84}" destId="{65B9FEDE-C8B9-41B7-AE05-517C1975A1BA}" srcOrd="0" destOrd="0" presId="urn:microsoft.com/office/officeart/2005/8/layout/hierarchy2"/>
    <dgm:cxn modelId="{6209C8BE-ABF0-45C3-AC3D-F1A62B6122F7}" type="presParOf" srcId="{65B9FEDE-C8B9-41B7-AE05-517C1975A1BA}" destId="{19CFA5EC-EC56-47D5-9479-D4E76AE3E0E3}" srcOrd="0" destOrd="0" presId="urn:microsoft.com/office/officeart/2005/8/layout/hierarchy2"/>
    <dgm:cxn modelId="{845D8D55-4A8E-4CD7-AF63-667F65CD2A60}" type="presParOf" srcId="{0051E0F6-9633-4393-BEA8-C2E92A80BE84}" destId="{FBB66D66-409A-4B86-B489-24AE3055F771}" srcOrd="1" destOrd="0" presId="urn:microsoft.com/office/officeart/2005/8/layout/hierarchy2"/>
    <dgm:cxn modelId="{8BD06651-CD14-4A1C-98C6-3462692C0BC3}" type="presParOf" srcId="{FBB66D66-409A-4B86-B489-24AE3055F771}" destId="{2ED42D7E-E032-4EE4-BAB1-7940EE6BD077}" srcOrd="0" destOrd="0" presId="urn:microsoft.com/office/officeart/2005/8/layout/hierarchy2"/>
    <dgm:cxn modelId="{4C96CE04-68B0-4997-99EF-E131E69887BD}" type="presParOf" srcId="{FBB66D66-409A-4B86-B489-24AE3055F771}" destId="{753B77C0-8AEF-49DE-8813-526CFDA5312F}" srcOrd="1" destOrd="0" presId="urn:microsoft.com/office/officeart/2005/8/layout/hierarchy2"/>
    <dgm:cxn modelId="{ADF4BD80-3CD8-45F1-B73B-1BBC78084360}" type="presParOf" srcId="{753B77C0-8AEF-49DE-8813-526CFDA5312F}" destId="{88699F83-FBD7-445A-8637-CC89B9DCCCB5}" srcOrd="0" destOrd="0" presId="urn:microsoft.com/office/officeart/2005/8/layout/hierarchy2"/>
    <dgm:cxn modelId="{975A9E53-64DF-45B3-B2C4-96CF1C2A880A}" type="presParOf" srcId="{88699F83-FBD7-445A-8637-CC89B9DCCCB5}" destId="{9522E538-3825-4157-A9C8-CAF124B18B77}" srcOrd="0" destOrd="0" presId="urn:microsoft.com/office/officeart/2005/8/layout/hierarchy2"/>
    <dgm:cxn modelId="{3235DB39-D470-45C8-BCA8-55EBF02B4728}" type="presParOf" srcId="{753B77C0-8AEF-49DE-8813-526CFDA5312F}" destId="{3AFAEB9C-691C-45E8-A1C4-577F661C9A6D}" srcOrd="1" destOrd="0" presId="urn:microsoft.com/office/officeart/2005/8/layout/hierarchy2"/>
    <dgm:cxn modelId="{331567AD-DAC7-43EC-8E1D-76BD5BFA5DF7}" type="presParOf" srcId="{3AFAEB9C-691C-45E8-A1C4-577F661C9A6D}" destId="{380EA8AC-6524-4BD3-B6C5-E6927237A7B6}" srcOrd="0" destOrd="0" presId="urn:microsoft.com/office/officeart/2005/8/layout/hierarchy2"/>
    <dgm:cxn modelId="{F3B8BE90-B6A8-469A-8662-82BC934CDDD5}" type="presParOf" srcId="{3AFAEB9C-691C-45E8-A1C4-577F661C9A6D}" destId="{8E9B98B3-EA6A-4634-8870-B3E86B2A108C}" srcOrd="1" destOrd="0" presId="urn:microsoft.com/office/officeart/2005/8/layout/hierarchy2"/>
    <dgm:cxn modelId="{4E2B05BA-931E-44D2-9403-C1808EAAE60B}" type="presParOf" srcId="{0051E0F6-9633-4393-BEA8-C2E92A80BE84}" destId="{F3AC8E3A-0208-44C8-9155-1515FA9D9458}" srcOrd="2" destOrd="0" presId="urn:microsoft.com/office/officeart/2005/8/layout/hierarchy2"/>
    <dgm:cxn modelId="{DF28C7FC-DD17-402E-8B2A-7D3D3B1D648D}" type="presParOf" srcId="{F3AC8E3A-0208-44C8-9155-1515FA9D9458}" destId="{33A3C629-AAFE-43C3-94A6-7425044F9A41}" srcOrd="0" destOrd="0" presId="urn:microsoft.com/office/officeart/2005/8/layout/hierarchy2"/>
    <dgm:cxn modelId="{049D794A-3FCF-42A9-8226-F7201B0F39D4}" type="presParOf" srcId="{0051E0F6-9633-4393-BEA8-C2E92A80BE84}" destId="{2F90C2A8-A8DC-476C-8D63-3727AF8B994D}" srcOrd="3" destOrd="0" presId="urn:microsoft.com/office/officeart/2005/8/layout/hierarchy2"/>
    <dgm:cxn modelId="{33B2546A-FCD6-4C2F-BC8C-50A5AE05B7BC}" type="presParOf" srcId="{2F90C2A8-A8DC-476C-8D63-3727AF8B994D}" destId="{B9DE9157-6E62-4E7B-AC74-D9474174F111}" srcOrd="0" destOrd="0" presId="urn:microsoft.com/office/officeart/2005/8/layout/hierarchy2"/>
    <dgm:cxn modelId="{22CCED72-A46E-42C7-9C3E-BEF31910720C}" type="presParOf" srcId="{2F90C2A8-A8DC-476C-8D63-3727AF8B994D}" destId="{BE5EC3B0-63BC-4ECC-9C48-CE431C66C3D7}" srcOrd="1" destOrd="0" presId="urn:microsoft.com/office/officeart/2005/8/layout/hierarchy2"/>
    <dgm:cxn modelId="{9BFB7AE2-1BAC-4E3A-8059-D4707402E767}" type="presParOf" srcId="{BE5EC3B0-63BC-4ECC-9C48-CE431C66C3D7}" destId="{F44E58FD-B227-48D0-AC64-98906533F3EC}" srcOrd="0" destOrd="0" presId="urn:microsoft.com/office/officeart/2005/8/layout/hierarchy2"/>
    <dgm:cxn modelId="{1BD4C210-A9B5-4835-9D91-316F0D1D2E4D}" type="presParOf" srcId="{F44E58FD-B227-48D0-AC64-98906533F3EC}" destId="{4D4C6162-6054-47B7-8CCD-44A7452918D1}" srcOrd="0" destOrd="0" presId="urn:microsoft.com/office/officeart/2005/8/layout/hierarchy2"/>
    <dgm:cxn modelId="{9F5177BD-6B28-495B-97F8-6BD1825DBFB6}" type="presParOf" srcId="{BE5EC3B0-63BC-4ECC-9C48-CE431C66C3D7}" destId="{30CF959B-A5A7-48F1-96EB-FDCFC6D45D8B}" srcOrd="1" destOrd="0" presId="urn:microsoft.com/office/officeart/2005/8/layout/hierarchy2"/>
    <dgm:cxn modelId="{FFB6C4AD-154B-4552-8F74-117114B232B2}" type="presParOf" srcId="{30CF959B-A5A7-48F1-96EB-FDCFC6D45D8B}" destId="{E702100F-5D72-4863-97CB-7AA751746341}" srcOrd="0" destOrd="0" presId="urn:microsoft.com/office/officeart/2005/8/layout/hierarchy2"/>
    <dgm:cxn modelId="{9CA72C6A-B199-4B4F-9A6A-87A94993F332}" type="presParOf" srcId="{30CF959B-A5A7-48F1-96EB-FDCFC6D45D8B}" destId="{F1F91BEB-6269-412D-B7F4-11284F5C8DDA}" srcOrd="1" destOrd="0" presId="urn:microsoft.com/office/officeart/2005/8/layout/hierarchy2"/>
    <dgm:cxn modelId="{ADE0B7F3-6444-469E-B492-16EF191127BB}" type="presParOf" srcId="{0051E0F6-9633-4393-BEA8-C2E92A80BE84}" destId="{5D26C473-048B-4531-A4F1-634E2832359E}" srcOrd="4" destOrd="0" presId="urn:microsoft.com/office/officeart/2005/8/layout/hierarchy2"/>
    <dgm:cxn modelId="{553AF435-5E87-4A8B-A59D-CAA591CE4AAC}" type="presParOf" srcId="{5D26C473-048B-4531-A4F1-634E2832359E}" destId="{443FC289-9844-45B5-B844-41C3041678EE}" srcOrd="0" destOrd="0" presId="urn:microsoft.com/office/officeart/2005/8/layout/hierarchy2"/>
    <dgm:cxn modelId="{71EC4948-19CF-4D27-BC2B-7F6363D24264}" type="presParOf" srcId="{0051E0F6-9633-4393-BEA8-C2E92A80BE84}" destId="{FC220A21-1BEC-40B1-9DDB-D5DEEF95D369}" srcOrd="5" destOrd="0" presId="urn:microsoft.com/office/officeart/2005/8/layout/hierarchy2"/>
    <dgm:cxn modelId="{5A8B3980-CAD4-446C-9C30-75333BF73FCE}" type="presParOf" srcId="{FC220A21-1BEC-40B1-9DDB-D5DEEF95D369}" destId="{E3601261-5D38-4469-928A-838CB1F7F748}" srcOrd="0" destOrd="0" presId="urn:microsoft.com/office/officeart/2005/8/layout/hierarchy2"/>
    <dgm:cxn modelId="{304FF4CB-B33C-4EE8-AE47-A554CB0FA504}" type="presParOf" srcId="{FC220A21-1BEC-40B1-9DDB-D5DEEF95D369}" destId="{E6853E1C-FBEB-4D90-9975-DE5C5A160F5B}" srcOrd="1" destOrd="0" presId="urn:microsoft.com/office/officeart/2005/8/layout/hierarchy2"/>
    <dgm:cxn modelId="{ABEFF232-C395-443F-98BF-A45C23E17C01}" type="presParOf" srcId="{E6853E1C-FBEB-4D90-9975-DE5C5A160F5B}" destId="{2A13B1BE-0CA0-47BB-A8FF-B94FE675F9B2}" srcOrd="0" destOrd="0" presId="urn:microsoft.com/office/officeart/2005/8/layout/hierarchy2"/>
    <dgm:cxn modelId="{D34F5531-DE6C-4D11-8E54-4B81E1F7DB34}" type="presParOf" srcId="{2A13B1BE-0CA0-47BB-A8FF-B94FE675F9B2}" destId="{55B6D43F-F938-4540-A4D8-002A70B1D63A}" srcOrd="0" destOrd="0" presId="urn:microsoft.com/office/officeart/2005/8/layout/hierarchy2"/>
    <dgm:cxn modelId="{0F90CB06-F9C4-4EA2-BF68-058E2A9C3D1D}" type="presParOf" srcId="{E6853E1C-FBEB-4D90-9975-DE5C5A160F5B}" destId="{BBEDADBB-3657-4AA6-A050-F95DEF1617DF}" srcOrd="1" destOrd="0" presId="urn:microsoft.com/office/officeart/2005/8/layout/hierarchy2"/>
    <dgm:cxn modelId="{BBA8A03F-4359-40DF-A75A-D2A859E3D82E}" type="presParOf" srcId="{BBEDADBB-3657-4AA6-A050-F95DEF1617DF}" destId="{7B7E1051-93A0-4704-9C40-F874228323FE}" srcOrd="0" destOrd="0" presId="urn:microsoft.com/office/officeart/2005/8/layout/hierarchy2"/>
    <dgm:cxn modelId="{4AD186DC-DA05-40BB-AFF8-C7C17A45247B}" type="presParOf" srcId="{BBEDADBB-3657-4AA6-A050-F95DEF1617DF}" destId="{E586546D-FD3D-4D50-889B-F3577099C7B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D067EFA-87AA-4FC7-83EE-EFC841763EDA}">
      <dsp:nvSpPr>
        <dsp:cNvPr id="0" name=""/>
        <dsp:cNvSpPr/>
      </dsp:nvSpPr>
      <dsp:spPr>
        <a:xfrm>
          <a:off x="1317389" y="4244677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aplikasi </a:t>
          </a:r>
        </a:p>
      </dsp:txBody>
      <dsp:txXfrm>
        <a:off x="1323306" y="4250594"/>
        <a:ext cx="392243" cy="190204"/>
      </dsp:txXfrm>
    </dsp:sp>
    <dsp:sp modelId="{D2D16DCC-3CAA-48C4-8233-C9C499508C6B}">
      <dsp:nvSpPr>
        <dsp:cNvPr id="0" name=""/>
        <dsp:cNvSpPr/>
      </dsp:nvSpPr>
      <dsp:spPr>
        <a:xfrm>
          <a:off x="1721466" y="4342787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1798241" y="4341655"/>
        <a:ext cx="8081" cy="8081"/>
      </dsp:txXfrm>
    </dsp:sp>
    <dsp:sp modelId="{30103EF5-16AA-4F29-9713-C1A07202163D}">
      <dsp:nvSpPr>
        <dsp:cNvPr id="0" name=""/>
        <dsp:cNvSpPr/>
      </dsp:nvSpPr>
      <dsp:spPr>
        <a:xfrm>
          <a:off x="1883098" y="4244677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otentikasi / login</a:t>
          </a:r>
        </a:p>
      </dsp:txBody>
      <dsp:txXfrm>
        <a:off x="1889015" y="4250594"/>
        <a:ext cx="392243" cy="190204"/>
      </dsp:txXfrm>
    </dsp:sp>
    <dsp:sp modelId="{4A65ADDD-9795-4963-992F-2F2B4FE26158}">
      <dsp:nvSpPr>
        <dsp:cNvPr id="0" name=""/>
        <dsp:cNvSpPr/>
      </dsp:nvSpPr>
      <dsp:spPr>
        <a:xfrm rot="16652881">
          <a:off x="1752755" y="3732883"/>
          <a:ext cx="123047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23047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337229" y="3705029"/>
        <a:ext cx="61523" cy="61523"/>
      </dsp:txXfrm>
    </dsp:sp>
    <dsp:sp modelId="{B51FFDA0-626D-4CBB-B980-0B90DEF340BC}">
      <dsp:nvSpPr>
        <dsp:cNvPr id="0" name=""/>
        <dsp:cNvSpPr/>
      </dsp:nvSpPr>
      <dsp:spPr>
        <a:xfrm>
          <a:off x="2448806" y="3024867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admin</a:t>
          </a:r>
        </a:p>
      </dsp:txBody>
      <dsp:txXfrm>
        <a:off x="2454723" y="3030784"/>
        <a:ext cx="392243" cy="190204"/>
      </dsp:txXfrm>
    </dsp:sp>
    <dsp:sp modelId="{31DD544B-806C-46E3-A48E-E68EA4F3D17B}">
      <dsp:nvSpPr>
        <dsp:cNvPr id="0" name=""/>
        <dsp:cNvSpPr/>
      </dsp:nvSpPr>
      <dsp:spPr>
        <a:xfrm rot="16596808">
          <a:off x="2231996" y="2425944"/>
          <a:ext cx="140340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40340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898614" y="2393767"/>
        <a:ext cx="70170" cy="70170"/>
      </dsp:txXfrm>
    </dsp:sp>
    <dsp:sp modelId="{FD4DA406-D257-4649-AB8C-121956EC791D}">
      <dsp:nvSpPr>
        <dsp:cNvPr id="0" name=""/>
        <dsp:cNvSpPr/>
      </dsp:nvSpPr>
      <dsp:spPr>
        <a:xfrm>
          <a:off x="3014515" y="163079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master</a:t>
          </a:r>
        </a:p>
      </dsp:txBody>
      <dsp:txXfrm>
        <a:off x="3020432" y="1636716"/>
        <a:ext cx="392243" cy="190204"/>
      </dsp:txXfrm>
    </dsp:sp>
    <dsp:sp modelId="{A1B24F49-8C87-456A-905C-16FFE76DD8FA}">
      <dsp:nvSpPr>
        <dsp:cNvPr id="0" name=""/>
        <dsp:cNvSpPr/>
      </dsp:nvSpPr>
      <dsp:spPr>
        <a:xfrm rot="16540521">
          <a:off x="2682196" y="915704"/>
          <a:ext cx="163442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3442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58548" y="877752"/>
        <a:ext cx="81721" cy="81721"/>
      </dsp:txXfrm>
    </dsp:sp>
    <dsp:sp modelId="{809B6E78-51CD-4224-BCAC-18696B83379F}">
      <dsp:nvSpPr>
        <dsp:cNvPr id="0" name=""/>
        <dsp:cNvSpPr/>
      </dsp:nvSpPr>
      <dsp:spPr>
        <a:xfrm>
          <a:off x="3580224" y="438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pekerja</a:t>
          </a:r>
        </a:p>
      </dsp:txBody>
      <dsp:txXfrm>
        <a:off x="3586141" y="10303"/>
        <a:ext cx="392243" cy="190204"/>
      </dsp:txXfrm>
    </dsp:sp>
    <dsp:sp modelId="{38841104-A2BD-4FAF-92DC-8C50E8873F2C}">
      <dsp:nvSpPr>
        <dsp:cNvPr id="0" name=""/>
        <dsp:cNvSpPr/>
      </dsp:nvSpPr>
      <dsp:spPr>
        <a:xfrm>
          <a:off x="3984301" y="102497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01365"/>
        <a:ext cx="8081" cy="8081"/>
      </dsp:txXfrm>
    </dsp:sp>
    <dsp:sp modelId="{9D25CF90-925B-4A7B-8786-37207D59078F}">
      <dsp:nvSpPr>
        <dsp:cNvPr id="0" name=""/>
        <dsp:cNvSpPr/>
      </dsp:nvSpPr>
      <dsp:spPr>
        <a:xfrm>
          <a:off x="4145933" y="438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10303"/>
        <a:ext cx="392243" cy="190204"/>
      </dsp:txXfrm>
    </dsp:sp>
    <dsp:sp modelId="{2A622BEB-FC29-4CCC-920C-063679DB7C01}">
      <dsp:nvSpPr>
        <dsp:cNvPr id="0" name=""/>
        <dsp:cNvSpPr/>
      </dsp:nvSpPr>
      <dsp:spPr>
        <a:xfrm rot="16596808">
          <a:off x="2797705" y="1031876"/>
          <a:ext cx="140340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40340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64323" y="999699"/>
        <a:ext cx="70170" cy="70170"/>
      </dsp:txXfrm>
    </dsp:sp>
    <dsp:sp modelId="{89DBA2FB-165D-4E0E-9F76-BC616DB2E38A}">
      <dsp:nvSpPr>
        <dsp:cNvPr id="0" name=""/>
        <dsp:cNvSpPr/>
      </dsp:nvSpPr>
      <dsp:spPr>
        <a:xfrm>
          <a:off x="3580224" y="236731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bagian</a:t>
          </a:r>
        </a:p>
      </dsp:txBody>
      <dsp:txXfrm>
        <a:off x="3586141" y="242648"/>
        <a:ext cx="392243" cy="190204"/>
      </dsp:txXfrm>
    </dsp:sp>
    <dsp:sp modelId="{428C7C70-A976-485A-AEC1-4837B0DEDD86}">
      <dsp:nvSpPr>
        <dsp:cNvPr id="0" name=""/>
        <dsp:cNvSpPr/>
      </dsp:nvSpPr>
      <dsp:spPr>
        <a:xfrm>
          <a:off x="3984301" y="334842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333710"/>
        <a:ext cx="8081" cy="8081"/>
      </dsp:txXfrm>
    </dsp:sp>
    <dsp:sp modelId="{99566BDD-FBBF-4305-BF37-BDCCAF0722AB}">
      <dsp:nvSpPr>
        <dsp:cNvPr id="0" name=""/>
        <dsp:cNvSpPr/>
      </dsp:nvSpPr>
      <dsp:spPr>
        <a:xfrm>
          <a:off x="4145933" y="236731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242648"/>
        <a:ext cx="392243" cy="190204"/>
      </dsp:txXfrm>
    </dsp:sp>
    <dsp:sp modelId="{7FD6BA23-0352-4A66-9D38-1A272365BB2A}">
      <dsp:nvSpPr>
        <dsp:cNvPr id="0" name=""/>
        <dsp:cNvSpPr/>
      </dsp:nvSpPr>
      <dsp:spPr>
        <a:xfrm rot="16675244">
          <a:off x="2912952" y="1148048"/>
          <a:ext cx="1172913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172913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70085" y="1121634"/>
        <a:ext cx="58645" cy="58645"/>
      </dsp:txXfrm>
    </dsp:sp>
    <dsp:sp modelId="{DE52FDAE-78A7-49E3-A1D6-C27324AA3C7C}">
      <dsp:nvSpPr>
        <dsp:cNvPr id="0" name=""/>
        <dsp:cNvSpPr/>
      </dsp:nvSpPr>
      <dsp:spPr>
        <a:xfrm>
          <a:off x="3580224" y="46907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jabatan</a:t>
          </a:r>
        </a:p>
      </dsp:txBody>
      <dsp:txXfrm>
        <a:off x="3586141" y="474993"/>
        <a:ext cx="392243" cy="190204"/>
      </dsp:txXfrm>
    </dsp:sp>
    <dsp:sp modelId="{90AA0822-6306-4D6F-A24E-4882E3E3AC9A}">
      <dsp:nvSpPr>
        <dsp:cNvPr id="0" name=""/>
        <dsp:cNvSpPr/>
      </dsp:nvSpPr>
      <dsp:spPr>
        <a:xfrm>
          <a:off x="3984301" y="567187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566054"/>
        <a:ext cx="8081" cy="8081"/>
      </dsp:txXfrm>
    </dsp:sp>
    <dsp:sp modelId="{34AC9BCC-EF43-4947-A677-D12D010389E0}">
      <dsp:nvSpPr>
        <dsp:cNvPr id="0" name=""/>
        <dsp:cNvSpPr/>
      </dsp:nvSpPr>
      <dsp:spPr>
        <a:xfrm>
          <a:off x="4145933" y="46907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474993"/>
        <a:ext cx="392243" cy="190204"/>
      </dsp:txXfrm>
    </dsp:sp>
    <dsp:sp modelId="{3B2D6279-9B30-467D-AEFE-9610457948C3}">
      <dsp:nvSpPr>
        <dsp:cNvPr id="0" name=""/>
        <dsp:cNvSpPr/>
      </dsp:nvSpPr>
      <dsp:spPr>
        <a:xfrm rot="16791948">
          <a:off x="3027744" y="1264221"/>
          <a:ext cx="943328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943328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75825" y="1243546"/>
        <a:ext cx="47166" cy="47166"/>
      </dsp:txXfrm>
    </dsp:sp>
    <dsp:sp modelId="{681EB550-9E0D-4254-A5F7-56685EE9C2A2}">
      <dsp:nvSpPr>
        <dsp:cNvPr id="0" name=""/>
        <dsp:cNvSpPr/>
      </dsp:nvSpPr>
      <dsp:spPr>
        <a:xfrm>
          <a:off x="3580224" y="70142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department</a:t>
          </a:r>
        </a:p>
      </dsp:txBody>
      <dsp:txXfrm>
        <a:off x="3586141" y="707337"/>
        <a:ext cx="392243" cy="190204"/>
      </dsp:txXfrm>
    </dsp:sp>
    <dsp:sp modelId="{E0C7C9FB-DC08-439C-A8AD-A7765D3C96CC}">
      <dsp:nvSpPr>
        <dsp:cNvPr id="0" name=""/>
        <dsp:cNvSpPr/>
      </dsp:nvSpPr>
      <dsp:spPr>
        <a:xfrm>
          <a:off x="3984301" y="799531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798399"/>
        <a:ext cx="8081" cy="8081"/>
      </dsp:txXfrm>
    </dsp:sp>
    <dsp:sp modelId="{1E6E1710-E2E8-49A9-9DCE-6A5284B91859}">
      <dsp:nvSpPr>
        <dsp:cNvPr id="0" name=""/>
        <dsp:cNvSpPr/>
      </dsp:nvSpPr>
      <dsp:spPr>
        <a:xfrm>
          <a:off x="4145933" y="70142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707337"/>
        <a:ext cx="392243" cy="190204"/>
      </dsp:txXfrm>
    </dsp:sp>
    <dsp:sp modelId="{DFFB2144-86C4-4DDD-BE22-9B67C0D9C002}">
      <dsp:nvSpPr>
        <dsp:cNvPr id="0" name=""/>
        <dsp:cNvSpPr/>
      </dsp:nvSpPr>
      <dsp:spPr>
        <a:xfrm rot="16983315">
          <a:off x="3141644" y="1380393"/>
          <a:ext cx="715528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715528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81520" y="1365413"/>
        <a:ext cx="35776" cy="35776"/>
      </dsp:txXfrm>
    </dsp:sp>
    <dsp:sp modelId="{2926D249-5CFC-421D-B5DC-9CC520158C55}">
      <dsp:nvSpPr>
        <dsp:cNvPr id="0" name=""/>
        <dsp:cNvSpPr/>
      </dsp:nvSpPr>
      <dsp:spPr>
        <a:xfrm>
          <a:off x="3580224" y="933765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shift kerja</a:t>
          </a:r>
        </a:p>
      </dsp:txBody>
      <dsp:txXfrm>
        <a:off x="3586141" y="939682"/>
        <a:ext cx="392243" cy="190204"/>
      </dsp:txXfrm>
    </dsp:sp>
    <dsp:sp modelId="{22B5C618-1FB4-460A-AB81-47C6DFB8348F}">
      <dsp:nvSpPr>
        <dsp:cNvPr id="0" name=""/>
        <dsp:cNvSpPr/>
      </dsp:nvSpPr>
      <dsp:spPr>
        <a:xfrm>
          <a:off x="3984301" y="1031876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030744"/>
        <a:ext cx="8081" cy="8081"/>
      </dsp:txXfrm>
    </dsp:sp>
    <dsp:sp modelId="{761B817E-445B-4DA1-9BBF-D9804A84447A}">
      <dsp:nvSpPr>
        <dsp:cNvPr id="0" name=""/>
        <dsp:cNvSpPr/>
      </dsp:nvSpPr>
      <dsp:spPr>
        <a:xfrm>
          <a:off x="4145933" y="933765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939682"/>
        <a:ext cx="392243" cy="190204"/>
      </dsp:txXfrm>
    </dsp:sp>
    <dsp:sp modelId="{BF50039F-628A-47B8-A5EB-521361E8D8A7}">
      <dsp:nvSpPr>
        <dsp:cNvPr id="0" name=""/>
        <dsp:cNvSpPr/>
      </dsp:nvSpPr>
      <dsp:spPr>
        <a:xfrm rot="17350740">
          <a:off x="3253410" y="1496565"/>
          <a:ext cx="49199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49199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87108" y="1487174"/>
        <a:ext cx="24599" cy="24599"/>
      </dsp:txXfrm>
    </dsp:sp>
    <dsp:sp modelId="{827D6A18-3DD0-4473-826A-319D9CD26D5B}">
      <dsp:nvSpPr>
        <dsp:cNvPr id="0" name=""/>
        <dsp:cNvSpPr/>
      </dsp:nvSpPr>
      <dsp:spPr>
        <a:xfrm>
          <a:off x="3580224" y="116611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jenis kecelakaan</a:t>
          </a:r>
        </a:p>
      </dsp:txBody>
      <dsp:txXfrm>
        <a:off x="3586141" y="1172027"/>
        <a:ext cx="392243" cy="190204"/>
      </dsp:txXfrm>
    </dsp:sp>
    <dsp:sp modelId="{3BCF3332-B416-46FE-BC39-9F19829BA505}">
      <dsp:nvSpPr>
        <dsp:cNvPr id="0" name=""/>
        <dsp:cNvSpPr/>
      </dsp:nvSpPr>
      <dsp:spPr>
        <a:xfrm>
          <a:off x="3984301" y="1264221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263088"/>
        <a:ext cx="8081" cy="8081"/>
      </dsp:txXfrm>
    </dsp:sp>
    <dsp:sp modelId="{2A240357-D1CE-4D6C-989B-872E152E635A}">
      <dsp:nvSpPr>
        <dsp:cNvPr id="0" name=""/>
        <dsp:cNvSpPr/>
      </dsp:nvSpPr>
      <dsp:spPr>
        <a:xfrm>
          <a:off x="4145933" y="116611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1172027"/>
        <a:ext cx="392243" cy="190204"/>
      </dsp:txXfrm>
    </dsp:sp>
    <dsp:sp modelId="{C0F4F80B-2078-426C-B226-AA1E04579946}">
      <dsp:nvSpPr>
        <dsp:cNvPr id="0" name=""/>
        <dsp:cNvSpPr/>
      </dsp:nvSpPr>
      <dsp:spPr>
        <a:xfrm rot="18289469">
          <a:off x="3357891" y="1612738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1608570"/>
        <a:ext cx="14151" cy="14151"/>
      </dsp:txXfrm>
    </dsp:sp>
    <dsp:sp modelId="{AFCC6A9D-2F4C-420F-B4C6-B6A1A01CA57D}">
      <dsp:nvSpPr>
        <dsp:cNvPr id="0" name=""/>
        <dsp:cNvSpPr/>
      </dsp:nvSpPr>
      <dsp:spPr>
        <a:xfrm>
          <a:off x="3580224" y="139845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jenis cidera</a:t>
          </a:r>
        </a:p>
      </dsp:txBody>
      <dsp:txXfrm>
        <a:off x="3586141" y="1404371"/>
        <a:ext cx="392243" cy="190204"/>
      </dsp:txXfrm>
    </dsp:sp>
    <dsp:sp modelId="{CA0DE8C2-5BFC-4D18-8FEE-9242FADCAF58}">
      <dsp:nvSpPr>
        <dsp:cNvPr id="0" name=""/>
        <dsp:cNvSpPr/>
      </dsp:nvSpPr>
      <dsp:spPr>
        <a:xfrm>
          <a:off x="3984301" y="1496565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495433"/>
        <a:ext cx="8081" cy="8081"/>
      </dsp:txXfrm>
    </dsp:sp>
    <dsp:sp modelId="{111C760C-7FCD-4A36-B1F9-2C9C1B07030A}">
      <dsp:nvSpPr>
        <dsp:cNvPr id="0" name=""/>
        <dsp:cNvSpPr/>
      </dsp:nvSpPr>
      <dsp:spPr>
        <a:xfrm>
          <a:off x="4145933" y="139845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1404371"/>
        <a:ext cx="392243" cy="190204"/>
      </dsp:txXfrm>
    </dsp:sp>
    <dsp:sp modelId="{C0DBD5AA-2167-4E44-A04F-A8AFF0C7ABCE}">
      <dsp:nvSpPr>
        <dsp:cNvPr id="0" name=""/>
        <dsp:cNvSpPr/>
      </dsp:nvSpPr>
      <dsp:spPr>
        <a:xfrm>
          <a:off x="3418593" y="1728910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5367" y="1727778"/>
        <a:ext cx="8081" cy="8081"/>
      </dsp:txXfrm>
    </dsp:sp>
    <dsp:sp modelId="{D6473063-3640-4CB7-B7AB-C55BA1466BD3}">
      <dsp:nvSpPr>
        <dsp:cNvPr id="0" name=""/>
        <dsp:cNvSpPr/>
      </dsp:nvSpPr>
      <dsp:spPr>
        <a:xfrm>
          <a:off x="3580224" y="163079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bagian tubuh</a:t>
          </a:r>
        </a:p>
      </dsp:txBody>
      <dsp:txXfrm>
        <a:off x="3586141" y="1636716"/>
        <a:ext cx="392243" cy="190204"/>
      </dsp:txXfrm>
    </dsp:sp>
    <dsp:sp modelId="{F131F505-9DE0-4DD8-B3B1-830941043C00}">
      <dsp:nvSpPr>
        <dsp:cNvPr id="0" name=""/>
        <dsp:cNvSpPr/>
      </dsp:nvSpPr>
      <dsp:spPr>
        <a:xfrm>
          <a:off x="3984301" y="1728910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727778"/>
        <a:ext cx="8081" cy="8081"/>
      </dsp:txXfrm>
    </dsp:sp>
    <dsp:sp modelId="{66982244-5B96-4F7B-BCC5-1BF094A07B30}">
      <dsp:nvSpPr>
        <dsp:cNvPr id="0" name=""/>
        <dsp:cNvSpPr/>
      </dsp:nvSpPr>
      <dsp:spPr>
        <a:xfrm>
          <a:off x="4145933" y="163079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1636716"/>
        <a:ext cx="392243" cy="190204"/>
      </dsp:txXfrm>
    </dsp:sp>
    <dsp:sp modelId="{1D989ECB-44D4-4CEA-8CE8-EA81A1F076B1}">
      <dsp:nvSpPr>
        <dsp:cNvPr id="0" name=""/>
        <dsp:cNvSpPr/>
      </dsp:nvSpPr>
      <dsp:spPr>
        <a:xfrm rot="3310531">
          <a:off x="3357891" y="1845082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1840915"/>
        <a:ext cx="14151" cy="14151"/>
      </dsp:txXfrm>
    </dsp:sp>
    <dsp:sp modelId="{03AF0688-2697-43DF-89CB-811439BD2CCE}">
      <dsp:nvSpPr>
        <dsp:cNvPr id="0" name=""/>
        <dsp:cNvSpPr/>
      </dsp:nvSpPr>
      <dsp:spPr>
        <a:xfrm>
          <a:off x="3580224" y="186314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nilai resiko</a:t>
          </a:r>
        </a:p>
      </dsp:txBody>
      <dsp:txXfrm>
        <a:off x="3586141" y="1869061"/>
        <a:ext cx="392243" cy="190204"/>
      </dsp:txXfrm>
    </dsp:sp>
    <dsp:sp modelId="{6DAF9242-B6DC-42B3-B0B2-38B9738380E4}">
      <dsp:nvSpPr>
        <dsp:cNvPr id="0" name=""/>
        <dsp:cNvSpPr/>
      </dsp:nvSpPr>
      <dsp:spPr>
        <a:xfrm>
          <a:off x="3984301" y="1961255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1960122"/>
        <a:ext cx="8081" cy="8081"/>
      </dsp:txXfrm>
    </dsp:sp>
    <dsp:sp modelId="{648CBDD6-BC8B-4F92-B2B3-0CC14E718CB7}">
      <dsp:nvSpPr>
        <dsp:cNvPr id="0" name=""/>
        <dsp:cNvSpPr/>
      </dsp:nvSpPr>
      <dsp:spPr>
        <a:xfrm>
          <a:off x="4145933" y="186314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1869061"/>
        <a:ext cx="392243" cy="190204"/>
      </dsp:txXfrm>
    </dsp:sp>
    <dsp:sp modelId="{2C7F820A-8A32-44FA-B5A6-5CC0FA9ACAB8}">
      <dsp:nvSpPr>
        <dsp:cNvPr id="0" name=""/>
        <dsp:cNvSpPr/>
      </dsp:nvSpPr>
      <dsp:spPr>
        <a:xfrm rot="4249260">
          <a:off x="3253410" y="1961255"/>
          <a:ext cx="49199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49199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87108" y="1951863"/>
        <a:ext cx="24599" cy="24599"/>
      </dsp:txXfrm>
    </dsp:sp>
    <dsp:sp modelId="{1B561378-8DCA-41D0-87F7-4EB3C2543170}">
      <dsp:nvSpPr>
        <dsp:cNvPr id="0" name=""/>
        <dsp:cNvSpPr/>
      </dsp:nvSpPr>
      <dsp:spPr>
        <a:xfrm>
          <a:off x="3580224" y="209548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katogori investigasi</a:t>
          </a:r>
        </a:p>
      </dsp:txBody>
      <dsp:txXfrm>
        <a:off x="3586141" y="2101405"/>
        <a:ext cx="392243" cy="190204"/>
      </dsp:txXfrm>
    </dsp:sp>
    <dsp:sp modelId="{7ADF68F0-311C-4CCC-BFA6-60BBEEF7A123}">
      <dsp:nvSpPr>
        <dsp:cNvPr id="0" name=""/>
        <dsp:cNvSpPr/>
      </dsp:nvSpPr>
      <dsp:spPr>
        <a:xfrm>
          <a:off x="3984301" y="2193599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2192467"/>
        <a:ext cx="8081" cy="8081"/>
      </dsp:txXfrm>
    </dsp:sp>
    <dsp:sp modelId="{75D0B1C2-6D1D-40F0-92BA-7A20A2D8C130}">
      <dsp:nvSpPr>
        <dsp:cNvPr id="0" name=""/>
        <dsp:cNvSpPr/>
      </dsp:nvSpPr>
      <dsp:spPr>
        <a:xfrm>
          <a:off x="4145933" y="209548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2101405"/>
        <a:ext cx="392243" cy="190204"/>
      </dsp:txXfrm>
    </dsp:sp>
    <dsp:sp modelId="{D1FEF108-5980-4618-97DA-BC66DBCFE692}">
      <dsp:nvSpPr>
        <dsp:cNvPr id="0" name=""/>
        <dsp:cNvSpPr/>
      </dsp:nvSpPr>
      <dsp:spPr>
        <a:xfrm rot="4616685">
          <a:off x="3141644" y="2077427"/>
          <a:ext cx="715528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715528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81520" y="2062447"/>
        <a:ext cx="35776" cy="35776"/>
      </dsp:txXfrm>
    </dsp:sp>
    <dsp:sp modelId="{84E892E8-2B21-476F-BF30-12D358987735}">
      <dsp:nvSpPr>
        <dsp:cNvPr id="0" name=""/>
        <dsp:cNvSpPr/>
      </dsp:nvSpPr>
      <dsp:spPr>
        <a:xfrm>
          <a:off x="3580224" y="2327833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jenis lampiran</a:t>
          </a:r>
        </a:p>
      </dsp:txBody>
      <dsp:txXfrm>
        <a:off x="3586141" y="2333750"/>
        <a:ext cx="392243" cy="190204"/>
      </dsp:txXfrm>
    </dsp:sp>
    <dsp:sp modelId="{93D09531-AB9E-44D4-98DA-26BC7A0CA2AA}">
      <dsp:nvSpPr>
        <dsp:cNvPr id="0" name=""/>
        <dsp:cNvSpPr/>
      </dsp:nvSpPr>
      <dsp:spPr>
        <a:xfrm>
          <a:off x="3984301" y="2425944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2424812"/>
        <a:ext cx="8081" cy="8081"/>
      </dsp:txXfrm>
    </dsp:sp>
    <dsp:sp modelId="{7F397115-6D2F-447D-9A9B-109500400F54}">
      <dsp:nvSpPr>
        <dsp:cNvPr id="0" name=""/>
        <dsp:cNvSpPr/>
      </dsp:nvSpPr>
      <dsp:spPr>
        <a:xfrm>
          <a:off x="4145933" y="2327833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2333750"/>
        <a:ext cx="392243" cy="190204"/>
      </dsp:txXfrm>
    </dsp:sp>
    <dsp:sp modelId="{550B4DBD-DF93-4F27-AB0F-D35AD9C41948}">
      <dsp:nvSpPr>
        <dsp:cNvPr id="0" name=""/>
        <dsp:cNvSpPr/>
      </dsp:nvSpPr>
      <dsp:spPr>
        <a:xfrm rot="4808052">
          <a:off x="3027744" y="2193599"/>
          <a:ext cx="943328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943328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75825" y="2172925"/>
        <a:ext cx="47166" cy="47166"/>
      </dsp:txXfrm>
    </dsp:sp>
    <dsp:sp modelId="{0CEB88D7-6EA5-4F34-9B98-028C3C37CE8A}">
      <dsp:nvSpPr>
        <dsp:cNvPr id="0" name=""/>
        <dsp:cNvSpPr/>
      </dsp:nvSpPr>
      <dsp:spPr>
        <a:xfrm>
          <a:off x="3580224" y="256017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tipe dampak(lingkungan)</a:t>
          </a:r>
        </a:p>
      </dsp:txBody>
      <dsp:txXfrm>
        <a:off x="3586141" y="2566095"/>
        <a:ext cx="392243" cy="190204"/>
      </dsp:txXfrm>
    </dsp:sp>
    <dsp:sp modelId="{3E243F0F-5BC7-4232-B346-C9E1F7922199}">
      <dsp:nvSpPr>
        <dsp:cNvPr id="0" name=""/>
        <dsp:cNvSpPr/>
      </dsp:nvSpPr>
      <dsp:spPr>
        <a:xfrm>
          <a:off x="3984301" y="2658289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2657156"/>
        <a:ext cx="8081" cy="8081"/>
      </dsp:txXfrm>
    </dsp:sp>
    <dsp:sp modelId="{D29D9689-A105-4284-9DF6-C3E08EBD45D8}">
      <dsp:nvSpPr>
        <dsp:cNvPr id="0" name=""/>
        <dsp:cNvSpPr/>
      </dsp:nvSpPr>
      <dsp:spPr>
        <a:xfrm>
          <a:off x="4145933" y="256017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2566095"/>
        <a:ext cx="392243" cy="190204"/>
      </dsp:txXfrm>
    </dsp:sp>
    <dsp:sp modelId="{46337878-2B0A-43C1-A030-DC9B60A130F3}">
      <dsp:nvSpPr>
        <dsp:cNvPr id="0" name=""/>
        <dsp:cNvSpPr/>
      </dsp:nvSpPr>
      <dsp:spPr>
        <a:xfrm rot="4924756">
          <a:off x="2912952" y="2309772"/>
          <a:ext cx="1172913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172913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70085" y="2283357"/>
        <a:ext cx="58645" cy="58645"/>
      </dsp:txXfrm>
    </dsp:sp>
    <dsp:sp modelId="{7DB25683-7D92-427E-BD65-D407272FB601}">
      <dsp:nvSpPr>
        <dsp:cNvPr id="0" name=""/>
        <dsp:cNvSpPr/>
      </dsp:nvSpPr>
      <dsp:spPr>
        <a:xfrm>
          <a:off x="3580224" y="2792522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jenis gas</a:t>
          </a:r>
        </a:p>
      </dsp:txBody>
      <dsp:txXfrm>
        <a:off x="3586141" y="2798439"/>
        <a:ext cx="392243" cy="190204"/>
      </dsp:txXfrm>
    </dsp:sp>
    <dsp:sp modelId="{60FF205F-25E7-4A36-AB55-9EA777B3D8A3}">
      <dsp:nvSpPr>
        <dsp:cNvPr id="0" name=""/>
        <dsp:cNvSpPr/>
      </dsp:nvSpPr>
      <dsp:spPr>
        <a:xfrm>
          <a:off x="3984301" y="2890633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2889501"/>
        <a:ext cx="8081" cy="8081"/>
      </dsp:txXfrm>
    </dsp:sp>
    <dsp:sp modelId="{6D46A38D-85AB-4968-9A3B-BFCE5853D23B}">
      <dsp:nvSpPr>
        <dsp:cNvPr id="0" name=""/>
        <dsp:cNvSpPr/>
      </dsp:nvSpPr>
      <dsp:spPr>
        <a:xfrm>
          <a:off x="4145933" y="2792522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2798439"/>
        <a:ext cx="392243" cy="190204"/>
      </dsp:txXfrm>
    </dsp:sp>
    <dsp:sp modelId="{1D80D388-D71C-4CCA-AA88-C3E67DA230C8}">
      <dsp:nvSpPr>
        <dsp:cNvPr id="0" name=""/>
        <dsp:cNvSpPr/>
      </dsp:nvSpPr>
      <dsp:spPr>
        <a:xfrm rot="5003192">
          <a:off x="2797705" y="2425944"/>
          <a:ext cx="140340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40340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64323" y="2393767"/>
        <a:ext cx="70170" cy="70170"/>
      </dsp:txXfrm>
    </dsp:sp>
    <dsp:sp modelId="{6052F028-694C-41B3-A717-6BCF0D69CE1E}">
      <dsp:nvSpPr>
        <dsp:cNvPr id="0" name=""/>
        <dsp:cNvSpPr/>
      </dsp:nvSpPr>
      <dsp:spPr>
        <a:xfrm>
          <a:off x="3580224" y="3024867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</a:t>
          </a:r>
          <a:r>
            <a:rPr lang="id-ID" sz="500" i="1" kern="1200"/>
            <a:t>sample </a:t>
          </a:r>
          <a:r>
            <a:rPr lang="id-ID" sz="500" kern="1200"/>
            <a:t>tempat</a:t>
          </a:r>
        </a:p>
      </dsp:txBody>
      <dsp:txXfrm>
        <a:off x="3586141" y="3030784"/>
        <a:ext cx="392243" cy="190204"/>
      </dsp:txXfrm>
    </dsp:sp>
    <dsp:sp modelId="{7665C821-72A5-4DFD-8866-64B1DBA04EDE}">
      <dsp:nvSpPr>
        <dsp:cNvPr id="0" name=""/>
        <dsp:cNvSpPr/>
      </dsp:nvSpPr>
      <dsp:spPr>
        <a:xfrm>
          <a:off x="3984301" y="3122978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3121846"/>
        <a:ext cx="8081" cy="8081"/>
      </dsp:txXfrm>
    </dsp:sp>
    <dsp:sp modelId="{465BBACF-FB4E-47B3-A2A4-9F2080D6AABB}">
      <dsp:nvSpPr>
        <dsp:cNvPr id="0" name=""/>
        <dsp:cNvSpPr/>
      </dsp:nvSpPr>
      <dsp:spPr>
        <a:xfrm>
          <a:off x="4145933" y="3024867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3030784"/>
        <a:ext cx="392243" cy="190204"/>
      </dsp:txXfrm>
    </dsp:sp>
    <dsp:sp modelId="{435A1E06-3A1A-4CB0-8867-159F034C15F5}">
      <dsp:nvSpPr>
        <dsp:cNvPr id="0" name=""/>
        <dsp:cNvSpPr/>
      </dsp:nvSpPr>
      <dsp:spPr>
        <a:xfrm rot="5059479">
          <a:off x="2682196" y="2542116"/>
          <a:ext cx="163442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3442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58548" y="2504164"/>
        <a:ext cx="81721" cy="81721"/>
      </dsp:txXfrm>
    </dsp:sp>
    <dsp:sp modelId="{967C8E39-E260-4EF8-8AAC-D33B2EC0A59A}">
      <dsp:nvSpPr>
        <dsp:cNvPr id="0" name=""/>
        <dsp:cNvSpPr/>
      </dsp:nvSpPr>
      <dsp:spPr>
        <a:xfrm>
          <a:off x="3580224" y="3257212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aspek safety performance</a:t>
          </a:r>
        </a:p>
      </dsp:txBody>
      <dsp:txXfrm>
        <a:off x="3586141" y="3263129"/>
        <a:ext cx="392243" cy="190204"/>
      </dsp:txXfrm>
    </dsp:sp>
    <dsp:sp modelId="{1A2EBD2B-E6A3-406E-B67F-7A09904FE352}">
      <dsp:nvSpPr>
        <dsp:cNvPr id="0" name=""/>
        <dsp:cNvSpPr/>
      </dsp:nvSpPr>
      <dsp:spPr>
        <a:xfrm>
          <a:off x="3984301" y="3355323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3354190"/>
        <a:ext cx="8081" cy="8081"/>
      </dsp:txXfrm>
    </dsp:sp>
    <dsp:sp modelId="{584221BD-423D-45B6-8C95-DA0CB9C46B21}">
      <dsp:nvSpPr>
        <dsp:cNvPr id="0" name=""/>
        <dsp:cNvSpPr/>
      </dsp:nvSpPr>
      <dsp:spPr>
        <a:xfrm>
          <a:off x="4145933" y="3257212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3263129"/>
        <a:ext cx="392243" cy="190204"/>
      </dsp:txXfrm>
    </dsp:sp>
    <dsp:sp modelId="{3D978418-B893-4E35-91C7-4E817C256045}">
      <dsp:nvSpPr>
        <dsp:cNvPr id="0" name=""/>
        <dsp:cNvSpPr/>
      </dsp:nvSpPr>
      <dsp:spPr>
        <a:xfrm rot="4616685">
          <a:off x="2575935" y="3471495"/>
          <a:ext cx="715528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715528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915811" y="3456515"/>
        <a:ext cx="35776" cy="35776"/>
      </dsp:txXfrm>
    </dsp:sp>
    <dsp:sp modelId="{0E1C65D7-75A5-46EC-BF88-07BAD5C76191}">
      <dsp:nvSpPr>
        <dsp:cNvPr id="0" name=""/>
        <dsp:cNvSpPr/>
      </dsp:nvSpPr>
      <dsp:spPr>
        <a:xfrm>
          <a:off x="3014515" y="3721901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transaksi</a:t>
          </a:r>
        </a:p>
      </dsp:txBody>
      <dsp:txXfrm>
        <a:off x="3020432" y="3727818"/>
        <a:ext cx="392243" cy="190204"/>
      </dsp:txXfrm>
    </dsp:sp>
    <dsp:sp modelId="{4540B2FE-3DE3-4D8E-8A7B-10892792FBB7}">
      <dsp:nvSpPr>
        <dsp:cNvPr id="0" name=""/>
        <dsp:cNvSpPr/>
      </dsp:nvSpPr>
      <dsp:spPr>
        <a:xfrm rot="18289469">
          <a:off x="3357891" y="3703840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3699672"/>
        <a:ext cx="14151" cy="14151"/>
      </dsp:txXfrm>
    </dsp:sp>
    <dsp:sp modelId="{3D2CB086-0DB5-47B9-AF4B-D685A71DFA4B}">
      <dsp:nvSpPr>
        <dsp:cNvPr id="0" name=""/>
        <dsp:cNvSpPr/>
      </dsp:nvSpPr>
      <dsp:spPr>
        <a:xfrm>
          <a:off x="3580224" y="348955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kecelakaan</a:t>
          </a:r>
        </a:p>
      </dsp:txBody>
      <dsp:txXfrm>
        <a:off x="3586141" y="3495473"/>
        <a:ext cx="392243" cy="190204"/>
      </dsp:txXfrm>
    </dsp:sp>
    <dsp:sp modelId="{C4AE8265-C906-4D22-9339-07BDEA2E9310}">
      <dsp:nvSpPr>
        <dsp:cNvPr id="0" name=""/>
        <dsp:cNvSpPr/>
      </dsp:nvSpPr>
      <dsp:spPr>
        <a:xfrm>
          <a:off x="3984301" y="3587667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3586535"/>
        <a:ext cx="8081" cy="8081"/>
      </dsp:txXfrm>
    </dsp:sp>
    <dsp:sp modelId="{01BA4AE5-2CC4-4BB2-8B3D-2D18CF9A60C0}">
      <dsp:nvSpPr>
        <dsp:cNvPr id="0" name=""/>
        <dsp:cNvSpPr/>
      </dsp:nvSpPr>
      <dsp:spPr>
        <a:xfrm>
          <a:off x="4145933" y="348955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3495473"/>
        <a:ext cx="392243" cy="190204"/>
      </dsp:txXfrm>
    </dsp:sp>
    <dsp:sp modelId="{B7778C9B-27FF-4E41-8DCD-77C502CF2CE0}">
      <dsp:nvSpPr>
        <dsp:cNvPr id="0" name=""/>
        <dsp:cNvSpPr/>
      </dsp:nvSpPr>
      <dsp:spPr>
        <a:xfrm>
          <a:off x="3418593" y="3820012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5367" y="3818880"/>
        <a:ext cx="8081" cy="8081"/>
      </dsp:txXfrm>
    </dsp:sp>
    <dsp:sp modelId="{605B14EC-3E1D-4D7E-BDE6-E78EAD4AA01A}">
      <dsp:nvSpPr>
        <dsp:cNvPr id="0" name=""/>
        <dsp:cNvSpPr/>
      </dsp:nvSpPr>
      <dsp:spPr>
        <a:xfrm>
          <a:off x="3580224" y="3721901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gas, tempat, emisi</a:t>
          </a:r>
        </a:p>
      </dsp:txBody>
      <dsp:txXfrm>
        <a:off x="3586141" y="3727818"/>
        <a:ext cx="392243" cy="190204"/>
      </dsp:txXfrm>
    </dsp:sp>
    <dsp:sp modelId="{0D3E29D0-7FB0-4F79-8944-79F65FB2BDBA}">
      <dsp:nvSpPr>
        <dsp:cNvPr id="0" name=""/>
        <dsp:cNvSpPr/>
      </dsp:nvSpPr>
      <dsp:spPr>
        <a:xfrm>
          <a:off x="3984301" y="3820012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3818880"/>
        <a:ext cx="8081" cy="8081"/>
      </dsp:txXfrm>
    </dsp:sp>
    <dsp:sp modelId="{514D928D-E939-4A64-88C5-557688AB5D6B}">
      <dsp:nvSpPr>
        <dsp:cNvPr id="0" name=""/>
        <dsp:cNvSpPr/>
      </dsp:nvSpPr>
      <dsp:spPr>
        <a:xfrm>
          <a:off x="4145933" y="3721901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3727818"/>
        <a:ext cx="392243" cy="190204"/>
      </dsp:txXfrm>
    </dsp:sp>
    <dsp:sp modelId="{EC5EEDE9-3F58-4A78-A522-B5170FF054B5}">
      <dsp:nvSpPr>
        <dsp:cNvPr id="0" name=""/>
        <dsp:cNvSpPr/>
      </dsp:nvSpPr>
      <dsp:spPr>
        <a:xfrm rot="3310531">
          <a:off x="3357891" y="3936184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3932017"/>
        <a:ext cx="14151" cy="14151"/>
      </dsp:txXfrm>
    </dsp:sp>
    <dsp:sp modelId="{B0242B31-D3B1-49C1-8CD5-0DF298D3B512}">
      <dsp:nvSpPr>
        <dsp:cNvPr id="0" name=""/>
        <dsp:cNvSpPr/>
      </dsp:nvSpPr>
      <dsp:spPr>
        <a:xfrm>
          <a:off x="3580224" y="395424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acuan safety performance</a:t>
          </a:r>
        </a:p>
      </dsp:txBody>
      <dsp:txXfrm>
        <a:off x="3586141" y="3960163"/>
        <a:ext cx="392243" cy="190204"/>
      </dsp:txXfrm>
    </dsp:sp>
    <dsp:sp modelId="{683DA410-E660-4245-A3A0-0437358ECB4F}">
      <dsp:nvSpPr>
        <dsp:cNvPr id="0" name=""/>
        <dsp:cNvSpPr/>
      </dsp:nvSpPr>
      <dsp:spPr>
        <a:xfrm>
          <a:off x="3984301" y="4052357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4051224"/>
        <a:ext cx="8081" cy="8081"/>
      </dsp:txXfrm>
    </dsp:sp>
    <dsp:sp modelId="{1CA485A2-E69B-4DE3-B013-64110C8FA575}">
      <dsp:nvSpPr>
        <dsp:cNvPr id="0" name=""/>
        <dsp:cNvSpPr/>
      </dsp:nvSpPr>
      <dsp:spPr>
        <a:xfrm>
          <a:off x="4145933" y="395424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ubah, hapus</a:t>
          </a:r>
        </a:p>
      </dsp:txBody>
      <dsp:txXfrm>
        <a:off x="4151850" y="3960163"/>
        <a:ext cx="392243" cy="190204"/>
      </dsp:txXfrm>
    </dsp:sp>
    <dsp:sp modelId="{8FC56272-D845-4B11-8A25-F1421C566C3E}">
      <dsp:nvSpPr>
        <dsp:cNvPr id="0" name=""/>
        <dsp:cNvSpPr/>
      </dsp:nvSpPr>
      <dsp:spPr>
        <a:xfrm rot="5003192">
          <a:off x="2231996" y="3820012"/>
          <a:ext cx="1403406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403406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898614" y="3787835"/>
        <a:ext cx="70170" cy="70170"/>
      </dsp:txXfrm>
    </dsp:sp>
    <dsp:sp modelId="{2EED9EA3-CA13-464F-B484-A3CBA47A5BCD}">
      <dsp:nvSpPr>
        <dsp:cNvPr id="0" name=""/>
        <dsp:cNvSpPr/>
      </dsp:nvSpPr>
      <dsp:spPr>
        <a:xfrm>
          <a:off x="3014515" y="4418935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report</a:t>
          </a:r>
        </a:p>
      </dsp:txBody>
      <dsp:txXfrm>
        <a:off x="3020432" y="4424852"/>
        <a:ext cx="392243" cy="190204"/>
      </dsp:txXfrm>
    </dsp:sp>
    <dsp:sp modelId="{9F70F003-198D-4D6E-99A1-4FBE9D264195}">
      <dsp:nvSpPr>
        <dsp:cNvPr id="0" name=""/>
        <dsp:cNvSpPr/>
      </dsp:nvSpPr>
      <dsp:spPr>
        <a:xfrm rot="18289469">
          <a:off x="3357891" y="4400874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4396706"/>
        <a:ext cx="14151" cy="14151"/>
      </dsp:txXfrm>
    </dsp:sp>
    <dsp:sp modelId="{6771BCDC-8D9F-4342-9132-4D0CBE15DF13}">
      <dsp:nvSpPr>
        <dsp:cNvPr id="0" name=""/>
        <dsp:cNvSpPr/>
      </dsp:nvSpPr>
      <dsp:spPr>
        <a:xfrm>
          <a:off x="3580224" y="418659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laporan safety performance per periodik</a:t>
          </a:r>
        </a:p>
      </dsp:txBody>
      <dsp:txXfrm>
        <a:off x="3586141" y="4192507"/>
        <a:ext cx="392243" cy="190204"/>
      </dsp:txXfrm>
    </dsp:sp>
    <dsp:sp modelId="{B2A7E2C8-674F-4EEE-B4EA-96C33C0A3791}">
      <dsp:nvSpPr>
        <dsp:cNvPr id="0" name=""/>
        <dsp:cNvSpPr/>
      </dsp:nvSpPr>
      <dsp:spPr>
        <a:xfrm>
          <a:off x="3984301" y="4284701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4283569"/>
        <a:ext cx="8081" cy="8081"/>
      </dsp:txXfrm>
    </dsp:sp>
    <dsp:sp modelId="{2D486D2D-42ED-442F-8E4B-DE9A075C14E0}">
      <dsp:nvSpPr>
        <dsp:cNvPr id="0" name=""/>
        <dsp:cNvSpPr/>
      </dsp:nvSpPr>
      <dsp:spPr>
        <a:xfrm>
          <a:off x="4145933" y="418659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cari, cetak</a:t>
          </a:r>
        </a:p>
      </dsp:txBody>
      <dsp:txXfrm>
        <a:off x="4151850" y="4192507"/>
        <a:ext cx="392243" cy="190204"/>
      </dsp:txXfrm>
    </dsp:sp>
    <dsp:sp modelId="{A0765C8F-F1AB-4D61-83DF-C83A3A982464}">
      <dsp:nvSpPr>
        <dsp:cNvPr id="0" name=""/>
        <dsp:cNvSpPr/>
      </dsp:nvSpPr>
      <dsp:spPr>
        <a:xfrm>
          <a:off x="3418593" y="4517046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5367" y="4515914"/>
        <a:ext cx="8081" cy="8081"/>
      </dsp:txXfrm>
    </dsp:sp>
    <dsp:sp modelId="{8F6B5668-0D2C-4268-85A4-72966AF5265A}">
      <dsp:nvSpPr>
        <dsp:cNvPr id="0" name=""/>
        <dsp:cNvSpPr/>
      </dsp:nvSpPr>
      <dsp:spPr>
        <a:xfrm>
          <a:off x="3580224" y="4418935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laoran emisi gas per periiodk</a:t>
          </a:r>
        </a:p>
      </dsp:txBody>
      <dsp:txXfrm>
        <a:off x="3586141" y="4424852"/>
        <a:ext cx="392243" cy="190204"/>
      </dsp:txXfrm>
    </dsp:sp>
    <dsp:sp modelId="{24EAE38F-8021-4CD6-8163-329CB42B2185}">
      <dsp:nvSpPr>
        <dsp:cNvPr id="0" name=""/>
        <dsp:cNvSpPr/>
      </dsp:nvSpPr>
      <dsp:spPr>
        <a:xfrm>
          <a:off x="3984301" y="4517046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4515914"/>
        <a:ext cx="8081" cy="8081"/>
      </dsp:txXfrm>
    </dsp:sp>
    <dsp:sp modelId="{31DE5CBA-3EB7-456E-A5D2-BDF0864CE576}">
      <dsp:nvSpPr>
        <dsp:cNvPr id="0" name=""/>
        <dsp:cNvSpPr/>
      </dsp:nvSpPr>
      <dsp:spPr>
        <a:xfrm>
          <a:off x="4145933" y="4418935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cari, cetak</a:t>
          </a:r>
        </a:p>
      </dsp:txBody>
      <dsp:txXfrm>
        <a:off x="4151850" y="4424852"/>
        <a:ext cx="392243" cy="190204"/>
      </dsp:txXfrm>
    </dsp:sp>
    <dsp:sp modelId="{B107DE0B-60E9-4EEA-B453-7C00B3E5E876}">
      <dsp:nvSpPr>
        <dsp:cNvPr id="0" name=""/>
        <dsp:cNvSpPr/>
      </dsp:nvSpPr>
      <dsp:spPr>
        <a:xfrm rot="3310531">
          <a:off x="3357891" y="4633218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4629051"/>
        <a:ext cx="14151" cy="14151"/>
      </dsp:txXfrm>
    </dsp:sp>
    <dsp:sp modelId="{66C81C7C-00C7-4BD1-8858-E2BBC57C34D3}">
      <dsp:nvSpPr>
        <dsp:cNvPr id="0" name=""/>
        <dsp:cNvSpPr/>
      </dsp:nvSpPr>
      <dsp:spPr>
        <a:xfrm>
          <a:off x="3580224" y="465128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laporan kecelakaan per periodk</a:t>
          </a:r>
        </a:p>
      </dsp:txBody>
      <dsp:txXfrm>
        <a:off x="3586141" y="4657197"/>
        <a:ext cx="392243" cy="190204"/>
      </dsp:txXfrm>
    </dsp:sp>
    <dsp:sp modelId="{D53285C4-44F5-4A70-851E-C28715EE433F}">
      <dsp:nvSpPr>
        <dsp:cNvPr id="0" name=""/>
        <dsp:cNvSpPr/>
      </dsp:nvSpPr>
      <dsp:spPr>
        <a:xfrm>
          <a:off x="3984301" y="4749391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4748258"/>
        <a:ext cx="8081" cy="8081"/>
      </dsp:txXfrm>
    </dsp:sp>
    <dsp:sp modelId="{1CEB02C7-B0AE-4F1D-88A1-F976D9FB36FA}">
      <dsp:nvSpPr>
        <dsp:cNvPr id="0" name=""/>
        <dsp:cNvSpPr/>
      </dsp:nvSpPr>
      <dsp:spPr>
        <a:xfrm>
          <a:off x="4145933" y="4651280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 , cetak</a:t>
          </a:r>
        </a:p>
      </dsp:txBody>
      <dsp:txXfrm>
        <a:off x="4151850" y="4657197"/>
        <a:ext cx="392243" cy="190204"/>
      </dsp:txXfrm>
    </dsp:sp>
    <dsp:sp modelId="{3B15324C-1966-4568-A48E-2C5D955947A1}">
      <dsp:nvSpPr>
        <dsp:cNvPr id="0" name=""/>
        <dsp:cNvSpPr/>
      </dsp:nvSpPr>
      <dsp:spPr>
        <a:xfrm rot="4947119">
          <a:off x="1752755" y="4952692"/>
          <a:ext cx="123047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23047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337229" y="4924839"/>
        <a:ext cx="61523" cy="61523"/>
      </dsp:txXfrm>
    </dsp:sp>
    <dsp:sp modelId="{317FBA71-ADD6-45D7-883E-0B721F59CDFD}">
      <dsp:nvSpPr>
        <dsp:cNvPr id="0" name=""/>
        <dsp:cNvSpPr/>
      </dsp:nvSpPr>
      <dsp:spPr>
        <a:xfrm>
          <a:off x="2448806" y="5464486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user</a:t>
          </a:r>
        </a:p>
      </dsp:txBody>
      <dsp:txXfrm>
        <a:off x="2454723" y="5470403"/>
        <a:ext cx="392243" cy="190204"/>
      </dsp:txXfrm>
    </dsp:sp>
    <dsp:sp modelId="{C4CE9161-2F50-49E1-BB49-2CFEC0A276C0}">
      <dsp:nvSpPr>
        <dsp:cNvPr id="0" name=""/>
        <dsp:cNvSpPr/>
      </dsp:nvSpPr>
      <dsp:spPr>
        <a:xfrm rot="17692822">
          <a:off x="2741613" y="5388339"/>
          <a:ext cx="384172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384172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924095" y="5381643"/>
        <a:ext cx="19208" cy="19208"/>
      </dsp:txXfrm>
    </dsp:sp>
    <dsp:sp modelId="{64472027-1757-40D0-8288-CC106AC0E669}">
      <dsp:nvSpPr>
        <dsp:cNvPr id="0" name=""/>
        <dsp:cNvSpPr/>
      </dsp:nvSpPr>
      <dsp:spPr>
        <a:xfrm>
          <a:off x="3014515" y="511596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transaksi</a:t>
          </a:r>
        </a:p>
      </dsp:txBody>
      <dsp:txXfrm>
        <a:off x="3020432" y="5121886"/>
        <a:ext cx="392243" cy="190204"/>
      </dsp:txXfrm>
    </dsp:sp>
    <dsp:sp modelId="{5DC9C6D5-CE34-42A0-AFBD-0CACE704105A}">
      <dsp:nvSpPr>
        <dsp:cNvPr id="0" name=""/>
        <dsp:cNvSpPr/>
      </dsp:nvSpPr>
      <dsp:spPr>
        <a:xfrm rot="18289469">
          <a:off x="3357891" y="5097908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5093740"/>
        <a:ext cx="14151" cy="14151"/>
      </dsp:txXfrm>
    </dsp:sp>
    <dsp:sp modelId="{297D59A5-C6B3-4EAB-B25E-C244DF8E0AB3}">
      <dsp:nvSpPr>
        <dsp:cNvPr id="0" name=""/>
        <dsp:cNvSpPr/>
      </dsp:nvSpPr>
      <dsp:spPr>
        <a:xfrm>
          <a:off x="3580224" y="488362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kecelakaan</a:t>
          </a:r>
        </a:p>
      </dsp:txBody>
      <dsp:txXfrm>
        <a:off x="3586141" y="4889541"/>
        <a:ext cx="392243" cy="190204"/>
      </dsp:txXfrm>
    </dsp:sp>
    <dsp:sp modelId="{C9F98847-645E-496A-9E17-3B31887559C9}">
      <dsp:nvSpPr>
        <dsp:cNvPr id="0" name=""/>
        <dsp:cNvSpPr/>
      </dsp:nvSpPr>
      <dsp:spPr>
        <a:xfrm>
          <a:off x="3984301" y="4981735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4980603"/>
        <a:ext cx="8081" cy="8081"/>
      </dsp:txXfrm>
    </dsp:sp>
    <dsp:sp modelId="{F9792BEE-160D-42E9-9067-B8747E4CBC43}">
      <dsp:nvSpPr>
        <dsp:cNvPr id="0" name=""/>
        <dsp:cNvSpPr/>
      </dsp:nvSpPr>
      <dsp:spPr>
        <a:xfrm>
          <a:off x="4145933" y="488362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</a:t>
          </a:r>
        </a:p>
      </dsp:txBody>
      <dsp:txXfrm>
        <a:off x="4151850" y="4889541"/>
        <a:ext cx="392243" cy="190204"/>
      </dsp:txXfrm>
    </dsp:sp>
    <dsp:sp modelId="{FB087496-4994-4A96-B040-D6F2A667DF63}">
      <dsp:nvSpPr>
        <dsp:cNvPr id="0" name=""/>
        <dsp:cNvSpPr/>
      </dsp:nvSpPr>
      <dsp:spPr>
        <a:xfrm>
          <a:off x="3418593" y="5214080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5367" y="5212948"/>
        <a:ext cx="8081" cy="8081"/>
      </dsp:txXfrm>
    </dsp:sp>
    <dsp:sp modelId="{FAD6E49A-F37C-43E0-8F60-D92CF3BC6CDF}">
      <dsp:nvSpPr>
        <dsp:cNvPr id="0" name=""/>
        <dsp:cNvSpPr/>
      </dsp:nvSpPr>
      <dsp:spPr>
        <a:xfrm>
          <a:off x="3580224" y="511596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safety performance</a:t>
          </a:r>
        </a:p>
      </dsp:txBody>
      <dsp:txXfrm>
        <a:off x="3586141" y="5121886"/>
        <a:ext cx="392243" cy="190204"/>
      </dsp:txXfrm>
    </dsp:sp>
    <dsp:sp modelId="{94D69727-DDBD-4435-ABFF-CC3644411A49}">
      <dsp:nvSpPr>
        <dsp:cNvPr id="0" name=""/>
        <dsp:cNvSpPr/>
      </dsp:nvSpPr>
      <dsp:spPr>
        <a:xfrm>
          <a:off x="3984301" y="5214080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5212948"/>
        <a:ext cx="8081" cy="8081"/>
      </dsp:txXfrm>
    </dsp:sp>
    <dsp:sp modelId="{31E2AC4F-EAAC-431C-AE50-573282528749}">
      <dsp:nvSpPr>
        <dsp:cNvPr id="0" name=""/>
        <dsp:cNvSpPr/>
      </dsp:nvSpPr>
      <dsp:spPr>
        <a:xfrm>
          <a:off x="4145933" y="5115969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</a:t>
          </a:r>
        </a:p>
      </dsp:txBody>
      <dsp:txXfrm>
        <a:off x="4151850" y="5121886"/>
        <a:ext cx="392243" cy="190204"/>
      </dsp:txXfrm>
    </dsp:sp>
    <dsp:sp modelId="{D3F39B6A-A02D-4753-BD6C-E6CE6BE270E9}">
      <dsp:nvSpPr>
        <dsp:cNvPr id="0" name=""/>
        <dsp:cNvSpPr/>
      </dsp:nvSpPr>
      <dsp:spPr>
        <a:xfrm rot="3310531">
          <a:off x="3357891" y="5330252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5326085"/>
        <a:ext cx="14151" cy="14151"/>
      </dsp:txXfrm>
    </dsp:sp>
    <dsp:sp modelId="{64F79A5A-D3F5-40C4-968E-F1ACD285995F}">
      <dsp:nvSpPr>
        <dsp:cNvPr id="0" name=""/>
        <dsp:cNvSpPr/>
      </dsp:nvSpPr>
      <dsp:spPr>
        <a:xfrm>
          <a:off x="3580224" y="534831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data emisi</a:t>
          </a:r>
        </a:p>
      </dsp:txBody>
      <dsp:txXfrm>
        <a:off x="3586141" y="5354231"/>
        <a:ext cx="392243" cy="190204"/>
      </dsp:txXfrm>
    </dsp:sp>
    <dsp:sp modelId="{776AAB02-CED0-4590-A360-28E5532F79DF}">
      <dsp:nvSpPr>
        <dsp:cNvPr id="0" name=""/>
        <dsp:cNvSpPr/>
      </dsp:nvSpPr>
      <dsp:spPr>
        <a:xfrm>
          <a:off x="3984301" y="5446425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5445292"/>
        <a:ext cx="8081" cy="8081"/>
      </dsp:txXfrm>
    </dsp:sp>
    <dsp:sp modelId="{CED4F433-DB47-4C14-91F1-EE289EA97476}">
      <dsp:nvSpPr>
        <dsp:cNvPr id="0" name=""/>
        <dsp:cNvSpPr/>
      </dsp:nvSpPr>
      <dsp:spPr>
        <a:xfrm>
          <a:off x="4145933" y="5348314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tambah, ubah</a:t>
          </a:r>
        </a:p>
      </dsp:txBody>
      <dsp:txXfrm>
        <a:off x="4151850" y="5354231"/>
        <a:ext cx="392243" cy="190204"/>
      </dsp:txXfrm>
    </dsp:sp>
    <dsp:sp modelId="{0DAAFDE1-D015-4DA9-9C23-22E0FB93954D}">
      <dsp:nvSpPr>
        <dsp:cNvPr id="0" name=""/>
        <dsp:cNvSpPr/>
      </dsp:nvSpPr>
      <dsp:spPr>
        <a:xfrm rot="3907178">
          <a:off x="2741613" y="5736856"/>
          <a:ext cx="384172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384172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2924095" y="5730160"/>
        <a:ext cx="19208" cy="19208"/>
      </dsp:txXfrm>
    </dsp:sp>
    <dsp:sp modelId="{B3C86C21-A4E2-4447-9375-689F15132089}">
      <dsp:nvSpPr>
        <dsp:cNvPr id="0" name=""/>
        <dsp:cNvSpPr/>
      </dsp:nvSpPr>
      <dsp:spPr>
        <a:xfrm>
          <a:off x="3014515" y="5813003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report</a:t>
          </a:r>
        </a:p>
      </dsp:txBody>
      <dsp:txXfrm>
        <a:off x="3020432" y="5818920"/>
        <a:ext cx="392243" cy="190204"/>
      </dsp:txXfrm>
    </dsp:sp>
    <dsp:sp modelId="{65B9FEDE-C8B9-41B7-AE05-517C1975A1BA}">
      <dsp:nvSpPr>
        <dsp:cNvPr id="0" name=""/>
        <dsp:cNvSpPr/>
      </dsp:nvSpPr>
      <dsp:spPr>
        <a:xfrm rot="18289469">
          <a:off x="3357891" y="5794942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5790774"/>
        <a:ext cx="14151" cy="14151"/>
      </dsp:txXfrm>
    </dsp:sp>
    <dsp:sp modelId="{2ED42D7E-E032-4EE4-BAB1-7940EE6BD077}">
      <dsp:nvSpPr>
        <dsp:cNvPr id="0" name=""/>
        <dsp:cNvSpPr/>
      </dsp:nvSpPr>
      <dsp:spPr>
        <a:xfrm>
          <a:off x="3580224" y="558065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laporan kecelkaan</a:t>
          </a:r>
        </a:p>
      </dsp:txBody>
      <dsp:txXfrm>
        <a:off x="3586141" y="5586575"/>
        <a:ext cx="392243" cy="190204"/>
      </dsp:txXfrm>
    </dsp:sp>
    <dsp:sp modelId="{88699F83-FBD7-445A-8637-CC89B9DCCCB5}">
      <dsp:nvSpPr>
        <dsp:cNvPr id="0" name=""/>
        <dsp:cNvSpPr/>
      </dsp:nvSpPr>
      <dsp:spPr>
        <a:xfrm>
          <a:off x="3984301" y="5678769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5677637"/>
        <a:ext cx="8081" cy="8081"/>
      </dsp:txXfrm>
    </dsp:sp>
    <dsp:sp modelId="{380EA8AC-6524-4BD3-B6C5-E6927237A7B6}">
      <dsp:nvSpPr>
        <dsp:cNvPr id="0" name=""/>
        <dsp:cNvSpPr/>
      </dsp:nvSpPr>
      <dsp:spPr>
        <a:xfrm>
          <a:off x="4145933" y="558065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 , cetak</a:t>
          </a:r>
        </a:p>
      </dsp:txBody>
      <dsp:txXfrm>
        <a:off x="4151850" y="5586575"/>
        <a:ext cx="392243" cy="190204"/>
      </dsp:txXfrm>
    </dsp:sp>
    <dsp:sp modelId="{F3AC8E3A-0208-44C8-9155-1515FA9D9458}">
      <dsp:nvSpPr>
        <dsp:cNvPr id="0" name=""/>
        <dsp:cNvSpPr/>
      </dsp:nvSpPr>
      <dsp:spPr>
        <a:xfrm>
          <a:off x="3418593" y="5911114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5367" y="5909982"/>
        <a:ext cx="8081" cy="8081"/>
      </dsp:txXfrm>
    </dsp:sp>
    <dsp:sp modelId="{B9DE9157-6E62-4E7B-AC74-D9474174F111}">
      <dsp:nvSpPr>
        <dsp:cNvPr id="0" name=""/>
        <dsp:cNvSpPr/>
      </dsp:nvSpPr>
      <dsp:spPr>
        <a:xfrm>
          <a:off x="3580224" y="5813003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laporan safety performance</a:t>
          </a:r>
        </a:p>
      </dsp:txBody>
      <dsp:txXfrm>
        <a:off x="3586141" y="5818920"/>
        <a:ext cx="392243" cy="190204"/>
      </dsp:txXfrm>
    </dsp:sp>
    <dsp:sp modelId="{F44E58FD-B227-48D0-AC64-98906533F3EC}">
      <dsp:nvSpPr>
        <dsp:cNvPr id="0" name=""/>
        <dsp:cNvSpPr/>
      </dsp:nvSpPr>
      <dsp:spPr>
        <a:xfrm>
          <a:off x="3984301" y="5911114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5909982"/>
        <a:ext cx="8081" cy="8081"/>
      </dsp:txXfrm>
    </dsp:sp>
    <dsp:sp modelId="{E702100F-5D72-4863-97CB-7AA751746341}">
      <dsp:nvSpPr>
        <dsp:cNvPr id="0" name=""/>
        <dsp:cNvSpPr/>
      </dsp:nvSpPr>
      <dsp:spPr>
        <a:xfrm>
          <a:off x="4145933" y="5813003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 , cetak</a:t>
          </a:r>
        </a:p>
      </dsp:txBody>
      <dsp:txXfrm>
        <a:off x="4151850" y="5818920"/>
        <a:ext cx="392243" cy="190204"/>
      </dsp:txXfrm>
    </dsp:sp>
    <dsp:sp modelId="{5D26C473-048B-4531-A4F1-634E2832359E}">
      <dsp:nvSpPr>
        <dsp:cNvPr id="0" name=""/>
        <dsp:cNvSpPr/>
      </dsp:nvSpPr>
      <dsp:spPr>
        <a:xfrm rot="3310531">
          <a:off x="3357891" y="6027286"/>
          <a:ext cx="283034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283034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3492332" y="6023119"/>
        <a:ext cx="14151" cy="14151"/>
      </dsp:txXfrm>
    </dsp:sp>
    <dsp:sp modelId="{E3601261-5D38-4469-928A-838CB1F7F748}">
      <dsp:nvSpPr>
        <dsp:cNvPr id="0" name=""/>
        <dsp:cNvSpPr/>
      </dsp:nvSpPr>
      <dsp:spPr>
        <a:xfrm>
          <a:off x="3580224" y="604534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laporan emisi </a:t>
          </a:r>
        </a:p>
      </dsp:txBody>
      <dsp:txXfrm>
        <a:off x="3586141" y="6051265"/>
        <a:ext cx="392243" cy="190204"/>
      </dsp:txXfrm>
    </dsp:sp>
    <dsp:sp modelId="{2A13B1BE-0CA0-47BB-A8FF-B94FE675F9B2}">
      <dsp:nvSpPr>
        <dsp:cNvPr id="0" name=""/>
        <dsp:cNvSpPr/>
      </dsp:nvSpPr>
      <dsp:spPr>
        <a:xfrm>
          <a:off x="3984301" y="6143459"/>
          <a:ext cx="161631" cy="5817"/>
        </a:xfrm>
        <a:custGeom>
          <a:avLst/>
          <a:gdLst/>
          <a:ahLst/>
          <a:cxnLst/>
          <a:rect l="0" t="0" r="0" b="0"/>
          <a:pathLst>
            <a:path>
              <a:moveTo>
                <a:pt x="0" y="2908"/>
              </a:moveTo>
              <a:lnTo>
                <a:pt x="161631" y="290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d-ID" sz="400" kern="1200"/>
        </a:p>
      </dsp:txBody>
      <dsp:txXfrm>
        <a:off x="4061076" y="6142326"/>
        <a:ext cx="8081" cy="8081"/>
      </dsp:txXfrm>
    </dsp:sp>
    <dsp:sp modelId="{7B7E1051-93A0-4704-9C40-F874228323FE}">
      <dsp:nvSpPr>
        <dsp:cNvPr id="0" name=""/>
        <dsp:cNvSpPr/>
      </dsp:nvSpPr>
      <dsp:spPr>
        <a:xfrm>
          <a:off x="4145933" y="6045348"/>
          <a:ext cx="404077" cy="20203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500" kern="1200"/>
            <a:t>cari , cetak</a:t>
          </a:r>
        </a:p>
      </dsp:txBody>
      <dsp:txXfrm>
        <a:off x="4151850" y="6051265"/>
        <a:ext cx="392243" cy="19020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Proposal TA .dot</Template>
  <TotalTime>3</TotalTime>
  <Pages>42</Pages>
  <Words>3587</Words>
  <Characters>20452</Characters>
  <Application>Microsoft Office Word</Application>
  <DocSecurity>0</DocSecurity>
  <Lines>170</Lines>
  <Paragraphs>47</Paragraphs>
  <ScaleCrop>false</ScaleCrop>
  <Company/>
  <LinksUpToDate>false</LinksUpToDate>
  <CharactersWithSpaces>23992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Hanafi</dc:creator>
  <cp:lastModifiedBy>Asus</cp:lastModifiedBy>
  <cp:revision>3</cp:revision>
  <cp:lastPrinted>2013-06-11T03:35:00Z</cp:lastPrinted>
  <dcterms:created xsi:type="dcterms:W3CDTF">2015-02-27T10:51:00Z</dcterms:created>
  <dcterms:modified xsi:type="dcterms:W3CDTF">2015-02-27T11:15:00Z</dcterms:modified>
</cp:coreProperties>
</file>